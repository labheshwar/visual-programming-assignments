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5D4E" w14:textId="025E720B" w:rsidR="002111D8" w:rsidRDefault="002111D8" w:rsidP="002111D8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18310A" wp14:editId="0E4EDC19">
                <wp:simplePos x="0" y="0"/>
                <wp:positionH relativeFrom="column">
                  <wp:posOffset>2961005</wp:posOffset>
                </wp:positionH>
                <wp:positionV relativeFrom="paragraph">
                  <wp:posOffset>856615</wp:posOffset>
                </wp:positionV>
                <wp:extent cx="4342130" cy="4501515"/>
                <wp:effectExtent l="19050" t="57150" r="96520" b="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1495" cy="4500880"/>
                          <a:chOff x="0" y="0"/>
                          <a:chExt cx="7768543" cy="8053589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8" name="Freeform: Shape 98"/>
                        <wps:cNvSpPr/>
                        <wps:spPr>
                          <a:xfrm flipV="1">
                            <a:off x="3920669" y="0"/>
                            <a:ext cx="59513" cy="10343"/>
                          </a:xfrm>
                          <a:custGeom>
                            <a:avLst/>
                            <a:gdLst>
                              <a:gd name="connsiteX0" fmla="*/ 10596 w 59513"/>
                              <a:gd name="connsiteY0" fmla="*/ -7590 h 10343"/>
                              <a:gd name="connsiteX1" fmla="*/ 23214 w 59513"/>
                              <a:gd name="connsiteY1" fmla="*/ -12637 h 10343"/>
                              <a:gd name="connsiteX2" fmla="*/ 51603 w 59513"/>
                              <a:gd name="connsiteY2" fmla="*/ -7590 h 10343"/>
                              <a:gd name="connsiteX3" fmla="*/ 38986 w 59513"/>
                              <a:gd name="connsiteY3" fmla="*/ -2543 h 10343"/>
                              <a:gd name="connsiteX4" fmla="*/ 10596 w 59513"/>
                              <a:gd name="connsiteY4" fmla="*/ -7590 h 10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513" h="10343">
                                <a:moveTo>
                                  <a:pt x="10596" y="-7590"/>
                                </a:moveTo>
                                <a:cubicBezTo>
                                  <a:pt x="-13377" y="-12006"/>
                                  <a:pt x="-12115" y="-12006"/>
                                  <a:pt x="23214" y="-12637"/>
                                </a:cubicBezTo>
                                <a:cubicBezTo>
                                  <a:pt x="49711" y="-13268"/>
                                  <a:pt x="58543" y="-12006"/>
                                  <a:pt x="51603" y="-7590"/>
                                </a:cubicBezTo>
                                <a:cubicBezTo>
                                  <a:pt x="46556" y="-4435"/>
                                  <a:pt x="40878" y="-1912"/>
                                  <a:pt x="38986" y="-2543"/>
                                </a:cubicBezTo>
                                <a:cubicBezTo>
                                  <a:pt x="37093" y="-2543"/>
                                  <a:pt x="24475" y="-5066"/>
                                  <a:pt x="10596" y="-759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 flipV="1">
                            <a:off x="3985849" y="14047"/>
                            <a:ext cx="70103" cy="15701"/>
                          </a:xfrm>
                          <a:custGeom>
                            <a:avLst/>
                            <a:gdLst>
                              <a:gd name="connsiteX0" fmla="*/ 8403 w 70103"/>
                              <a:gd name="connsiteY0" fmla="*/ -3297 h 15701"/>
                              <a:gd name="connsiteX1" fmla="*/ 5249 w 70103"/>
                              <a:gd name="connsiteY1" fmla="*/ -12760 h 15701"/>
                              <a:gd name="connsiteX2" fmla="*/ 62028 w 70103"/>
                              <a:gd name="connsiteY2" fmla="*/ -1404 h 15701"/>
                              <a:gd name="connsiteX3" fmla="*/ 39947 w 70103"/>
                              <a:gd name="connsiteY3" fmla="*/ 2381 h 15701"/>
                              <a:gd name="connsiteX4" fmla="*/ 8403 w 70103"/>
                              <a:gd name="connsiteY4" fmla="*/ -3297 h 15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0103" h="15701">
                                <a:moveTo>
                                  <a:pt x="8403" y="-3297"/>
                                </a:moveTo>
                                <a:cubicBezTo>
                                  <a:pt x="-9892" y="-12129"/>
                                  <a:pt x="-9892" y="-12129"/>
                                  <a:pt x="5249" y="-12760"/>
                                </a:cubicBezTo>
                                <a:cubicBezTo>
                                  <a:pt x="24175" y="-12760"/>
                                  <a:pt x="75907" y="-2666"/>
                                  <a:pt x="62028" y="-1404"/>
                                </a:cubicBezTo>
                                <a:cubicBezTo>
                                  <a:pt x="56981" y="-773"/>
                                  <a:pt x="46887" y="489"/>
                                  <a:pt x="39947" y="2381"/>
                                </a:cubicBezTo>
                                <a:cubicBezTo>
                                  <a:pt x="33008" y="4274"/>
                                  <a:pt x="19128" y="1120"/>
                                  <a:pt x="8403" y="-329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 flipV="1">
                            <a:off x="0" y="36688"/>
                            <a:ext cx="6069899" cy="6288635"/>
                          </a:xfrm>
                          <a:custGeom>
                            <a:avLst/>
                            <a:gdLst>
                              <a:gd name="connsiteX0" fmla="*/ 4024049 w 6069899"/>
                              <a:gd name="connsiteY0" fmla="*/ 6271921 h 6288635"/>
                              <a:gd name="connsiteX1" fmla="*/ 3984935 w 6069899"/>
                              <a:gd name="connsiteY1" fmla="*/ 6262458 h 6288635"/>
                              <a:gd name="connsiteX2" fmla="*/ 3958438 w 6069899"/>
                              <a:gd name="connsiteY2" fmla="*/ 6254888 h 6288635"/>
                              <a:gd name="connsiteX3" fmla="*/ 3954022 w 6069899"/>
                              <a:gd name="connsiteY3" fmla="*/ 6253626 h 6288635"/>
                              <a:gd name="connsiteX4" fmla="*/ 3699778 w 6069899"/>
                              <a:gd name="connsiteY4" fmla="*/ 6225236 h 6288635"/>
                              <a:gd name="connsiteX5" fmla="*/ 3632905 w 6069899"/>
                              <a:gd name="connsiteY5" fmla="*/ 6213249 h 6288635"/>
                              <a:gd name="connsiteX6" fmla="*/ 3569818 w 6069899"/>
                              <a:gd name="connsiteY6" fmla="*/ 6192430 h 6288635"/>
                              <a:gd name="connsiteX7" fmla="*/ 3519978 w 6069899"/>
                              <a:gd name="connsiteY7" fmla="*/ 6184229 h 6288635"/>
                              <a:gd name="connsiteX8" fmla="*/ 3446797 w 6069899"/>
                              <a:gd name="connsiteY8" fmla="*/ 6162779 h 6288635"/>
                              <a:gd name="connsiteX9" fmla="*/ 3436703 w 6069899"/>
                              <a:gd name="connsiteY9" fmla="*/ 6161517 h 6288635"/>
                              <a:gd name="connsiteX10" fmla="*/ 3438595 w 6069899"/>
                              <a:gd name="connsiteY10" fmla="*/ 6181074 h 6288635"/>
                              <a:gd name="connsiteX11" fmla="*/ 3353427 w 6069899"/>
                              <a:gd name="connsiteY11" fmla="*/ 6137543 h 6288635"/>
                              <a:gd name="connsiteX12" fmla="*/ 3314313 w 6069899"/>
                              <a:gd name="connsiteY12" fmla="*/ 6118617 h 6288635"/>
                              <a:gd name="connsiteX13" fmla="*/ 3360367 w 6069899"/>
                              <a:gd name="connsiteY13" fmla="*/ 6155839 h 6288635"/>
                              <a:gd name="connsiteX14" fmla="*/ 3408944 w 6069899"/>
                              <a:gd name="connsiteY14" fmla="*/ 6189907 h 6288635"/>
                              <a:gd name="connsiteX15" fmla="*/ 3377400 w 6069899"/>
                              <a:gd name="connsiteY15" fmla="*/ 6191799 h 6288635"/>
                              <a:gd name="connsiteX16" fmla="*/ 3289078 w 6069899"/>
                              <a:gd name="connsiteY16" fmla="*/ 6174135 h 6288635"/>
                              <a:gd name="connsiteX17" fmla="*/ 3199493 w 6069899"/>
                              <a:gd name="connsiteY17" fmla="*/ 6122402 h 6288635"/>
                              <a:gd name="connsiteX18" fmla="*/ 3166688 w 6069899"/>
                              <a:gd name="connsiteY18" fmla="*/ 6090227 h 6288635"/>
                              <a:gd name="connsiteX19" fmla="*/ 3149654 w 6069899"/>
                              <a:gd name="connsiteY19" fmla="*/ 6101583 h 6288635"/>
                              <a:gd name="connsiteX20" fmla="*/ 3060069 w 6069899"/>
                              <a:gd name="connsiteY20" fmla="*/ 6101583 h 6288635"/>
                              <a:gd name="connsiteX21" fmla="*/ 2946512 w 6069899"/>
                              <a:gd name="connsiteY21" fmla="*/ 6096536 h 6288635"/>
                              <a:gd name="connsiteX22" fmla="*/ 2808350 w 6069899"/>
                              <a:gd name="connsiteY22" fmla="*/ 6076348 h 6288635"/>
                              <a:gd name="connsiteX23" fmla="*/ 2708671 w 6069899"/>
                              <a:gd name="connsiteY23" fmla="*/ 6053005 h 6288635"/>
                              <a:gd name="connsiteX24" fmla="*/ 2729490 w 6069899"/>
                              <a:gd name="connsiteY24" fmla="*/ 6073824 h 6288635"/>
                              <a:gd name="connsiteX25" fmla="*/ 2745262 w 6069899"/>
                              <a:gd name="connsiteY25" fmla="*/ 6083918 h 6288635"/>
                              <a:gd name="connsiteX26" fmla="*/ 2674604 w 6069899"/>
                              <a:gd name="connsiteY26" fmla="*/ 6054898 h 6288635"/>
                              <a:gd name="connsiteX27" fmla="*/ 2574925 w 6069899"/>
                              <a:gd name="connsiteY27" fmla="*/ 6018938 h 6288635"/>
                              <a:gd name="connsiteX28" fmla="*/ 2510576 w 6069899"/>
                              <a:gd name="connsiteY28" fmla="*/ 6000011 h 6288635"/>
                              <a:gd name="connsiteX29" fmla="*/ 2474616 w 6069899"/>
                              <a:gd name="connsiteY29" fmla="*/ 5991810 h 6288635"/>
                              <a:gd name="connsiteX30" fmla="*/ 2434240 w 6069899"/>
                              <a:gd name="connsiteY30" fmla="*/ 5979192 h 6288635"/>
                              <a:gd name="connsiteX31" fmla="*/ 2402696 w 6069899"/>
                              <a:gd name="connsiteY31" fmla="*/ 5965313 h 6288635"/>
                              <a:gd name="connsiteX32" fmla="*/ 2465784 w 6069899"/>
                              <a:gd name="connsiteY32" fmla="*/ 6010105 h 6288635"/>
                              <a:gd name="connsiteX33" fmla="*/ 2523824 w 6069899"/>
                              <a:gd name="connsiteY33" fmla="*/ 6042280 h 6288635"/>
                              <a:gd name="connsiteX34" fmla="*/ 2542751 w 6069899"/>
                              <a:gd name="connsiteY34" fmla="*/ 6040388 h 6288635"/>
                              <a:gd name="connsiteX35" fmla="*/ 2548428 w 6069899"/>
                              <a:gd name="connsiteY35" fmla="*/ 6030293 h 6288635"/>
                              <a:gd name="connsiteX36" fmla="*/ 2598899 w 6069899"/>
                              <a:gd name="connsiteY36" fmla="*/ 6044804 h 6288635"/>
                              <a:gd name="connsiteX37" fmla="*/ 2672080 w 6069899"/>
                              <a:gd name="connsiteY37" fmla="*/ 6090858 h 6288635"/>
                              <a:gd name="connsiteX38" fmla="*/ 2738322 w 6069899"/>
                              <a:gd name="connsiteY38" fmla="*/ 6140067 h 6288635"/>
                              <a:gd name="connsiteX39" fmla="*/ 2694161 w 6069899"/>
                              <a:gd name="connsiteY39" fmla="*/ 6136913 h 6288635"/>
                              <a:gd name="connsiteX40" fmla="*/ 2303017 w 6069899"/>
                              <a:gd name="connsiteY40" fmla="*/ 5970360 h 6288635"/>
                              <a:gd name="connsiteX41" fmla="*/ 2285984 w 6069899"/>
                              <a:gd name="connsiteY41" fmla="*/ 5964051 h 6288635"/>
                              <a:gd name="connsiteX42" fmla="*/ 2215326 w 6069899"/>
                              <a:gd name="connsiteY42" fmla="*/ 5934399 h 6288635"/>
                              <a:gd name="connsiteX43" fmla="*/ 1992626 w 6069899"/>
                              <a:gd name="connsiteY43" fmla="*/ 5808223 h 6288635"/>
                              <a:gd name="connsiteX44" fmla="*/ 1877807 w 6069899"/>
                              <a:gd name="connsiteY44" fmla="*/ 5726208 h 6288635"/>
                              <a:gd name="connsiteX45" fmla="*/ 1872760 w 6069899"/>
                              <a:gd name="connsiteY45" fmla="*/ 5733148 h 6288635"/>
                              <a:gd name="connsiteX46" fmla="*/ 1855726 w 6069899"/>
                              <a:gd name="connsiteY46" fmla="*/ 5726208 h 6288635"/>
                              <a:gd name="connsiteX47" fmla="*/ 1689805 w 6069899"/>
                              <a:gd name="connsiteY47" fmla="*/ 5612018 h 6288635"/>
                              <a:gd name="connsiteX48" fmla="*/ 1240621 w 6069899"/>
                              <a:gd name="connsiteY48" fmla="*/ 5241060 h 6288635"/>
                              <a:gd name="connsiteX49" fmla="*/ 985116 w 6069899"/>
                              <a:gd name="connsiteY49" fmla="*/ 4960948 h 6288635"/>
                              <a:gd name="connsiteX50" fmla="*/ 976915 w 6069899"/>
                              <a:gd name="connsiteY50" fmla="*/ 4952746 h 6288635"/>
                              <a:gd name="connsiteX51" fmla="*/ 964297 w 6069899"/>
                              <a:gd name="connsiteY51" fmla="*/ 4947068 h 6288635"/>
                              <a:gd name="connsiteX52" fmla="*/ 953572 w 6069899"/>
                              <a:gd name="connsiteY52" fmla="*/ 4931927 h 6288635"/>
                              <a:gd name="connsiteX53" fmla="*/ 935277 w 6069899"/>
                              <a:gd name="connsiteY53" fmla="*/ 4899752 h 6288635"/>
                              <a:gd name="connsiteX54" fmla="*/ 904364 w 6069899"/>
                              <a:gd name="connsiteY54" fmla="*/ 4849282 h 6288635"/>
                              <a:gd name="connsiteX55" fmla="*/ 881021 w 6069899"/>
                              <a:gd name="connsiteY55" fmla="*/ 4818999 h 6288635"/>
                              <a:gd name="connsiteX56" fmla="*/ 838122 w 6069899"/>
                              <a:gd name="connsiteY56" fmla="*/ 4757173 h 6288635"/>
                              <a:gd name="connsiteX57" fmla="*/ 856417 w 6069899"/>
                              <a:gd name="connsiteY57" fmla="*/ 4777992 h 6288635"/>
                              <a:gd name="connsiteX58" fmla="*/ 887330 w 6069899"/>
                              <a:gd name="connsiteY58" fmla="*/ 4812059 h 6288635"/>
                              <a:gd name="connsiteX59" fmla="*/ 910673 w 6069899"/>
                              <a:gd name="connsiteY59" fmla="*/ 4842973 h 6288635"/>
                              <a:gd name="connsiteX60" fmla="*/ 1002781 w 6069899"/>
                              <a:gd name="connsiteY60" fmla="*/ 4956532 h 6288635"/>
                              <a:gd name="connsiteX61" fmla="*/ 1012875 w 6069899"/>
                              <a:gd name="connsiteY61" fmla="*/ 4936343 h 6288635"/>
                              <a:gd name="connsiteX62" fmla="*/ 970606 w 6069899"/>
                              <a:gd name="connsiteY62" fmla="*/ 4877671 h 6288635"/>
                              <a:gd name="connsiteX63" fmla="*/ 935277 w 6069899"/>
                              <a:gd name="connsiteY63" fmla="*/ 4833509 h 6288635"/>
                              <a:gd name="connsiteX64" fmla="*/ 913827 w 6069899"/>
                              <a:gd name="connsiteY64" fmla="*/ 4796918 h 6288635"/>
                              <a:gd name="connsiteX65" fmla="*/ 890485 w 6069899"/>
                              <a:gd name="connsiteY65" fmla="*/ 4754649 h 6288635"/>
                              <a:gd name="connsiteX66" fmla="*/ 877236 w 6069899"/>
                              <a:gd name="connsiteY66" fmla="*/ 4721843 h 6288635"/>
                              <a:gd name="connsiteX67" fmla="*/ 905626 w 6069899"/>
                              <a:gd name="connsiteY67" fmla="*/ 4705440 h 6288635"/>
                              <a:gd name="connsiteX68" fmla="*/ 948525 w 6069899"/>
                              <a:gd name="connsiteY68" fmla="*/ 4714273 h 6288635"/>
                              <a:gd name="connsiteX69" fmla="*/ 971868 w 6069899"/>
                              <a:gd name="connsiteY69" fmla="*/ 4718058 h 6288635"/>
                              <a:gd name="connsiteX70" fmla="*/ 990163 w 6069899"/>
                              <a:gd name="connsiteY70" fmla="*/ 4717427 h 6288635"/>
                              <a:gd name="connsiteX71" fmla="*/ 985747 w 6069899"/>
                              <a:gd name="connsiteY71" fmla="*/ 4699762 h 6288635"/>
                              <a:gd name="connsiteX72" fmla="*/ 966190 w 6069899"/>
                              <a:gd name="connsiteY72" fmla="*/ 4680836 h 6288635"/>
                              <a:gd name="connsiteX73" fmla="*/ 926445 w 6069899"/>
                              <a:gd name="connsiteY73" fmla="*/ 4672634 h 6288635"/>
                              <a:gd name="connsiteX74" fmla="*/ 875974 w 6069899"/>
                              <a:gd name="connsiteY74" fmla="*/ 4670111 h 6288635"/>
                              <a:gd name="connsiteX75" fmla="*/ 822350 w 6069899"/>
                              <a:gd name="connsiteY75" fmla="*/ 4760958 h 6288635"/>
                              <a:gd name="connsiteX76" fmla="*/ 763048 w 6069899"/>
                              <a:gd name="connsiteY76" fmla="*/ 4677682 h 6288635"/>
                              <a:gd name="connsiteX77" fmla="*/ 654537 w 6069899"/>
                              <a:gd name="connsiteY77" fmla="*/ 4524377 h 6288635"/>
                              <a:gd name="connsiteX78" fmla="*/ 566845 w 6069899"/>
                              <a:gd name="connsiteY78" fmla="*/ 4381167 h 6288635"/>
                              <a:gd name="connsiteX79" fmla="*/ 490509 w 6069899"/>
                              <a:gd name="connsiteY79" fmla="*/ 4226601 h 6288635"/>
                              <a:gd name="connsiteX80" fmla="*/ 375689 w 6069899"/>
                              <a:gd name="connsiteY80" fmla="*/ 4010208 h 6288635"/>
                              <a:gd name="connsiteX81" fmla="*/ 329635 w 6069899"/>
                              <a:gd name="connsiteY81" fmla="*/ 3928193 h 6288635"/>
                              <a:gd name="connsiteX82" fmla="*/ 144158 w 6069899"/>
                              <a:gd name="connsiteY82" fmla="*/ 3407715 h 6288635"/>
                              <a:gd name="connsiteX83" fmla="*/ 112614 w 6069899"/>
                              <a:gd name="connsiteY83" fmla="*/ 3291002 h 6288635"/>
                              <a:gd name="connsiteX84" fmla="*/ 18613 w 6069899"/>
                              <a:gd name="connsiteY84" fmla="*/ 2770524 h 6288635"/>
                              <a:gd name="connsiteX85" fmla="*/ 7888 w 6069899"/>
                              <a:gd name="connsiteY85" fmla="*/ 1974350 h 6288635"/>
                              <a:gd name="connsiteX86" fmla="*/ 16720 w 6069899"/>
                              <a:gd name="connsiteY86" fmla="*/ 1892335 h 6288635"/>
                              <a:gd name="connsiteX87" fmla="*/ 34385 w 6069899"/>
                              <a:gd name="connsiteY87" fmla="*/ 1761112 h 6288635"/>
                              <a:gd name="connsiteX88" fmla="*/ 61513 w 6069899"/>
                              <a:gd name="connsiteY88" fmla="*/ 1597082 h 6288635"/>
                              <a:gd name="connsiteX89" fmla="*/ 103151 w 6069899"/>
                              <a:gd name="connsiteY89" fmla="*/ 1388891 h 6288635"/>
                              <a:gd name="connsiteX90" fmla="*/ 178225 w 6069899"/>
                              <a:gd name="connsiteY90" fmla="*/ 1108149 h 6288635"/>
                              <a:gd name="connsiteX91" fmla="*/ 182010 w 6069899"/>
                              <a:gd name="connsiteY91" fmla="*/ 1095531 h 6288635"/>
                              <a:gd name="connsiteX92" fmla="*/ 270333 w 6069899"/>
                              <a:gd name="connsiteY92" fmla="*/ 845701 h 6288635"/>
                              <a:gd name="connsiteX93" fmla="*/ 591449 w 6069899"/>
                              <a:gd name="connsiteY93" fmla="*/ 199678 h 6288635"/>
                              <a:gd name="connsiteX94" fmla="*/ 712577 w 6069899"/>
                              <a:gd name="connsiteY94" fmla="*/ 12306 h 6288635"/>
                              <a:gd name="connsiteX95" fmla="*/ 729611 w 6069899"/>
                              <a:gd name="connsiteY95" fmla="*/ -7252 h 6288635"/>
                              <a:gd name="connsiteX96" fmla="*/ 732135 w 6069899"/>
                              <a:gd name="connsiteY96" fmla="*/ 40695 h 6288635"/>
                              <a:gd name="connsiteX97" fmla="*/ 685450 w 6069899"/>
                              <a:gd name="connsiteY97" fmla="*/ 237531 h 6288635"/>
                              <a:gd name="connsiteX98" fmla="*/ 585140 w 6069899"/>
                              <a:gd name="connsiteY98" fmla="*/ 516381 h 6288635"/>
                              <a:gd name="connsiteX99" fmla="*/ 573785 w 6069899"/>
                              <a:gd name="connsiteY99" fmla="*/ 601550 h 6288635"/>
                              <a:gd name="connsiteX100" fmla="*/ 580724 w 6069899"/>
                              <a:gd name="connsiteY100" fmla="*/ 650759 h 6288635"/>
                              <a:gd name="connsiteX101" fmla="*/ 515113 w 6069899"/>
                              <a:gd name="connsiteY101" fmla="*/ 798385 h 6288635"/>
                              <a:gd name="connsiteX102" fmla="*/ 448871 w 6069899"/>
                              <a:gd name="connsiteY102" fmla="*/ 946012 h 6288635"/>
                              <a:gd name="connsiteX103" fmla="*/ 485462 w 6069899"/>
                              <a:gd name="connsiteY103" fmla="*/ 1091746 h 6288635"/>
                              <a:gd name="connsiteX104" fmla="*/ 522053 w 6069899"/>
                              <a:gd name="connsiteY104" fmla="*/ 1237479 h 6288635"/>
                              <a:gd name="connsiteX105" fmla="*/ 484831 w 6069899"/>
                              <a:gd name="connsiteY105" fmla="*/ 1404663 h 6288635"/>
                              <a:gd name="connsiteX106" fmla="*/ 402817 w 6069899"/>
                              <a:gd name="connsiteY106" fmla="*/ 1724521 h 6288635"/>
                              <a:gd name="connsiteX107" fmla="*/ 390830 w 6069899"/>
                              <a:gd name="connsiteY107" fmla="*/ 2082862 h 6288635"/>
                              <a:gd name="connsiteX108" fmla="*/ 540979 w 6069899"/>
                              <a:gd name="connsiteY108" fmla="*/ 2413444 h 6288635"/>
                              <a:gd name="connsiteX109" fmla="*/ 749168 w 6069899"/>
                              <a:gd name="connsiteY109" fmla="*/ 2839290 h 6288635"/>
                              <a:gd name="connsiteX110" fmla="*/ 839384 w 6069899"/>
                              <a:gd name="connsiteY110" fmla="*/ 3046850 h 6288635"/>
                              <a:gd name="connsiteX111" fmla="*/ 834967 w 6069899"/>
                              <a:gd name="connsiteY111" fmla="*/ 3099844 h 6288635"/>
                              <a:gd name="connsiteX112" fmla="*/ 819826 w 6069899"/>
                              <a:gd name="connsiteY112" fmla="*/ 3149053 h 6288635"/>
                              <a:gd name="connsiteX113" fmla="*/ 700591 w 6069899"/>
                              <a:gd name="connsiteY113" fmla="*/ 3095428 h 6288635"/>
                              <a:gd name="connsiteX114" fmla="*/ 588926 w 6069899"/>
                              <a:gd name="connsiteY114" fmla="*/ 3051897 h 6288635"/>
                              <a:gd name="connsiteX115" fmla="*/ 603436 w 6069899"/>
                              <a:gd name="connsiteY115" fmla="*/ 3084072 h 6288635"/>
                              <a:gd name="connsiteX116" fmla="*/ 616684 w 6069899"/>
                              <a:gd name="connsiteY116" fmla="*/ 3132019 h 6288635"/>
                              <a:gd name="connsiteX117" fmla="*/ 659584 w 6069899"/>
                              <a:gd name="connsiteY117" fmla="*/ 3171134 h 6288635"/>
                              <a:gd name="connsiteX118" fmla="*/ 675987 w 6069899"/>
                              <a:gd name="connsiteY118" fmla="*/ 3178074 h 6288635"/>
                              <a:gd name="connsiteX119" fmla="*/ 658953 w 6069899"/>
                              <a:gd name="connsiteY119" fmla="*/ 3195739 h 6288635"/>
                              <a:gd name="connsiteX120" fmla="*/ 641288 w 6069899"/>
                              <a:gd name="connsiteY120" fmla="*/ 3214034 h 6288635"/>
                              <a:gd name="connsiteX121" fmla="*/ 665262 w 6069899"/>
                              <a:gd name="connsiteY121" fmla="*/ 3221605 h 6288635"/>
                              <a:gd name="connsiteX122" fmla="*/ 674725 w 6069899"/>
                              <a:gd name="connsiteY122" fmla="*/ 3236746 h 6288635"/>
                              <a:gd name="connsiteX123" fmla="*/ 722671 w 6069899"/>
                              <a:gd name="connsiteY123" fmla="*/ 3273337 h 6288635"/>
                              <a:gd name="connsiteX124" fmla="*/ 886699 w 6069899"/>
                              <a:gd name="connsiteY124" fmla="*/ 3387527 h 6288635"/>
                              <a:gd name="connsiteX125" fmla="*/ 1104352 w 6069899"/>
                              <a:gd name="connsiteY125" fmla="*/ 3546509 h 6288635"/>
                              <a:gd name="connsiteX126" fmla="*/ 1233682 w 6069899"/>
                              <a:gd name="connsiteY126" fmla="*/ 3634202 h 6288635"/>
                              <a:gd name="connsiteX127" fmla="*/ 1316957 w 6069899"/>
                              <a:gd name="connsiteY127" fmla="*/ 3747761 h 6288635"/>
                              <a:gd name="connsiteX128" fmla="*/ 1386354 w 6069899"/>
                              <a:gd name="connsiteY128" fmla="*/ 3848071 h 6288635"/>
                              <a:gd name="connsiteX129" fmla="*/ 1363642 w 6069899"/>
                              <a:gd name="connsiteY129" fmla="*/ 3883400 h 6288635"/>
                              <a:gd name="connsiteX130" fmla="*/ 1316326 w 6069899"/>
                              <a:gd name="connsiteY130" fmla="*/ 3957845 h 6288635"/>
                              <a:gd name="connsiteX131" fmla="*/ 1291722 w 6069899"/>
                              <a:gd name="connsiteY131" fmla="*/ 3996328 h 6288635"/>
                              <a:gd name="connsiteX132" fmla="*/ 1301816 w 6069899"/>
                              <a:gd name="connsiteY132" fmla="*/ 4036705 h 6288635"/>
                              <a:gd name="connsiteX133" fmla="*/ 1314434 w 6069899"/>
                              <a:gd name="connsiteY133" fmla="*/ 4084021 h 6288635"/>
                              <a:gd name="connsiteX134" fmla="*/ 1347239 w 6069899"/>
                              <a:gd name="connsiteY134" fmla="*/ 4079605 h 6288635"/>
                              <a:gd name="connsiteX135" fmla="*/ 1592019 w 6069899"/>
                              <a:gd name="connsiteY135" fmla="*/ 4041752 h 6288635"/>
                              <a:gd name="connsiteX136" fmla="*/ 1716302 w 6069899"/>
                              <a:gd name="connsiteY136" fmla="*/ 4037336 h 6288635"/>
                              <a:gd name="connsiteX137" fmla="*/ 1777497 w 6069899"/>
                              <a:gd name="connsiteY137" fmla="*/ 4033550 h 6288635"/>
                              <a:gd name="connsiteX138" fmla="*/ 1802732 w 6069899"/>
                              <a:gd name="connsiteY138" fmla="*/ 3991281 h 6288635"/>
                              <a:gd name="connsiteX139" fmla="*/ 1881592 w 6069899"/>
                              <a:gd name="connsiteY139" fmla="*/ 3928193 h 6288635"/>
                              <a:gd name="connsiteX140" fmla="*/ 1935847 w 6069899"/>
                              <a:gd name="connsiteY140" fmla="*/ 3905481 h 6288635"/>
                              <a:gd name="connsiteX141" fmla="*/ 1891686 w 6069899"/>
                              <a:gd name="connsiteY141" fmla="*/ 3880246 h 6288635"/>
                              <a:gd name="connsiteX142" fmla="*/ 1847524 w 6069899"/>
                              <a:gd name="connsiteY142" fmla="*/ 3851225 h 6288635"/>
                              <a:gd name="connsiteX143" fmla="*/ 1911243 w 6069899"/>
                              <a:gd name="connsiteY143" fmla="*/ 3755331 h 6288635"/>
                              <a:gd name="connsiteX144" fmla="*/ 1956666 w 6069899"/>
                              <a:gd name="connsiteY144" fmla="*/ 3764795 h 6288635"/>
                              <a:gd name="connsiteX145" fmla="*/ 2024801 w 6069899"/>
                              <a:gd name="connsiteY145" fmla="*/ 3812111 h 6288635"/>
                              <a:gd name="connsiteX146" fmla="*/ 2055083 w 6069899"/>
                              <a:gd name="connsiteY146" fmla="*/ 3842393 h 6288635"/>
                              <a:gd name="connsiteX147" fmla="*/ 2050667 w 6069899"/>
                              <a:gd name="connsiteY147" fmla="*/ 3788137 h 6288635"/>
                              <a:gd name="connsiteX148" fmla="*/ 2011552 w 6069899"/>
                              <a:gd name="connsiteY148" fmla="*/ 3474589 h 6288635"/>
                              <a:gd name="connsiteX149" fmla="*/ 2036787 w 6069899"/>
                              <a:gd name="connsiteY149" fmla="*/ 3363553 h 6288635"/>
                              <a:gd name="connsiteX150" fmla="*/ 2113124 w 6069899"/>
                              <a:gd name="connsiteY150" fmla="*/ 3092274 h 6288635"/>
                              <a:gd name="connsiteX151" fmla="*/ 2166117 w 6069899"/>
                              <a:gd name="connsiteY151" fmla="*/ 2906794 h 6288635"/>
                              <a:gd name="connsiteX152" fmla="*/ 2247500 w 6069899"/>
                              <a:gd name="connsiteY152" fmla="*/ 2931399 h 6288635"/>
                              <a:gd name="connsiteX153" fmla="*/ 2325729 w 6069899"/>
                              <a:gd name="connsiteY153" fmla="*/ 2957265 h 6288635"/>
                              <a:gd name="connsiteX154" fmla="*/ 2347810 w 6069899"/>
                              <a:gd name="connsiteY154" fmla="*/ 3050005 h 6288635"/>
                              <a:gd name="connsiteX155" fmla="*/ 2383139 w 6069899"/>
                              <a:gd name="connsiteY155" fmla="*/ 3212142 h 6288635"/>
                              <a:gd name="connsiteX156" fmla="*/ 2429193 w 6069899"/>
                              <a:gd name="connsiteY156" fmla="*/ 3417809 h 6288635"/>
                              <a:gd name="connsiteX157" fmla="*/ 2638013 w 6069899"/>
                              <a:gd name="connsiteY157" fmla="*/ 3561650 h 6288635"/>
                              <a:gd name="connsiteX158" fmla="*/ 2838632 w 6069899"/>
                              <a:gd name="connsiteY158" fmla="*/ 3700445 h 6288635"/>
                              <a:gd name="connsiteX159" fmla="*/ 2892887 w 6069899"/>
                              <a:gd name="connsiteY159" fmla="*/ 3778043 h 6288635"/>
                              <a:gd name="connsiteX160" fmla="*/ 2949666 w 6069899"/>
                              <a:gd name="connsiteY160" fmla="*/ 3858165 h 6288635"/>
                              <a:gd name="connsiteX161" fmla="*/ 2985626 w 6069899"/>
                              <a:gd name="connsiteY161" fmla="*/ 3844917 h 6288635"/>
                              <a:gd name="connsiteX162" fmla="*/ 3019693 w 6069899"/>
                              <a:gd name="connsiteY162" fmla="*/ 3827883 h 6288635"/>
                              <a:gd name="connsiteX163" fmla="*/ 3062593 w 6069899"/>
                              <a:gd name="connsiteY163" fmla="*/ 3840500 h 6288635"/>
                              <a:gd name="connsiteX164" fmla="*/ 3114325 w 6069899"/>
                              <a:gd name="connsiteY164" fmla="*/ 3855642 h 6288635"/>
                              <a:gd name="connsiteX165" fmla="*/ 3086566 w 6069899"/>
                              <a:gd name="connsiteY165" fmla="*/ 3906743 h 6288635"/>
                              <a:gd name="connsiteX166" fmla="*/ 3053761 w 6069899"/>
                              <a:gd name="connsiteY166" fmla="*/ 3956583 h 6288635"/>
                              <a:gd name="connsiteX167" fmla="*/ 3118741 w 6069899"/>
                              <a:gd name="connsiteY167" fmla="*/ 3925670 h 6288635"/>
                              <a:gd name="connsiteX168" fmla="*/ 3181198 w 6069899"/>
                              <a:gd name="connsiteY168" fmla="*/ 3892233 h 6288635"/>
                              <a:gd name="connsiteX169" fmla="*/ 3199493 w 6069899"/>
                              <a:gd name="connsiteY169" fmla="*/ 3832930 h 6288635"/>
                              <a:gd name="connsiteX170" fmla="*/ 3273937 w 6069899"/>
                              <a:gd name="connsiteY170" fmla="*/ 3716847 h 6288635"/>
                              <a:gd name="connsiteX171" fmla="*/ 3330085 w 6069899"/>
                              <a:gd name="connsiteY171" fmla="*/ 3660068 h 6288635"/>
                              <a:gd name="connsiteX172" fmla="*/ 3330085 w 6069899"/>
                              <a:gd name="connsiteY172" fmla="*/ 3544617 h 6288635"/>
                              <a:gd name="connsiteX173" fmla="*/ 3330085 w 6069899"/>
                              <a:gd name="connsiteY173" fmla="*/ 3429796 h 6288635"/>
                              <a:gd name="connsiteX174" fmla="*/ 3376769 w 6069899"/>
                              <a:gd name="connsiteY174" fmla="*/ 3429796 h 6288635"/>
                              <a:gd name="connsiteX175" fmla="*/ 3423454 w 6069899"/>
                              <a:gd name="connsiteY175" fmla="*/ 3429796 h 6288635"/>
                              <a:gd name="connsiteX176" fmla="*/ 3465723 w 6069899"/>
                              <a:gd name="connsiteY176" fmla="*/ 3479636 h 6288635"/>
                              <a:gd name="connsiteX177" fmla="*/ 3507361 w 6069899"/>
                              <a:gd name="connsiteY177" fmla="*/ 3529475 h 6288635"/>
                              <a:gd name="connsiteX178" fmla="*/ 3535750 w 6069899"/>
                              <a:gd name="connsiteY178" fmla="*/ 3499193 h 6288635"/>
                              <a:gd name="connsiteX179" fmla="*/ 3563509 w 6069899"/>
                              <a:gd name="connsiteY179" fmla="*/ 3468911 h 6288635"/>
                              <a:gd name="connsiteX180" fmla="*/ 3591898 w 6069899"/>
                              <a:gd name="connsiteY180" fmla="*/ 3255672 h 6288635"/>
                              <a:gd name="connsiteX181" fmla="*/ 3620288 w 6069899"/>
                              <a:gd name="connsiteY181" fmla="*/ 3041803 h 6288635"/>
                              <a:gd name="connsiteX182" fmla="*/ 3603254 w 6069899"/>
                              <a:gd name="connsiteY182" fmla="*/ 2967359 h 6288635"/>
                              <a:gd name="connsiteX183" fmla="*/ 3586221 w 6069899"/>
                              <a:gd name="connsiteY183" fmla="*/ 2892915 h 6288635"/>
                              <a:gd name="connsiteX184" fmla="*/ 3649939 w 6069899"/>
                              <a:gd name="connsiteY184" fmla="*/ 2828565 h 6288635"/>
                              <a:gd name="connsiteX185" fmla="*/ 3713658 w 6069899"/>
                              <a:gd name="connsiteY185" fmla="*/ 2764215 h 6288635"/>
                              <a:gd name="connsiteX186" fmla="*/ 3752772 w 6069899"/>
                              <a:gd name="connsiteY186" fmla="*/ 2638039 h 6288635"/>
                              <a:gd name="connsiteX187" fmla="*/ 3792517 w 6069899"/>
                              <a:gd name="connsiteY187" fmla="*/ 2511231 h 6288635"/>
                              <a:gd name="connsiteX188" fmla="*/ 3870746 w 6069899"/>
                              <a:gd name="connsiteY188" fmla="*/ 2456344 h 6288635"/>
                              <a:gd name="connsiteX189" fmla="*/ 3969794 w 6069899"/>
                              <a:gd name="connsiteY189" fmla="*/ 2404612 h 6288635"/>
                              <a:gd name="connsiteX190" fmla="*/ 3975471 w 6069899"/>
                              <a:gd name="connsiteY190" fmla="*/ 2534574 h 6288635"/>
                              <a:gd name="connsiteX191" fmla="*/ 3946451 w 6069899"/>
                              <a:gd name="connsiteY191" fmla="*/ 2650656 h 6288635"/>
                              <a:gd name="connsiteX192" fmla="*/ 3898504 w 6069899"/>
                              <a:gd name="connsiteY192" fmla="*/ 2701127 h 6288635"/>
                              <a:gd name="connsiteX193" fmla="*/ 3796933 w 6069899"/>
                              <a:gd name="connsiteY193" fmla="*/ 2781880 h 6288635"/>
                              <a:gd name="connsiteX194" fmla="*/ 3736369 w 6069899"/>
                              <a:gd name="connsiteY194" fmla="*/ 2819733 h 6288635"/>
                              <a:gd name="connsiteX195" fmla="*/ 3689053 w 6069899"/>
                              <a:gd name="connsiteY195" fmla="*/ 2934553 h 6288635"/>
                              <a:gd name="connsiteX196" fmla="*/ 3648677 w 6069899"/>
                              <a:gd name="connsiteY196" fmla="*/ 3041803 h 6288635"/>
                              <a:gd name="connsiteX197" fmla="*/ 3689053 w 6069899"/>
                              <a:gd name="connsiteY197" fmla="*/ 3150946 h 6288635"/>
                              <a:gd name="connsiteX198" fmla="*/ 3729430 w 6069899"/>
                              <a:gd name="connsiteY198" fmla="*/ 3259458 h 6288635"/>
                              <a:gd name="connsiteX199" fmla="*/ 3748987 w 6069899"/>
                              <a:gd name="connsiteY199" fmla="*/ 3230437 h 6288635"/>
                              <a:gd name="connsiteX200" fmla="*/ 3841095 w 6069899"/>
                              <a:gd name="connsiteY200" fmla="*/ 3164825 h 6288635"/>
                              <a:gd name="connsiteX201" fmla="*/ 3964746 w 6069899"/>
                              <a:gd name="connsiteY201" fmla="*/ 3087227 h 6288635"/>
                              <a:gd name="connsiteX202" fmla="*/ 4027834 w 6069899"/>
                              <a:gd name="connsiteY202" fmla="*/ 3056314 h 6288635"/>
                              <a:gd name="connsiteX203" fmla="*/ 4028465 w 6069899"/>
                              <a:gd name="connsiteY203" fmla="*/ 3053790 h 6288635"/>
                              <a:gd name="connsiteX204" fmla="*/ 4030989 w 6069899"/>
                              <a:gd name="connsiteY204" fmla="*/ 2981869 h 6288635"/>
                              <a:gd name="connsiteX205" fmla="*/ 4045499 w 6069899"/>
                              <a:gd name="connsiteY205" fmla="*/ 2920043 h 6288635"/>
                              <a:gd name="connsiteX206" fmla="*/ 4078304 w 6069899"/>
                              <a:gd name="connsiteY206" fmla="*/ 2966097 h 6288635"/>
                              <a:gd name="connsiteX207" fmla="*/ 4114895 w 6069899"/>
                              <a:gd name="connsiteY207" fmla="*/ 3013414 h 6288635"/>
                              <a:gd name="connsiteX208" fmla="*/ 4142023 w 6069899"/>
                              <a:gd name="connsiteY208" fmla="*/ 3000165 h 6288635"/>
                              <a:gd name="connsiteX209" fmla="*/ 4171043 w 6069899"/>
                              <a:gd name="connsiteY209" fmla="*/ 2992594 h 6288635"/>
                              <a:gd name="connsiteX210" fmla="*/ 4347058 w 6069899"/>
                              <a:gd name="connsiteY210" fmla="*/ 3132650 h 6288635"/>
                              <a:gd name="connsiteX211" fmla="*/ 4338856 w 6069899"/>
                              <a:gd name="connsiteY211" fmla="*/ 3256303 h 6288635"/>
                              <a:gd name="connsiteX212" fmla="*/ 4326239 w 6069899"/>
                              <a:gd name="connsiteY212" fmla="*/ 3376171 h 6288635"/>
                              <a:gd name="connsiteX213" fmla="*/ 4242332 w 6069899"/>
                              <a:gd name="connsiteY213" fmla="*/ 3461340 h 6288635"/>
                              <a:gd name="connsiteX214" fmla="*/ 4133191 w 6069899"/>
                              <a:gd name="connsiteY214" fmla="*/ 3610228 h 6288635"/>
                              <a:gd name="connsiteX215" fmla="*/ 4107325 w 6069899"/>
                              <a:gd name="connsiteY215" fmla="*/ 3674578 h 6288635"/>
                              <a:gd name="connsiteX216" fmla="*/ 4179245 w 6069899"/>
                              <a:gd name="connsiteY216" fmla="*/ 3738297 h 6288635"/>
                              <a:gd name="connsiteX217" fmla="*/ 4250534 w 6069899"/>
                              <a:gd name="connsiteY217" fmla="*/ 3802647 h 6288635"/>
                              <a:gd name="connsiteX218" fmla="*/ 4314883 w 6069899"/>
                              <a:gd name="connsiteY218" fmla="*/ 3800755 h 6288635"/>
                              <a:gd name="connsiteX219" fmla="*/ 4379863 w 6069899"/>
                              <a:gd name="connsiteY219" fmla="*/ 3798862 h 6288635"/>
                              <a:gd name="connsiteX220" fmla="*/ 4377971 w 6069899"/>
                              <a:gd name="connsiteY220" fmla="*/ 3757855 h 6288635"/>
                              <a:gd name="connsiteX221" fmla="*/ 4396266 w 6069899"/>
                              <a:gd name="connsiteY221" fmla="*/ 3759747 h 6288635"/>
                              <a:gd name="connsiteX222" fmla="*/ 4406360 w 6069899"/>
                              <a:gd name="connsiteY222" fmla="*/ 3792553 h 6288635"/>
                              <a:gd name="connsiteX223" fmla="*/ 4449891 w 6069899"/>
                              <a:gd name="connsiteY223" fmla="*/ 3798231 h 6288635"/>
                              <a:gd name="connsiteX224" fmla="*/ 4555247 w 6069899"/>
                              <a:gd name="connsiteY224" fmla="*/ 3825359 h 6288635"/>
                              <a:gd name="connsiteX225" fmla="*/ 4615811 w 6069899"/>
                              <a:gd name="connsiteY225" fmla="*/ 3847440 h 6288635"/>
                              <a:gd name="connsiteX226" fmla="*/ 4610133 w 6069899"/>
                              <a:gd name="connsiteY226" fmla="*/ 3866997 h 6288635"/>
                              <a:gd name="connsiteX227" fmla="*/ 4632845 w 6069899"/>
                              <a:gd name="connsiteY227" fmla="*/ 3877722 h 6288635"/>
                              <a:gd name="connsiteX228" fmla="*/ 4661234 w 6069899"/>
                              <a:gd name="connsiteY228" fmla="*/ 3849333 h 6288635"/>
                              <a:gd name="connsiteX229" fmla="*/ 4751450 w 6069899"/>
                              <a:gd name="connsiteY229" fmla="*/ 3894756 h 6288635"/>
                              <a:gd name="connsiteX230" fmla="*/ 4841665 w 6069899"/>
                              <a:gd name="connsiteY230" fmla="*/ 3939549 h 6288635"/>
                              <a:gd name="connsiteX231" fmla="*/ 4892766 w 6069899"/>
                              <a:gd name="connsiteY231" fmla="*/ 4020302 h 6288635"/>
                              <a:gd name="connsiteX232" fmla="*/ 4981089 w 6069899"/>
                              <a:gd name="connsiteY232" fmla="*/ 4137015 h 6288635"/>
                              <a:gd name="connsiteX233" fmla="*/ 5054901 w 6069899"/>
                              <a:gd name="connsiteY233" fmla="*/ 4252467 h 6288635"/>
                              <a:gd name="connsiteX234" fmla="*/ 5088969 w 6069899"/>
                              <a:gd name="connsiteY234" fmla="*/ 4335112 h 6288635"/>
                              <a:gd name="connsiteX235" fmla="*/ 5034713 w 6069899"/>
                              <a:gd name="connsiteY235" fmla="*/ 4345837 h 6288635"/>
                              <a:gd name="connsiteX236" fmla="*/ 4982981 w 6069899"/>
                              <a:gd name="connsiteY236" fmla="*/ 4356562 h 6288635"/>
                              <a:gd name="connsiteX237" fmla="*/ 5025250 w 6069899"/>
                              <a:gd name="connsiteY237" fmla="*/ 4381798 h 6288635"/>
                              <a:gd name="connsiteX238" fmla="*/ 5066888 w 6069899"/>
                              <a:gd name="connsiteY238" fmla="*/ 4401986 h 6288635"/>
                              <a:gd name="connsiteX239" fmla="*/ 5010740 w 6069899"/>
                              <a:gd name="connsiteY239" fmla="*/ 4435423 h 6288635"/>
                              <a:gd name="connsiteX240" fmla="*/ 4942605 w 6069899"/>
                              <a:gd name="connsiteY240" fmla="*/ 4472645 h 6288635"/>
                              <a:gd name="connsiteX241" fmla="*/ 4933142 w 6069899"/>
                              <a:gd name="connsiteY241" fmla="*/ 4480215 h 6288635"/>
                              <a:gd name="connsiteX242" fmla="*/ 4992445 w 6069899"/>
                              <a:gd name="connsiteY242" fmla="*/ 4466967 h 6288635"/>
                              <a:gd name="connsiteX243" fmla="*/ 5055532 w 6069899"/>
                              <a:gd name="connsiteY243" fmla="*/ 4451826 h 6288635"/>
                              <a:gd name="connsiteX244" fmla="*/ 5011371 w 6069899"/>
                              <a:gd name="connsiteY244" fmla="*/ 4504189 h 6288635"/>
                              <a:gd name="connsiteX245" fmla="*/ 4917370 w 6069899"/>
                              <a:gd name="connsiteY245" fmla="*/ 4600714 h 6288635"/>
                              <a:gd name="connsiteX246" fmla="*/ 4874471 w 6069899"/>
                              <a:gd name="connsiteY246" fmla="*/ 4645507 h 6288635"/>
                              <a:gd name="connsiteX247" fmla="*/ 4953961 w 6069899"/>
                              <a:gd name="connsiteY247" fmla="*/ 4711118 h 6288635"/>
                              <a:gd name="connsiteX248" fmla="*/ 5033452 w 6069899"/>
                              <a:gd name="connsiteY248" fmla="*/ 4776730 h 6288635"/>
                              <a:gd name="connsiteX249" fmla="*/ 4931880 w 6069899"/>
                              <a:gd name="connsiteY249" fmla="*/ 4778623 h 6288635"/>
                              <a:gd name="connsiteX250" fmla="*/ 4829678 w 6069899"/>
                              <a:gd name="connsiteY250" fmla="*/ 4780515 h 6288635"/>
                              <a:gd name="connsiteX251" fmla="*/ 4797504 w 6069899"/>
                              <a:gd name="connsiteY251" fmla="*/ 4803227 h 6288635"/>
                              <a:gd name="connsiteX252" fmla="*/ 4762806 w 6069899"/>
                              <a:gd name="connsiteY252" fmla="*/ 4828462 h 6288635"/>
                              <a:gd name="connsiteX253" fmla="*/ 4894659 w 6069899"/>
                              <a:gd name="connsiteY253" fmla="*/ 4947068 h 6288635"/>
                              <a:gd name="connsiteX254" fmla="*/ 4941975 w 6069899"/>
                              <a:gd name="connsiteY254" fmla="*/ 4975458 h 6288635"/>
                              <a:gd name="connsiteX255" fmla="*/ 4949545 w 6069899"/>
                              <a:gd name="connsiteY255" fmla="*/ 4957793 h 6288635"/>
                              <a:gd name="connsiteX256" fmla="*/ 4948283 w 6069899"/>
                              <a:gd name="connsiteY256" fmla="*/ 4885873 h 6288635"/>
                              <a:gd name="connsiteX257" fmla="*/ 4942605 w 6069899"/>
                              <a:gd name="connsiteY257" fmla="*/ 4855590 h 6288635"/>
                              <a:gd name="connsiteX258" fmla="*/ 5016418 w 6069899"/>
                              <a:gd name="connsiteY258" fmla="*/ 4892812 h 6288635"/>
                              <a:gd name="connsiteX259" fmla="*/ 5087076 w 6069899"/>
                              <a:gd name="connsiteY259" fmla="*/ 4930034 h 6288635"/>
                              <a:gd name="connsiteX260" fmla="*/ 5131237 w 6069899"/>
                              <a:gd name="connsiteY260" fmla="*/ 4889658 h 6288635"/>
                              <a:gd name="connsiteX261" fmla="*/ 5165936 w 6069899"/>
                              <a:gd name="connsiteY261" fmla="*/ 4842973 h 6288635"/>
                              <a:gd name="connsiteX262" fmla="*/ 5184231 w 6069899"/>
                              <a:gd name="connsiteY262" fmla="*/ 4812690 h 6288635"/>
                              <a:gd name="connsiteX263" fmla="*/ 5239117 w 6069899"/>
                              <a:gd name="connsiteY263" fmla="*/ 4803227 h 6288635"/>
                              <a:gd name="connsiteX264" fmla="*/ 5264352 w 6069899"/>
                              <a:gd name="connsiteY264" fmla="*/ 4703548 h 6288635"/>
                              <a:gd name="connsiteX265" fmla="*/ 5288326 w 6069899"/>
                              <a:gd name="connsiteY265" fmla="*/ 4605130 h 6288635"/>
                              <a:gd name="connsiteX266" fmla="*/ 5423333 w 6069899"/>
                              <a:gd name="connsiteY266" fmla="*/ 4669480 h 6288635"/>
                              <a:gd name="connsiteX267" fmla="*/ 5284541 w 6069899"/>
                              <a:gd name="connsiteY267" fmla="*/ 4878302 h 6288635"/>
                              <a:gd name="connsiteX268" fmla="*/ 5252997 w 6069899"/>
                              <a:gd name="connsiteY268" fmla="*/ 4911108 h 6288635"/>
                              <a:gd name="connsiteX269" fmla="*/ 5305990 w 6069899"/>
                              <a:gd name="connsiteY269" fmla="*/ 4979243 h 6288635"/>
                              <a:gd name="connsiteX270" fmla="*/ 5374756 w 6069899"/>
                              <a:gd name="connsiteY270" fmla="*/ 5074507 h 6288635"/>
                              <a:gd name="connsiteX271" fmla="*/ 5389266 w 6069899"/>
                              <a:gd name="connsiteY271" fmla="*/ 5100373 h 6288635"/>
                              <a:gd name="connsiteX272" fmla="*/ 5462448 w 6069899"/>
                              <a:gd name="connsiteY272" fmla="*/ 5104789 h 6288635"/>
                              <a:gd name="connsiteX273" fmla="*/ 5535629 w 6069899"/>
                              <a:gd name="connsiteY273" fmla="*/ 5109205 h 6288635"/>
                              <a:gd name="connsiteX274" fmla="*/ 5571589 w 6069899"/>
                              <a:gd name="connsiteY274" fmla="*/ 5230965 h 6288635"/>
                              <a:gd name="connsiteX275" fmla="*/ 5608180 w 6069899"/>
                              <a:gd name="connsiteY275" fmla="*/ 5353357 h 6288635"/>
                              <a:gd name="connsiteX276" fmla="*/ 5553925 w 6069899"/>
                              <a:gd name="connsiteY276" fmla="*/ 5461237 h 6288635"/>
                              <a:gd name="connsiteX277" fmla="*/ 5499669 w 6069899"/>
                              <a:gd name="connsiteY277" fmla="*/ 5569118 h 6288635"/>
                              <a:gd name="connsiteX278" fmla="*/ 5452985 w 6069899"/>
                              <a:gd name="connsiteY278" fmla="*/ 5591830 h 6288635"/>
                              <a:gd name="connsiteX279" fmla="*/ 5405669 w 6069899"/>
                              <a:gd name="connsiteY279" fmla="*/ 5613911 h 6288635"/>
                              <a:gd name="connsiteX280" fmla="*/ 5377910 w 6069899"/>
                              <a:gd name="connsiteY280" fmla="*/ 5597508 h 6288635"/>
                              <a:gd name="connsiteX281" fmla="*/ 5342581 w 6069899"/>
                              <a:gd name="connsiteY281" fmla="*/ 5593723 h 6288635"/>
                              <a:gd name="connsiteX282" fmla="*/ 5275708 w 6069899"/>
                              <a:gd name="connsiteY282" fmla="*/ 5627790 h 6288635"/>
                              <a:gd name="connsiteX283" fmla="*/ 5230285 w 6069899"/>
                              <a:gd name="connsiteY283" fmla="*/ 5639146 h 6288635"/>
                              <a:gd name="connsiteX284" fmla="*/ 5277601 w 6069899"/>
                              <a:gd name="connsiteY284" fmla="*/ 5722423 h 6288635"/>
                              <a:gd name="connsiteX285" fmla="*/ 5324286 w 6069899"/>
                              <a:gd name="connsiteY285" fmla="*/ 5806330 h 6288635"/>
                              <a:gd name="connsiteX286" fmla="*/ 5410085 w 6069899"/>
                              <a:gd name="connsiteY286" fmla="*/ 5814532 h 6288635"/>
                              <a:gd name="connsiteX287" fmla="*/ 5547616 w 6069899"/>
                              <a:gd name="connsiteY287" fmla="*/ 5809485 h 6288635"/>
                              <a:gd name="connsiteX288" fmla="*/ 5626476 w 6069899"/>
                              <a:gd name="connsiteY288" fmla="*/ 5815163 h 6288635"/>
                              <a:gd name="connsiteX289" fmla="*/ 5584207 w 6069899"/>
                              <a:gd name="connsiteY289" fmla="*/ 5879513 h 6288635"/>
                              <a:gd name="connsiteX290" fmla="*/ 5605026 w 6069899"/>
                              <a:gd name="connsiteY290" fmla="*/ 5896546 h 6288635"/>
                              <a:gd name="connsiteX291" fmla="*/ 5658019 w 6069899"/>
                              <a:gd name="connsiteY291" fmla="*/ 5877620 h 6288635"/>
                              <a:gd name="connsiteX292" fmla="*/ 5671268 w 6069899"/>
                              <a:gd name="connsiteY292" fmla="*/ 5892761 h 6288635"/>
                              <a:gd name="connsiteX293" fmla="*/ 5651711 w 6069899"/>
                              <a:gd name="connsiteY293" fmla="*/ 5916104 h 6288635"/>
                              <a:gd name="connsiteX294" fmla="*/ 5673161 w 6069899"/>
                              <a:gd name="connsiteY294" fmla="*/ 5916735 h 6288635"/>
                              <a:gd name="connsiteX295" fmla="*/ 5741295 w 6069899"/>
                              <a:gd name="connsiteY295" fmla="*/ 5812639 h 6288635"/>
                              <a:gd name="connsiteX296" fmla="*/ 5787980 w 6069899"/>
                              <a:gd name="connsiteY296" fmla="*/ 5710436 h 6288635"/>
                              <a:gd name="connsiteX297" fmla="*/ 5911001 w 6069899"/>
                              <a:gd name="connsiteY297" fmla="*/ 5601293 h 6288635"/>
                              <a:gd name="connsiteX298" fmla="*/ 6049794 w 6069899"/>
                              <a:gd name="connsiteY298" fmla="*/ 5480164 h 6288635"/>
                              <a:gd name="connsiteX299" fmla="*/ 6065566 w 6069899"/>
                              <a:gd name="connsiteY299" fmla="*/ 5468177 h 6288635"/>
                              <a:gd name="connsiteX300" fmla="*/ 6045378 w 6069899"/>
                              <a:gd name="connsiteY300" fmla="*/ 5549561 h 6288635"/>
                              <a:gd name="connsiteX301" fmla="*/ 5924249 w 6069899"/>
                              <a:gd name="connsiteY301" fmla="*/ 5721792 h 6288635"/>
                              <a:gd name="connsiteX302" fmla="*/ 5793658 w 6069899"/>
                              <a:gd name="connsiteY302" fmla="*/ 5834089 h 6288635"/>
                              <a:gd name="connsiteX303" fmla="*/ 5825202 w 6069899"/>
                              <a:gd name="connsiteY303" fmla="*/ 5845445 h 6288635"/>
                              <a:gd name="connsiteX304" fmla="*/ 5873148 w 6069899"/>
                              <a:gd name="connsiteY304" fmla="*/ 5842290 h 6288635"/>
                              <a:gd name="connsiteX305" fmla="*/ 5895229 w 6069899"/>
                              <a:gd name="connsiteY305" fmla="*/ 5835351 h 6288635"/>
                              <a:gd name="connsiteX306" fmla="*/ 5868101 w 6069899"/>
                              <a:gd name="connsiteY306" fmla="*/ 5871942 h 6288635"/>
                              <a:gd name="connsiteX307" fmla="*/ 5836558 w 6069899"/>
                              <a:gd name="connsiteY307" fmla="*/ 5922413 h 6288635"/>
                              <a:gd name="connsiteX308" fmla="*/ 5853591 w 6069899"/>
                              <a:gd name="connsiteY308" fmla="*/ 5918627 h 6288635"/>
                              <a:gd name="connsiteX309" fmla="*/ 5724262 w 6069899"/>
                              <a:gd name="connsiteY309" fmla="*/ 5979192 h 6288635"/>
                              <a:gd name="connsiteX310" fmla="*/ 5705335 w 6069899"/>
                              <a:gd name="connsiteY310" fmla="*/ 5991179 h 6288635"/>
                              <a:gd name="connsiteX311" fmla="*/ 5683255 w 6069899"/>
                              <a:gd name="connsiteY311" fmla="*/ 6010105 h 6288635"/>
                              <a:gd name="connsiteX312" fmla="*/ 5712906 w 6069899"/>
                              <a:gd name="connsiteY312" fmla="*/ 6006951 h 6288635"/>
                              <a:gd name="connsiteX313" fmla="*/ 5769054 w 6069899"/>
                              <a:gd name="connsiteY313" fmla="*/ 5986763 h 6288635"/>
                              <a:gd name="connsiteX314" fmla="*/ 5645402 w 6069899"/>
                              <a:gd name="connsiteY314" fmla="*/ 6044173 h 6288635"/>
                              <a:gd name="connsiteX315" fmla="*/ 5498408 w 6069899"/>
                              <a:gd name="connsiteY315" fmla="*/ 6088965 h 6288635"/>
                              <a:gd name="connsiteX316" fmla="*/ 5353306 w 6069899"/>
                              <a:gd name="connsiteY316" fmla="*/ 6129342 h 6288635"/>
                              <a:gd name="connsiteX317" fmla="*/ 5333118 w 6069899"/>
                              <a:gd name="connsiteY317" fmla="*/ 6128711 h 6288635"/>
                              <a:gd name="connsiteX318" fmla="*/ 5356460 w 6069899"/>
                              <a:gd name="connsiteY318" fmla="*/ 6117986 h 6288635"/>
                              <a:gd name="connsiteX319" fmla="*/ 5383588 w 6069899"/>
                              <a:gd name="connsiteY319" fmla="*/ 6104107 h 6288635"/>
                              <a:gd name="connsiteX320" fmla="*/ 5270030 w 6069899"/>
                              <a:gd name="connsiteY320" fmla="*/ 6120510 h 6288635"/>
                              <a:gd name="connsiteX321" fmla="*/ 5251104 w 6069899"/>
                              <a:gd name="connsiteY321" fmla="*/ 6123664 h 6288635"/>
                              <a:gd name="connsiteX322" fmla="*/ 5266876 w 6069899"/>
                              <a:gd name="connsiteY322" fmla="*/ 6110415 h 6288635"/>
                              <a:gd name="connsiteX323" fmla="*/ 5201896 w 6069899"/>
                              <a:gd name="connsiteY323" fmla="*/ 6127449 h 6288635"/>
                              <a:gd name="connsiteX324" fmla="*/ 5096539 w 6069899"/>
                              <a:gd name="connsiteY324" fmla="*/ 6148899 h 6288635"/>
                              <a:gd name="connsiteX325" fmla="*/ 4978565 w 6069899"/>
                              <a:gd name="connsiteY325" fmla="*/ 6165302 h 6288635"/>
                              <a:gd name="connsiteX326" fmla="*/ 4885196 w 6069899"/>
                              <a:gd name="connsiteY326" fmla="*/ 6177289 h 6288635"/>
                              <a:gd name="connsiteX327" fmla="*/ 4877625 w 6069899"/>
                              <a:gd name="connsiteY327" fmla="*/ 6177920 h 6288635"/>
                              <a:gd name="connsiteX328" fmla="*/ 4756497 w 6069899"/>
                              <a:gd name="connsiteY328" fmla="*/ 6195585 h 6288635"/>
                              <a:gd name="connsiteX329" fmla="*/ 4774161 w 6069899"/>
                              <a:gd name="connsiteY329" fmla="*/ 6182336 h 6288635"/>
                              <a:gd name="connsiteX330" fmla="*/ 4793718 w 6069899"/>
                              <a:gd name="connsiteY330" fmla="*/ 6167826 h 6288635"/>
                              <a:gd name="connsiteX331" fmla="*/ 4718013 w 6069899"/>
                              <a:gd name="connsiteY331" fmla="*/ 6156470 h 6288635"/>
                              <a:gd name="connsiteX332" fmla="*/ 4527489 w 6069899"/>
                              <a:gd name="connsiteY332" fmla="*/ 6170980 h 6288635"/>
                              <a:gd name="connsiteX333" fmla="*/ 4367877 w 6069899"/>
                              <a:gd name="connsiteY333" fmla="*/ 6202524 h 6288635"/>
                              <a:gd name="connsiteX334" fmla="*/ 4275138 w 6069899"/>
                              <a:gd name="connsiteY334" fmla="*/ 6211988 h 6288635"/>
                              <a:gd name="connsiteX335" fmla="*/ 4229715 w 6069899"/>
                              <a:gd name="connsiteY335" fmla="*/ 6202524 h 6288635"/>
                              <a:gd name="connsiteX336" fmla="*/ 4207003 w 6069899"/>
                              <a:gd name="connsiteY336" fmla="*/ 6205048 h 6288635"/>
                              <a:gd name="connsiteX337" fmla="*/ 4133191 w 6069899"/>
                              <a:gd name="connsiteY337" fmla="*/ 6207571 h 6288635"/>
                              <a:gd name="connsiteX338" fmla="*/ 4083351 w 6069899"/>
                              <a:gd name="connsiteY338" fmla="*/ 6200632 h 6288635"/>
                              <a:gd name="connsiteX339" fmla="*/ 4145808 w 6069899"/>
                              <a:gd name="connsiteY339" fmla="*/ 6223974 h 6288635"/>
                              <a:gd name="connsiteX340" fmla="*/ 4210158 w 6069899"/>
                              <a:gd name="connsiteY340" fmla="*/ 6245424 h 6288635"/>
                              <a:gd name="connsiteX341" fmla="*/ 4183661 w 6069899"/>
                              <a:gd name="connsiteY341" fmla="*/ 6256780 h 6288635"/>
                              <a:gd name="connsiteX342" fmla="*/ 4046760 w 6069899"/>
                              <a:gd name="connsiteY342" fmla="*/ 6281385 h 6288635"/>
                              <a:gd name="connsiteX343" fmla="*/ 4024049 w 6069899"/>
                              <a:gd name="connsiteY343" fmla="*/ 6271921 h 6288635"/>
                              <a:gd name="connsiteX344" fmla="*/ 3348380 w 6069899"/>
                              <a:gd name="connsiteY344" fmla="*/ 6107261 h 6288635"/>
                              <a:gd name="connsiteX345" fmla="*/ 3255010 w 6069899"/>
                              <a:gd name="connsiteY345" fmla="*/ 6065623 h 6288635"/>
                              <a:gd name="connsiteX346" fmla="*/ 3142714 w 6069899"/>
                              <a:gd name="connsiteY346" fmla="*/ 6037233 h 6288635"/>
                              <a:gd name="connsiteX347" fmla="*/ 3125681 w 6069899"/>
                              <a:gd name="connsiteY347" fmla="*/ 6047327 h 6288635"/>
                              <a:gd name="connsiteX348" fmla="*/ 3185614 w 6069899"/>
                              <a:gd name="connsiteY348" fmla="*/ 6061838 h 6288635"/>
                              <a:gd name="connsiteX349" fmla="*/ 3272044 w 6069899"/>
                              <a:gd name="connsiteY349" fmla="*/ 6094013 h 6288635"/>
                              <a:gd name="connsiteX350" fmla="*/ 3323776 w 6069899"/>
                              <a:gd name="connsiteY350" fmla="*/ 6112308 h 6288635"/>
                              <a:gd name="connsiteX351" fmla="*/ 3348380 w 6069899"/>
                              <a:gd name="connsiteY351" fmla="*/ 6107261 h 6288635"/>
                              <a:gd name="connsiteX352" fmla="*/ 3380555 w 6069899"/>
                              <a:gd name="connsiteY352" fmla="*/ 6088335 h 6288635"/>
                              <a:gd name="connsiteX353" fmla="*/ 3366045 w 6069899"/>
                              <a:gd name="connsiteY353" fmla="*/ 6092120 h 6288635"/>
                              <a:gd name="connsiteX354" fmla="*/ 3371722 w 6069899"/>
                              <a:gd name="connsiteY354" fmla="*/ 6104738 h 6288635"/>
                              <a:gd name="connsiteX355" fmla="*/ 3380555 w 6069899"/>
                              <a:gd name="connsiteY355" fmla="*/ 6088335 h 6288635"/>
                              <a:gd name="connsiteX356" fmla="*/ 2358535 w 6069899"/>
                              <a:gd name="connsiteY356" fmla="*/ 5991179 h 6288635"/>
                              <a:gd name="connsiteX357" fmla="*/ 2342763 w 6069899"/>
                              <a:gd name="connsiteY357" fmla="*/ 5984870 h 6288635"/>
                              <a:gd name="connsiteX358" fmla="*/ 2345917 w 6069899"/>
                              <a:gd name="connsiteY358" fmla="*/ 5991179 h 6288635"/>
                              <a:gd name="connsiteX359" fmla="*/ 2361689 w 6069899"/>
                              <a:gd name="connsiteY359" fmla="*/ 5997488 h 6288635"/>
                              <a:gd name="connsiteX360" fmla="*/ 2358535 w 6069899"/>
                              <a:gd name="connsiteY360" fmla="*/ 5991179 h 6288635"/>
                              <a:gd name="connsiteX361" fmla="*/ 2099244 w 6069899"/>
                              <a:gd name="connsiteY361" fmla="*/ 5837243 h 6288635"/>
                              <a:gd name="connsiteX362" fmla="*/ 2019754 w 6069899"/>
                              <a:gd name="connsiteY362" fmla="*/ 5810115 h 6288635"/>
                              <a:gd name="connsiteX363" fmla="*/ 2105553 w 6069899"/>
                              <a:gd name="connsiteY363" fmla="*/ 5848599 h 6288635"/>
                              <a:gd name="connsiteX364" fmla="*/ 2099244 w 6069899"/>
                              <a:gd name="connsiteY364" fmla="*/ 5837243 h 6288635"/>
                              <a:gd name="connsiteX365" fmla="*/ 1508113 w 6069899"/>
                              <a:gd name="connsiteY365" fmla="*/ 5278282 h 6288635"/>
                              <a:gd name="connsiteX366" fmla="*/ 1475938 w 6069899"/>
                              <a:gd name="connsiteY366" fmla="*/ 5251154 h 6288635"/>
                              <a:gd name="connsiteX367" fmla="*/ 1432408 w 6069899"/>
                              <a:gd name="connsiteY367" fmla="*/ 5216455 h 6288635"/>
                              <a:gd name="connsiteX368" fmla="*/ 1383830 w 6069899"/>
                              <a:gd name="connsiteY368" fmla="*/ 5138226 h 6288635"/>
                              <a:gd name="connsiteX369" fmla="*/ 1380045 w 6069899"/>
                              <a:gd name="connsiteY369" fmla="*/ 5102265 h 6288635"/>
                              <a:gd name="connsiteX370" fmla="*/ 1411589 w 6069899"/>
                              <a:gd name="connsiteY370" fmla="*/ 5085862 h 6288635"/>
                              <a:gd name="connsiteX371" fmla="*/ 1456381 w 6069899"/>
                              <a:gd name="connsiteY371" fmla="*/ 5045486 h 6288635"/>
                              <a:gd name="connsiteX372" fmla="*/ 1458904 w 6069899"/>
                              <a:gd name="connsiteY372" fmla="*/ 4996277 h 6288635"/>
                              <a:gd name="connsiteX373" fmla="*/ 1426099 w 6069899"/>
                              <a:gd name="connsiteY373" fmla="*/ 4977982 h 6288635"/>
                              <a:gd name="connsiteX374" fmla="*/ 1371844 w 6069899"/>
                              <a:gd name="connsiteY374" fmla="*/ 4972304 h 6288635"/>
                              <a:gd name="connsiteX375" fmla="*/ 1336514 w 6069899"/>
                              <a:gd name="connsiteY375" fmla="*/ 4956532 h 6288635"/>
                              <a:gd name="connsiteX376" fmla="*/ 1336514 w 6069899"/>
                              <a:gd name="connsiteY376" fmla="*/ 4981136 h 6288635"/>
                              <a:gd name="connsiteX377" fmla="*/ 1316326 w 6069899"/>
                              <a:gd name="connsiteY377" fmla="*/ 5010157 h 6288635"/>
                              <a:gd name="connsiteX378" fmla="*/ 1290460 w 6069899"/>
                              <a:gd name="connsiteY378" fmla="*/ 5017727 h 6288635"/>
                              <a:gd name="connsiteX379" fmla="*/ 1316326 w 6069899"/>
                              <a:gd name="connsiteY379" fmla="*/ 5053687 h 6288635"/>
                              <a:gd name="connsiteX380" fmla="*/ 1349763 w 6069899"/>
                              <a:gd name="connsiteY380" fmla="*/ 5121192 h 6288635"/>
                              <a:gd name="connsiteX381" fmla="*/ 1289830 w 6069899"/>
                              <a:gd name="connsiteY381" fmla="*/ 5114252 h 6288635"/>
                              <a:gd name="connsiteX382" fmla="*/ 1230527 w 6069899"/>
                              <a:gd name="connsiteY382" fmla="*/ 5104158 h 6288635"/>
                              <a:gd name="connsiteX383" fmla="*/ 1246930 w 6069899"/>
                              <a:gd name="connsiteY383" fmla="*/ 5124346 h 6288635"/>
                              <a:gd name="connsiteX384" fmla="*/ 1371213 w 6069899"/>
                              <a:gd name="connsiteY384" fmla="*/ 5259355 h 6288635"/>
                              <a:gd name="connsiteX385" fmla="*/ 1375629 w 6069899"/>
                              <a:gd name="connsiteY385" fmla="*/ 5258093 h 6288635"/>
                              <a:gd name="connsiteX386" fmla="*/ 1371844 w 6069899"/>
                              <a:gd name="connsiteY386" fmla="*/ 5238536 h 6288635"/>
                              <a:gd name="connsiteX387" fmla="*/ 1355441 w 6069899"/>
                              <a:gd name="connsiteY387" fmla="*/ 5218348 h 6288635"/>
                              <a:gd name="connsiteX388" fmla="*/ 1311279 w 6069899"/>
                              <a:gd name="connsiteY388" fmla="*/ 5163461 h 6288635"/>
                              <a:gd name="connsiteX389" fmla="*/ 1347239 w 6069899"/>
                              <a:gd name="connsiteY389" fmla="*/ 5173555 h 6288635"/>
                              <a:gd name="connsiteX390" fmla="*/ 1395186 w 6069899"/>
                              <a:gd name="connsiteY390" fmla="*/ 5217086 h 6288635"/>
                              <a:gd name="connsiteX391" fmla="*/ 1458904 w 6069899"/>
                              <a:gd name="connsiteY391" fmla="*/ 5268187 h 6288635"/>
                              <a:gd name="connsiteX392" fmla="*/ 1522623 w 6069899"/>
                              <a:gd name="connsiteY392" fmla="*/ 5290268 h 6288635"/>
                              <a:gd name="connsiteX393" fmla="*/ 1508113 w 6069899"/>
                              <a:gd name="connsiteY393" fmla="*/ 5278282 h 6288635"/>
                              <a:gd name="connsiteX394" fmla="*/ 1836169 w 6069899"/>
                              <a:gd name="connsiteY394" fmla="*/ 5269449 h 6288635"/>
                              <a:gd name="connsiteX395" fmla="*/ 1833014 w 6069899"/>
                              <a:gd name="connsiteY395" fmla="*/ 5228442 h 6288635"/>
                              <a:gd name="connsiteX396" fmla="*/ 1711886 w 6069899"/>
                              <a:gd name="connsiteY396" fmla="*/ 5164723 h 6288635"/>
                              <a:gd name="connsiteX397" fmla="*/ 1689805 w 6069899"/>
                              <a:gd name="connsiteY397" fmla="*/ 5160307 h 6288635"/>
                              <a:gd name="connsiteX398" fmla="*/ 1674033 w 6069899"/>
                              <a:gd name="connsiteY398" fmla="*/ 5085862 h 6288635"/>
                              <a:gd name="connsiteX399" fmla="*/ 1658261 w 6069899"/>
                              <a:gd name="connsiteY399" fmla="*/ 5016465 h 6288635"/>
                              <a:gd name="connsiteX400" fmla="*/ 1677819 w 6069899"/>
                              <a:gd name="connsiteY400" fmla="*/ 4998801 h 6288635"/>
                              <a:gd name="connsiteX401" fmla="*/ 1694852 w 6069899"/>
                              <a:gd name="connsiteY401" fmla="*/ 4979243 h 6288635"/>
                              <a:gd name="connsiteX402" fmla="*/ 1651322 w 6069899"/>
                              <a:gd name="connsiteY402" fmla="*/ 4963471 h 6288635"/>
                              <a:gd name="connsiteX403" fmla="*/ 1609684 w 6069899"/>
                              <a:gd name="connsiteY403" fmla="*/ 4949592 h 6288635"/>
                              <a:gd name="connsiteX404" fmla="*/ 1575617 w 6069899"/>
                              <a:gd name="connsiteY404" fmla="*/ 4863161 h 6288635"/>
                              <a:gd name="connsiteX405" fmla="*/ 1540918 w 6069899"/>
                              <a:gd name="connsiteY405" fmla="*/ 4776730 h 6288635"/>
                              <a:gd name="connsiteX406" fmla="*/ 1484770 w 6069899"/>
                              <a:gd name="connsiteY406" fmla="*/ 4760327 h 6288635"/>
                              <a:gd name="connsiteX407" fmla="*/ 1427992 w 6069899"/>
                              <a:gd name="connsiteY407" fmla="*/ 4743293 h 6288635"/>
                              <a:gd name="connsiteX408" fmla="*/ 1424206 w 6069899"/>
                              <a:gd name="connsiteY408" fmla="*/ 4763482 h 6288635"/>
                              <a:gd name="connsiteX409" fmla="*/ 1416636 w 6069899"/>
                              <a:gd name="connsiteY409" fmla="*/ 4811429 h 6288635"/>
                              <a:gd name="connsiteX410" fmla="*/ 1413481 w 6069899"/>
                              <a:gd name="connsiteY410" fmla="*/ 4839818 h 6288635"/>
                              <a:gd name="connsiteX411" fmla="*/ 1468999 w 6069899"/>
                              <a:gd name="connsiteY411" fmla="*/ 4887134 h 6288635"/>
                              <a:gd name="connsiteX412" fmla="*/ 1532086 w 6069899"/>
                              <a:gd name="connsiteY412" fmla="*/ 4999432 h 6288635"/>
                              <a:gd name="connsiteX413" fmla="*/ 1561106 w 6069899"/>
                              <a:gd name="connsiteY413" fmla="*/ 5090910 h 6288635"/>
                              <a:gd name="connsiteX414" fmla="*/ 1589496 w 6069899"/>
                              <a:gd name="connsiteY414" fmla="*/ 5162199 h 6288635"/>
                              <a:gd name="connsiteX415" fmla="*/ 1665832 w 6069899"/>
                              <a:gd name="connsiteY415" fmla="*/ 5208885 h 6288635"/>
                              <a:gd name="connsiteX416" fmla="*/ 1822920 w 6069899"/>
                              <a:gd name="connsiteY416" fmla="*/ 5290268 h 6288635"/>
                              <a:gd name="connsiteX417" fmla="*/ 1836169 w 6069899"/>
                              <a:gd name="connsiteY417" fmla="*/ 5269449 h 6288635"/>
                              <a:gd name="connsiteX418" fmla="*/ 976915 w 6069899"/>
                              <a:gd name="connsiteY418" fmla="*/ 4947699 h 6288635"/>
                              <a:gd name="connsiteX419" fmla="*/ 966190 w 6069899"/>
                              <a:gd name="connsiteY419" fmla="*/ 4936974 h 6288635"/>
                              <a:gd name="connsiteX420" fmla="*/ 963666 w 6069899"/>
                              <a:gd name="connsiteY420" fmla="*/ 4939498 h 6288635"/>
                              <a:gd name="connsiteX421" fmla="*/ 976915 w 6069899"/>
                              <a:gd name="connsiteY421" fmla="*/ 4947699 h 6288635"/>
                              <a:gd name="connsiteX422" fmla="*/ 1164285 w 6069899"/>
                              <a:gd name="connsiteY422" fmla="*/ 4338267 h 6288635"/>
                              <a:gd name="connsiteX423" fmla="*/ 1181950 w 6069899"/>
                              <a:gd name="connsiteY423" fmla="*/ 4318079 h 6288635"/>
                              <a:gd name="connsiteX424" fmla="*/ 1205292 w 6069899"/>
                              <a:gd name="connsiteY424" fmla="*/ 4217137 h 6288635"/>
                              <a:gd name="connsiteX425" fmla="*/ 1223587 w 6069899"/>
                              <a:gd name="connsiteY425" fmla="*/ 4137015 h 6288635"/>
                              <a:gd name="connsiteX426" fmla="*/ 1263964 w 6069899"/>
                              <a:gd name="connsiteY426" fmla="*/ 4118089 h 6288635"/>
                              <a:gd name="connsiteX427" fmla="*/ 1304340 w 6069899"/>
                              <a:gd name="connsiteY427" fmla="*/ 4099793 h 6288635"/>
                              <a:gd name="connsiteX428" fmla="*/ 1240621 w 6069899"/>
                              <a:gd name="connsiteY428" fmla="*/ 4037336 h 6288635"/>
                              <a:gd name="connsiteX429" fmla="*/ 1173748 w 6069899"/>
                              <a:gd name="connsiteY429" fmla="*/ 3976140 h 6288635"/>
                              <a:gd name="connsiteX430" fmla="*/ 1082271 w 6069899"/>
                              <a:gd name="connsiteY430" fmla="*/ 4003899 h 6288635"/>
                              <a:gd name="connsiteX431" fmla="*/ 1092996 w 6069899"/>
                              <a:gd name="connsiteY431" fmla="*/ 4047430 h 6288635"/>
                              <a:gd name="connsiteX432" fmla="*/ 1105614 w 6069899"/>
                              <a:gd name="connsiteY432" fmla="*/ 4085914 h 6288635"/>
                              <a:gd name="connsiteX433" fmla="*/ 1084795 w 6069899"/>
                              <a:gd name="connsiteY433" fmla="*/ 4049953 h 6288635"/>
                              <a:gd name="connsiteX434" fmla="*/ 1065868 w 6069899"/>
                              <a:gd name="connsiteY434" fmla="*/ 4013362 h 6288635"/>
                              <a:gd name="connsiteX435" fmla="*/ 1065868 w 6069899"/>
                              <a:gd name="connsiteY435" fmla="*/ 4038597 h 6288635"/>
                              <a:gd name="connsiteX436" fmla="*/ 1090473 w 6069899"/>
                              <a:gd name="connsiteY436" fmla="*/ 4302937 h 6288635"/>
                              <a:gd name="connsiteX437" fmla="*/ 1104352 w 6069899"/>
                              <a:gd name="connsiteY437" fmla="*/ 4345837 h 6288635"/>
                              <a:gd name="connsiteX438" fmla="*/ 1127063 w 6069899"/>
                              <a:gd name="connsiteY438" fmla="*/ 4342052 h 6288635"/>
                              <a:gd name="connsiteX439" fmla="*/ 1164285 w 6069899"/>
                              <a:gd name="connsiteY439" fmla="*/ 4338267 h 62886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</a:cxnLst>
                            <a:rect l="l" t="t" r="r" b="b"/>
                            <a:pathLst>
                              <a:path w="6069899" h="6288635">
                                <a:moveTo>
                                  <a:pt x="4024049" y="6271921"/>
                                </a:moveTo>
                                <a:cubicBezTo>
                                  <a:pt x="4019002" y="6265613"/>
                                  <a:pt x="4005123" y="6262458"/>
                                  <a:pt x="3984935" y="6262458"/>
                                </a:cubicBezTo>
                                <a:cubicBezTo>
                                  <a:pt x="3961592" y="6262458"/>
                                  <a:pt x="3955283" y="6260566"/>
                                  <a:pt x="3958438" y="6254888"/>
                                </a:cubicBezTo>
                                <a:cubicBezTo>
                                  <a:pt x="3962223" y="6248579"/>
                                  <a:pt x="3960961" y="6248579"/>
                                  <a:pt x="3954022" y="6253626"/>
                                </a:cubicBezTo>
                                <a:cubicBezTo>
                                  <a:pt x="3941404" y="6263089"/>
                                  <a:pt x="3714288" y="6237223"/>
                                  <a:pt x="3699778" y="6225236"/>
                                </a:cubicBezTo>
                                <a:cubicBezTo>
                                  <a:pt x="3692208" y="6218927"/>
                                  <a:pt x="3668865" y="6215142"/>
                                  <a:pt x="3632905" y="6213249"/>
                                </a:cubicBezTo>
                                <a:cubicBezTo>
                                  <a:pt x="3578650" y="6210726"/>
                                  <a:pt x="3576757" y="6210095"/>
                                  <a:pt x="3569818" y="6192430"/>
                                </a:cubicBezTo>
                                <a:cubicBezTo>
                                  <a:pt x="3562247" y="6174135"/>
                                  <a:pt x="3555308" y="6172873"/>
                                  <a:pt x="3519978" y="6184229"/>
                                </a:cubicBezTo>
                                <a:cubicBezTo>
                                  <a:pt x="3504207" y="6189276"/>
                                  <a:pt x="3443012" y="6171611"/>
                                  <a:pt x="3446797" y="6162779"/>
                                </a:cubicBezTo>
                                <a:cubicBezTo>
                                  <a:pt x="3448689" y="6156470"/>
                                  <a:pt x="3446797" y="6156470"/>
                                  <a:pt x="3436703" y="6161517"/>
                                </a:cubicBezTo>
                                <a:cubicBezTo>
                                  <a:pt x="3424085" y="6168457"/>
                                  <a:pt x="3424085" y="6168457"/>
                                  <a:pt x="3438595" y="6181074"/>
                                </a:cubicBezTo>
                                <a:cubicBezTo>
                                  <a:pt x="3454367" y="6194954"/>
                                  <a:pt x="3422193" y="6178551"/>
                                  <a:pt x="3353427" y="6137543"/>
                                </a:cubicBezTo>
                                <a:cubicBezTo>
                                  <a:pt x="3333239" y="6125557"/>
                                  <a:pt x="3315574" y="6117355"/>
                                  <a:pt x="3314313" y="6118617"/>
                                </a:cubicBezTo>
                                <a:cubicBezTo>
                                  <a:pt x="3312420" y="6120510"/>
                                  <a:pt x="3333239" y="6136913"/>
                                  <a:pt x="3360367" y="6155839"/>
                                </a:cubicBezTo>
                                <a:lnTo>
                                  <a:pt x="3408944" y="6189907"/>
                                </a:lnTo>
                                <a:lnTo>
                                  <a:pt x="3377400" y="6191799"/>
                                </a:lnTo>
                                <a:cubicBezTo>
                                  <a:pt x="3355320" y="6193061"/>
                                  <a:pt x="3329454" y="6188014"/>
                                  <a:pt x="3289078" y="6174135"/>
                                </a:cubicBezTo>
                                <a:cubicBezTo>
                                  <a:pt x="3241762" y="6158363"/>
                                  <a:pt x="3227252" y="6150161"/>
                                  <a:pt x="3199493" y="6122402"/>
                                </a:cubicBezTo>
                                <a:lnTo>
                                  <a:pt x="3166688" y="6090227"/>
                                </a:lnTo>
                                <a:lnTo>
                                  <a:pt x="3149654" y="6101583"/>
                                </a:lnTo>
                                <a:cubicBezTo>
                                  <a:pt x="3133251" y="6112308"/>
                                  <a:pt x="3129466" y="6112308"/>
                                  <a:pt x="3060069" y="6101583"/>
                                </a:cubicBezTo>
                                <a:cubicBezTo>
                                  <a:pt x="3003291" y="6092751"/>
                                  <a:pt x="2979948" y="6091489"/>
                                  <a:pt x="2946512" y="6096536"/>
                                </a:cubicBezTo>
                                <a:cubicBezTo>
                                  <a:pt x="2906766" y="6102214"/>
                                  <a:pt x="2899196" y="6101583"/>
                                  <a:pt x="2808350" y="6076348"/>
                                </a:cubicBezTo>
                                <a:cubicBezTo>
                                  <a:pt x="2755356" y="6061838"/>
                                  <a:pt x="2710564" y="6051743"/>
                                  <a:pt x="2708671" y="6053005"/>
                                </a:cubicBezTo>
                                <a:cubicBezTo>
                                  <a:pt x="2701101" y="6060576"/>
                                  <a:pt x="2706779" y="6066254"/>
                                  <a:pt x="2729490" y="6073824"/>
                                </a:cubicBezTo>
                                <a:cubicBezTo>
                                  <a:pt x="2742108" y="6078240"/>
                                  <a:pt x="2749678" y="6082657"/>
                                  <a:pt x="2745262" y="6083918"/>
                                </a:cubicBezTo>
                                <a:cubicBezTo>
                                  <a:pt x="2741477" y="6085180"/>
                                  <a:pt x="2709933" y="6071932"/>
                                  <a:pt x="2674604" y="6054898"/>
                                </a:cubicBezTo>
                                <a:cubicBezTo>
                                  <a:pt x="2629812" y="6032186"/>
                                  <a:pt x="2600791" y="6021461"/>
                                  <a:pt x="2574925" y="6018938"/>
                                </a:cubicBezTo>
                                <a:cubicBezTo>
                                  <a:pt x="2554737" y="6016414"/>
                                  <a:pt x="2525717" y="6008213"/>
                                  <a:pt x="2510576" y="6000011"/>
                                </a:cubicBezTo>
                                <a:cubicBezTo>
                                  <a:pt x="2489757" y="5988655"/>
                                  <a:pt x="2480925" y="5986763"/>
                                  <a:pt x="2474616" y="5991810"/>
                                </a:cubicBezTo>
                                <a:cubicBezTo>
                                  <a:pt x="2468307" y="5996857"/>
                                  <a:pt x="2458213" y="5994333"/>
                                  <a:pt x="2434240" y="5979192"/>
                                </a:cubicBezTo>
                                <a:cubicBezTo>
                                  <a:pt x="2417206" y="5968467"/>
                                  <a:pt x="2402696" y="5962158"/>
                                  <a:pt x="2402696" y="5965313"/>
                                </a:cubicBezTo>
                                <a:cubicBezTo>
                                  <a:pt x="2402696" y="5974145"/>
                                  <a:pt x="2423515" y="5989286"/>
                                  <a:pt x="2465784" y="6010105"/>
                                </a:cubicBezTo>
                                <a:cubicBezTo>
                                  <a:pt x="2488495" y="6021461"/>
                                  <a:pt x="2514361" y="6035971"/>
                                  <a:pt x="2523824" y="6042280"/>
                                </a:cubicBezTo>
                                <a:cubicBezTo>
                                  <a:pt x="2544643" y="6057421"/>
                                  <a:pt x="2547167" y="6057421"/>
                                  <a:pt x="2542751" y="6040388"/>
                                </a:cubicBezTo>
                                <a:cubicBezTo>
                                  <a:pt x="2540227" y="6030293"/>
                                  <a:pt x="2541489" y="6027770"/>
                                  <a:pt x="2548428" y="6030293"/>
                                </a:cubicBezTo>
                                <a:cubicBezTo>
                                  <a:pt x="2553475" y="6032186"/>
                                  <a:pt x="2576187" y="6039126"/>
                                  <a:pt x="2598899" y="6044804"/>
                                </a:cubicBezTo>
                                <a:cubicBezTo>
                                  <a:pt x="2633597" y="6054267"/>
                                  <a:pt x="2643691" y="6059945"/>
                                  <a:pt x="2672080" y="6090858"/>
                                </a:cubicBezTo>
                                <a:cubicBezTo>
                                  <a:pt x="2692899" y="6112939"/>
                                  <a:pt x="2716242" y="6130604"/>
                                  <a:pt x="2738322" y="6140067"/>
                                </a:cubicBezTo>
                                <a:cubicBezTo>
                                  <a:pt x="2784376" y="6160255"/>
                                  <a:pt x="2767343" y="6158993"/>
                                  <a:pt x="2694161" y="6136913"/>
                                </a:cubicBezTo>
                                <a:cubicBezTo>
                                  <a:pt x="2579972" y="6102845"/>
                                  <a:pt x="2321313" y="5993071"/>
                                  <a:pt x="2303017" y="5970360"/>
                                </a:cubicBezTo>
                                <a:cubicBezTo>
                                  <a:pt x="2297970" y="5964682"/>
                                  <a:pt x="2290400" y="5962158"/>
                                  <a:pt x="2285984" y="5964051"/>
                                </a:cubicBezTo>
                                <a:cubicBezTo>
                                  <a:pt x="2280937" y="5965313"/>
                                  <a:pt x="2249393" y="5952064"/>
                                  <a:pt x="2215326" y="5934399"/>
                                </a:cubicBezTo>
                                <a:cubicBezTo>
                                  <a:pt x="2127634" y="5887083"/>
                                  <a:pt x="1996411" y="5813270"/>
                                  <a:pt x="1992626" y="5808223"/>
                                </a:cubicBezTo>
                                <a:cubicBezTo>
                                  <a:pt x="1986948" y="5800021"/>
                                  <a:pt x="1882854" y="5726208"/>
                                  <a:pt x="1877807" y="5726208"/>
                                </a:cubicBezTo>
                                <a:cubicBezTo>
                                  <a:pt x="1875283" y="5726208"/>
                                  <a:pt x="1872760" y="5729363"/>
                                  <a:pt x="1872760" y="5733148"/>
                                </a:cubicBezTo>
                                <a:cubicBezTo>
                                  <a:pt x="1872760" y="5736933"/>
                                  <a:pt x="1865189" y="5733779"/>
                                  <a:pt x="1855726" y="5726208"/>
                                </a:cubicBezTo>
                                <a:cubicBezTo>
                                  <a:pt x="1820397" y="5698449"/>
                                  <a:pt x="1729551" y="5635992"/>
                                  <a:pt x="1689805" y="5612018"/>
                                </a:cubicBezTo>
                                <a:cubicBezTo>
                                  <a:pt x="1600852" y="5559655"/>
                                  <a:pt x="1385092" y="5381115"/>
                                  <a:pt x="1240621" y="5241060"/>
                                </a:cubicBezTo>
                                <a:cubicBezTo>
                                  <a:pt x="1147882" y="5151474"/>
                                  <a:pt x="1002150" y="4991230"/>
                                  <a:pt x="985116" y="4960948"/>
                                </a:cubicBezTo>
                                <a:cubicBezTo>
                                  <a:pt x="980700" y="4953377"/>
                                  <a:pt x="977546" y="4949592"/>
                                  <a:pt x="976915" y="4952746"/>
                                </a:cubicBezTo>
                                <a:cubicBezTo>
                                  <a:pt x="976915" y="4955901"/>
                                  <a:pt x="971237" y="4953377"/>
                                  <a:pt x="964297" y="4947068"/>
                                </a:cubicBezTo>
                                <a:cubicBezTo>
                                  <a:pt x="957988" y="4941390"/>
                                  <a:pt x="952941" y="4934451"/>
                                  <a:pt x="953572" y="4931927"/>
                                </a:cubicBezTo>
                                <a:cubicBezTo>
                                  <a:pt x="954203" y="4930034"/>
                                  <a:pt x="946002" y="4915524"/>
                                  <a:pt x="935277" y="4899752"/>
                                </a:cubicBezTo>
                                <a:cubicBezTo>
                                  <a:pt x="924552" y="4883980"/>
                                  <a:pt x="910673" y="4861268"/>
                                  <a:pt x="904364" y="4849282"/>
                                </a:cubicBezTo>
                                <a:cubicBezTo>
                                  <a:pt x="898055" y="4837295"/>
                                  <a:pt x="887961" y="4823415"/>
                                  <a:pt x="881021" y="4818999"/>
                                </a:cubicBezTo>
                                <a:cubicBezTo>
                                  <a:pt x="869666" y="4810798"/>
                                  <a:pt x="838122" y="4765374"/>
                                  <a:pt x="838122" y="4757173"/>
                                </a:cubicBezTo>
                                <a:cubicBezTo>
                                  <a:pt x="838122" y="4754649"/>
                                  <a:pt x="846323" y="4764112"/>
                                  <a:pt x="856417" y="4777992"/>
                                </a:cubicBezTo>
                                <a:cubicBezTo>
                                  <a:pt x="866511" y="4792502"/>
                                  <a:pt x="880391" y="4807643"/>
                                  <a:pt x="887330" y="4812059"/>
                                </a:cubicBezTo>
                                <a:cubicBezTo>
                                  <a:pt x="893639" y="4817107"/>
                                  <a:pt x="904364" y="4830986"/>
                                  <a:pt x="910673" y="4842973"/>
                                </a:cubicBezTo>
                                <a:cubicBezTo>
                                  <a:pt x="924552" y="4870732"/>
                                  <a:pt x="987640" y="4948961"/>
                                  <a:pt x="1002781" y="4956532"/>
                                </a:cubicBezTo>
                                <a:cubicBezTo>
                                  <a:pt x="1030539" y="4971673"/>
                                  <a:pt x="1034955" y="4962840"/>
                                  <a:pt x="1012875" y="4936343"/>
                                </a:cubicBezTo>
                                <a:cubicBezTo>
                                  <a:pt x="1000888" y="4921202"/>
                                  <a:pt x="981962" y="4895336"/>
                                  <a:pt x="970606" y="4877671"/>
                                </a:cubicBezTo>
                                <a:cubicBezTo>
                                  <a:pt x="959250" y="4860637"/>
                                  <a:pt x="943478" y="4840449"/>
                                  <a:pt x="935277" y="4833509"/>
                                </a:cubicBezTo>
                                <a:cubicBezTo>
                                  <a:pt x="927706" y="4826570"/>
                                  <a:pt x="918243" y="4810167"/>
                                  <a:pt x="913827" y="4796918"/>
                                </a:cubicBezTo>
                                <a:cubicBezTo>
                                  <a:pt x="910042" y="4783670"/>
                                  <a:pt x="899317" y="4764743"/>
                                  <a:pt x="890485" y="4754649"/>
                                </a:cubicBezTo>
                                <a:cubicBezTo>
                                  <a:pt x="881652" y="4743924"/>
                                  <a:pt x="875974" y="4730045"/>
                                  <a:pt x="877236" y="4721843"/>
                                </a:cubicBezTo>
                                <a:cubicBezTo>
                                  <a:pt x="878498" y="4709857"/>
                                  <a:pt x="883545" y="4706702"/>
                                  <a:pt x="905626" y="4705440"/>
                                </a:cubicBezTo>
                                <a:cubicBezTo>
                                  <a:pt x="922659" y="4704179"/>
                                  <a:pt x="937800" y="4707333"/>
                                  <a:pt x="948525" y="4714273"/>
                                </a:cubicBezTo>
                                <a:cubicBezTo>
                                  <a:pt x="960512" y="4721843"/>
                                  <a:pt x="966821" y="4723105"/>
                                  <a:pt x="971868" y="4718058"/>
                                </a:cubicBezTo>
                                <a:cubicBezTo>
                                  <a:pt x="976915" y="4713011"/>
                                  <a:pt x="982593" y="4713011"/>
                                  <a:pt x="990163" y="4717427"/>
                                </a:cubicBezTo>
                                <a:cubicBezTo>
                                  <a:pt x="999626" y="4722474"/>
                                  <a:pt x="998995" y="4718689"/>
                                  <a:pt x="985747" y="4699762"/>
                                </a:cubicBezTo>
                                <a:cubicBezTo>
                                  <a:pt x="966821" y="4671373"/>
                                  <a:pt x="961143" y="4665695"/>
                                  <a:pt x="966190" y="4680836"/>
                                </a:cubicBezTo>
                                <a:cubicBezTo>
                                  <a:pt x="971237" y="4694715"/>
                                  <a:pt x="970606" y="4694715"/>
                                  <a:pt x="926445" y="4672634"/>
                                </a:cubicBezTo>
                                <a:cubicBezTo>
                                  <a:pt x="880391" y="4649292"/>
                                  <a:pt x="875974" y="4649292"/>
                                  <a:pt x="875974" y="4670111"/>
                                </a:cubicBezTo>
                                <a:cubicBezTo>
                                  <a:pt x="875974" y="4682729"/>
                                  <a:pt x="829920" y="4760958"/>
                                  <a:pt x="822350" y="4760958"/>
                                </a:cubicBezTo>
                                <a:cubicBezTo>
                                  <a:pt x="821088" y="4760958"/>
                                  <a:pt x="794591" y="4723105"/>
                                  <a:pt x="763048" y="4677682"/>
                                </a:cubicBezTo>
                                <a:cubicBezTo>
                                  <a:pt x="730873" y="4631627"/>
                                  <a:pt x="682295" y="4562861"/>
                                  <a:pt x="654537" y="4524377"/>
                                </a:cubicBezTo>
                                <a:cubicBezTo>
                                  <a:pt x="596496" y="4445517"/>
                                  <a:pt x="566845" y="4396939"/>
                                  <a:pt x="566845" y="4381167"/>
                                </a:cubicBezTo>
                                <a:cubicBezTo>
                                  <a:pt x="566845" y="4375489"/>
                                  <a:pt x="532147" y="4306092"/>
                                  <a:pt x="490509" y="4226601"/>
                                </a:cubicBezTo>
                                <a:cubicBezTo>
                                  <a:pt x="448240" y="4147740"/>
                                  <a:pt x="396508" y="4049953"/>
                                  <a:pt x="375689" y="4010208"/>
                                </a:cubicBezTo>
                                <a:cubicBezTo>
                                  <a:pt x="354870" y="3970462"/>
                                  <a:pt x="334051" y="3933240"/>
                                  <a:pt x="329635" y="3928193"/>
                                </a:cubicBezTo>
                                <a:cubicBezTo>
                                  <a:pt x="306924" y="3901696"/>
                                  <a:pt x="178856" y="3541462"/>
                                  <a:pt x="144158" y="3407715"/>
                                </a:cubicBezTo>
                                <a:cubicBezTo>
                                  <a:pt x="133433" y="3366077"/>
                                  <a:pt x="119553" y="3313714"/>
                                  <a:pt x="112614" y="3291002"/>
                                </a:cubicBezTo>
                                <a:cubicBezTo>
                                  <a:pt x="81070" y="3180597"/>
                                  <a:pt x="40694" y="2957265"/>
                                  <a:pt x="18613" y="2770524"/>
                                </a:cubicBezTo>
                                <a:cubicBezTo>
                                  <a:pt x="-6622" y="2557286"/>
                                  <a:pt x="-12300" y="2123869"/>
                                  <a:pt x="7888" y="1974350"/>
                                </a:cubicBezTo>
                                <a:cubicBezTo>
                                  <a:pt x="13566" y="1932081"/>
                                  <a:pt x="17982" y="1895490"/>
                                  <a:pt x="16720" y="1892335"/>
                                </a:cubicBezTo>
                                <a:cubicBezTo>
                                  <a:pt x="14828" y="1882241"/>
                                  <a:pt x="25553" y="1798334"/>
                                  <a:pt x="34385" y="1761112"/>
                                </a:cubicBezTo>
                                <a:cubicBezTo>
                                  <a:pt x="38801" y="1740293"/>
                                  <a:pt x="51419" y="1666480"/>
                                  <a:pt x="61513" y="1597082"/>
                                </a:cubicBezTo>
                                <a:cubicBezTo>
                                  <a:pt x="72238" y="1526424"/>
                                  <a:pt x="90533" y="1434946"/>
                                  <a:pt x="103151" y="1388891"/>
                                </a:cubicBezTo>
                                <a:cubicBezTo>
                                  <a:pt x="145419" y="1238741"/>
                                  <a:pt x="177594" y="1117612"/>
                                  <a:pt x="178225" y="1108149"/>
                                </a:cubicBezTo>
                                <a:cubicBezTo>
                                  <a:pt x="178225" y="1103102"/>
                                  <a:pt x="180118" y="1097424"/>
                                  <a:pt x="182010" y="1095531"/>
                                </a:cubicBezTo>
                                <a:cubicBezTo>
                                  <a:pt x="185795" y="1092377"/>
                                  <a:pt x="204722" y="1038121"/>
                                  <a:pt x="270333" y="845701"/>
                                </a:cubicBezTo>
                                <a:cubicBezTo>
                                  <a:pt x="328374" y="675363"/>
                                  <a:pt x="460227" y="409762"/>
                                  <a:pt x="591449" y="199678"/>
                                </a:cubicBezTo>
                                <a:cubicBezTo>
                                  <a:pt x="648228" y="107569"/>
                                  <a:pt x="703114" y="23662"/>
                                  <a:pt x="712577" y="12306"/>
                                </a:cubicBezTo>
                                <a:lnTo>
                                  <a:pt x="729611" y="-7252"/>
                                </a:lnTo>
                                <a:lnTo>
                                  <a:pt x="732135" y="40695"/>
                                </a:lnTo>
                                <a:cubicBezTo>
                                  <a:pt x="734658" y="88012"/>
                                  <a:pt x="733396" y="93690"/>
                                  <a:pt x="685450" y="237531"/>
                                </a:cubicBezTo>
                                <a:cubicBezTo>
                                  <a:pt x="606590" y="472219"/>
                                  <a:pt x="604067" y="478528"/>
                                  <a:pt x="585140" y="516381"/>
                                </a:cubicBezTo>
                                <a:cubicBezTo>
                                  <a:pt x="567476" y="551710"/>
                                  <a:pt x="567476" y="552972"/>
                                  <a:pt x="573785" y="601550"/>
                                </a:cubicBezTo>
                                <a:lnTo>
                                  <a:pt x="580724" y="650759"/>
                                </a:lnTo>
                                <a:lnTo>
                                  <a:pt x="515113" y="798385"/>
                                </a:lnTo>
                                <a:lnTo>
                                  <a:pt x="448871" y="946012"/>
                                </a:lnTo>
                                <a:lnTo>
                                  <a:pt x="485462" y="1091746"/>
                                </a:lnTo>
                                <a:lnTo>
                                  <a:pt x="522053" y="1237479"/>
                                </a:lnTo>
                                <a:lnTo>
                                  <a:pt x="484831" y="1404663"/>
                                </a:lnTo>
                                <a:cubicBezTo>
                                  <a:pt x="464012" y="1496772"/>
                                  <a:pt x="427421" y="1640613"/>
                                  <a:pt x="402817" y="1724521"/>
                                </a:cubicBezTo>
                                <a:cubicBezTo>
                                  <a:pt x="346038" y="1920094"/>
                                  <a:pt x="346038" y="1927034"/>
                                  <a:pt x="390830" y="2082862"/>
                                </a:cubicBezTo>
                                <a:cubicBezTo>
                                  <a:pt x="423005" y="2194528"/>
                                  <a:pt x="423005" y="2194528"/>
                                  <a:pt x="540979" y="2413444"/>
                                </a:cubicBezTo>
                                <a:cubicBezTo>
                                  <a:pt x="629302" y="2577474"/>
                                  <a:pt x="681034" y="2683462"/>
                                  <a:pt x="749168" y="2839290"/>
                                </a:cubicBezTo>
                                <a:lnTo>
                                  <a:pt x="839384" y="3046850"/>
                                </a:lnTo>
                                <a:lnTo>
                                  <a:pt x="834967" y="3099844"/>
                                </a:lnTo>
                                <a:cubicBezTo>
                                  <a:pt x="831182" y="3146530"/>
                                  <a:pt x="829290" y="3152208"/>
                                  <a:pt x="819826" y="3149053"/>
                                </a:cubicBezTo>
                                <a:cubicBezTo>
                                  <a:pt x="813518" y="3147161"/>
                                  <a:pt x="759893" y="3123187"/>
                                  <a:pt x="700591" y="3095428"/>
                                </a:cubicBezTo>
                                <a:cubicBezTo>
                                  <a:pt x="640657" y="3068300"/>
                                  <a:pt x="590818" y="3048743"/>
                                  <a:pt x="588926" y="3051897"/>
                                </a:cubicBezTo>
                                <a:cubicBezTo>
                                  <a:pt x="586402" y="3055052"/>
                                  <a:pt x="593342" y="3069562"/>
                                  <a:pt x="603436" y="3084072"/>
                                </a:cubicBezTo>
                                <a:cubicBezTo>
                                  <a:pt x="617946" y="3106153"/>
                                  <a:pt x="620469" y="3114986"/>
                                  <a:pt x="616684" y="3132019"/>
                                </a:cubicBezTo>
                                <a:cubicBezTo>
                                  <a:pt x="612268" y="3154731"/>
                                  <a:pt x="609114" y="3151577"/>
                                  <a:pt x="659584" y="3171134"/>
                                </a:cubicBezTo>
                                <a:lnTo>
                                  <a:pt x="675987" y="3178074"/>
                                </a:lnTo>
                                <a:lnTo>
                                  <a:pt x="658953" y="3195739"/>
                                </a:lnTo>
                                <a:lnTo>
                                  <a:pt x="641288" y="3214034"/>
                                </a:lnTo>
                                <a:lnTo>
                                  <a:pt x="665262" y="3221605"/>
                                </a:lnTo>
                                <a:cubicBezTo>
                                  <a:pt x="687973" y="3229175"/>
                                  <a:pt x="687973" y="3229806"/>
                                  <a:pt x="674725" y="3236746"/>
                                </a:cubicBezTo>
                                <a:cubicBezTo>
                                  <a:pt x="662107" y="3243686"/>
                                  <a:pt x="665893" y="3246840"/>
                                  <a:pt x="722671" y="3273337"/>
                                </a:cubicBezTo>
                                <a:cubicBezTo>
                                  <a:pt x="773772" y="3297311"/>
                                  <a:pt x="802162" y="3316868"/>
                                  <a:pt x="886699" y="3387527"/>
                                </a:cubicBezTo>
                                <a:cubicBezTo>
                                  <a:pt x="951049" y="3440521"/>
                                  <a:pt x="1031801" y="3499824"/>
                                  <a:pt x="1104352" y="3546509"/>
                                </a:cubicBezTo>
                                <a:cubicBezTo>
                                  <a:pt x="1168070" y="3587517"/>
                                  <a:pt x="1226111" y="3626631"/>
                                  <a:pt x="1233682" y="3634202"/>
                                </a:cubicBezTo>
                                <a:cubicBezTo>
                                  <a:pt x="1241252" y="3641142"/>
                                  <a:pt x="1278474" y="3692243"/>
                                  <a:pt x="1316957" y="3747761"/>
                                </a:cubicBezTo>
                                <a:lnTo>
                                  <a:pt x="1386354" y="3848071"/>
                                </a:lnTo>
                                <a:lnTo>
                                  <a:pt x="1363642" y="3883400"/>
                                </a:lnTo>
                                <a:cubicBezTo>
                                  <a:pt x="1351025" y="3902958"/>
                                  <a:pt x="1329575" y="3936395"/>
                                  <a:pt x="1316326" y="3957845"/>
                                </a:cubicBezTo>
                                <a:lnTo>
                                  <a:pt x="1291722" y="3996328"/>
                                </a:lnTo>
                                <a:lnTo>
                                  <a:pt x="1301816" y="4036705"/>
                                </a:lnTo>
                                <a:cubicBezTo>
                                  <a:pt x="1307494" y="4058155"/>
                                  <a:pt x="1313172" y="4079605"/>
                                  <a:pt x="1314434" y="4084021"/>
                                </a:cubicBezTo>
                                <a:cubicBezTo>
                                  <a:pt x="1316326" y="4089699"/>
                                  <a:pt x="1325159" y="4088437"/>
                                  <a:pt x="1347239" y="4079605"/>
                                </a:cubicBezTo>
                                <a:cubicBezTo>
                                  <a:pt x="1392662" y="4061940"/>
                                  <a:pt x="1520730" y="4041752"/>
                                  <a:pt x="1592019" y="4041752"/>
                                </a:cubicBezTo>
                                <a:cubicBezTo>
                                  <a:pt x="1626718" y="4041752"/>
                                  <a:pt x="1682866" y="4039859"/>
                                  <a:pt x="1716302" y="4037336"/>
                                </a:cubicBezTo>
                                <a:lnTo>
                                  <a:pt x="1777497" y="4033550"/>
                                </a:lnTo>
                                <a:lnTo>
                                  <a:pt x="1802732" y="3991281"/>
                                </a:lnTo>
                                <a:cubicBezTo>
                                  <a:pt x="1827967" y="3949643"/>
                                  <a:pt x="1828598" y="3949012"/>
                                  <a:pt x="1881592" y="3928193"/>
                                </a:cubicBezTo>
                                <a:cubicBezTo>
                                  <a:pt x="1911874" y="3916837"/>
                                  <a:pt x="1935847" y="3906743"/>
                                  <a:pt x="1935847" y="3905481"/>
                                </a:cubicBezTo>
                                <a:cubicBezTo>
                                  <a:pt x="1935847" y="3904850"/>
                                  <a:pt x="1915659" y="3892864"/>
                                  <a:pt x="1891686" y="3880246"/>
                                </a:cubicBezTo>
                                <a:cubicBezTo>
                                  <a:pt x="1867082" y="3866997"/>
                                  <a:pt x="1847524" y="3853749"/>
                                  <a:pt x="1847524" y="3851225"/>
                                </a:cubicBezTo>
                                <a:cubicBezTo>
                                  <a:pt x="1847524" y="3847440"/>
                                  <a:pt x="1899256" y="3769211"/>
                                  <a:pt x="1911243" y="3755331"/>
                                </a:cubicBezTo>
                                <a:cubicBezTo>
                                  <a:pt x="1913767" y="3752808"/>
                                  <a:pt x="1934585" y="3756593"/>
                                  <a:pt x="1956666" y="3764795"/>
                                </a:cubicBezTo>
                                <a:cubicBezTo>
                                  <a:pt x="1990103" y="3776781"/>
                                  <a:pt x="2002720" y="3784983"/>
                                  <a:pt x="2024801" y="3812111"/>
                                </a:cubicBezTo>
                                <a:cubicBezTo>
                                  <a:pt x="2039942" y="3830406"/>
                                  <a:pt x="2053190" y="3844286"/>
                                  <a:pt x="2055083" y="3842393"/>
                                </a:cubicBezTo>
                                <a:cubicBezTo>
                                  <a:pt x="2056345" y="3841131"/>
                                  <a:pt x="2054452" y="3816527"/>
                                  <a:pt x="2050667" y="3788137"/>
                                </a:cubicBezTo>
                                <a:cubicBezTo>
                                  <a:pt x="2029848" y="3640511"/>
                                  <a:pt x="2011552" y="3495408"/>
                                  <a:pt x="2011552" y="3474589"/>
                                </a:cubicBezTo>
                                <a:cubicBezTo>
                                  <a:pt x="2011552" y="3461971"/>
                                  <a:pt x="2022908" y="3412131"/>
                                  <a:pt x="2036787" y="3363553"/>
                                </a:cubicBezTo>
                                <a:cubicBezTo>
                                  <a:pt x="2050667" y="3314975"/>
                                  <a:pt x="2085365" y="3193215"/>
                                  <a:pt x="2113124" y="3092274"/>
                                </a:cubicBezTo>
                                <a:cubicBezTo>
                                  <a:pt x="2141513" y="2991964"/>
                                  <a:pt x="2165486" y="2908056"/>
                                  <a:pt x="2166117" y="2906794"/>
                                </a:cubicBezTo>
                                <a:cubicBezTo>
                                  <a:pt x="2167379" y="2906164"/>
                                  <a:pt x="2203970" y="2916889"/>
                                  <a:pt x="2247500" y="2931399"/>
                                </a:cubicBezTo>
                                <a:lnTo>
                                  <a:pt x="2325729" y="2957265"/>
                                </a:lnTo>
                                <a:lnTo>
                                  <a:pt x="2347810" y="3050005"/>
                                </a:lnTo>
                                <a:cubicBezTo>
                                  <a:pt x="2360427" y="3101106"/>
                                  <a:pt x="2376199" y="3174289"/>
                                  <a:pt x="2383139" y="3212142"/>
                                </a:cubicBezTo>
                                <a:cubicBezTo>
                                  <a:pt x="2415944" y="3390681"/>
                                  <a:pt x="2420991" y="3413393"/>
                                  <a:pt x="2429193" y="3417809"/>
                                </a:cubicBezTo>
                                <a:cubicBezTo>
                                  <a:pt x="2433609" y="3420333"/>
                                  <a:pt x="2527610" y="3485314"/>
                                  <a:pt x="2638013" y="3561650"/>
                                </a:cubicBezTo>
                                <a:lnTo>
                                  <a:pt x="2838632" y="3700445"/>
                                </a:lnTo>
                                <a:lnTo>
                                  <a:pt x="2892887" y="3778043"/>
                                </a:lnTo>
                                <a:cubicBezTo>
                                  <a:pt x="2922538" y="3820943"/>
                                  <a:pt x="2948404" y="3856903"/>
                                  <a:pt x="2949666" y="3858165"/>
                                </a:cubicBezTo>
                                <a:cubicBezTo>
                                  <a:pt x="2950928" y="3860058"/>
                                  <a:pt x="2967331" y="3853749"/>
                                  <a:pt x="2985626" y="3844917"/>
                                </a:cubicBezTo>
                                <a:lnTo>
                                  <a:pt x="3019693" y="3827883"/>
                                </a:lnTo>
                                <a:lnTo>
                                  <a:pt x="3062593" y="3840500"/>
                                </a:lnTo>
                                <a:cubicBezTo>
                                  <a:pt x="3086566" y="3847440"/>
                                  <a:pt x="3109909" y="3854380"/>
                                  <a:pt x="3114325" y="3855642"/>
                                </a:cubicBezTo>
                                <a:cubicBezTo>
                                  <a:pt x="3119372" y="3857534"/>
                                  <a:pt x="3109909" y="3875199"/>
                                  <a:pt x="3086566" y="3906743"/>
                                </a:cubicBezTo>
                                <a:cubicBezTo>
                                  <a:pt x="3067009" y="3932609"/>
                                  <a:pt x="3052499" y="3955321"/>
                                  <a:pt x="3053761" y="3956583"/>
                                </a:cubicBezTo>
                                <a:cubicBezTo>
                                  <a:pt x="3055022" y="3957845"/>
                                  <a:pt x="3084043" y="3943965"/>
                                  <a:pt x="3118741" y="3925670"/>
                                </a:cubicBezTo>
                                <a:lnTo>
                                  <a:pt x="3181198" y="3892233"/>
                                </a:lnTo>
                                <a:lnTo>
                                  <a:pt x="3199493" y="3832930"/>
                                </a:lnTo>
                                <a:cubicBezTo>
                                  <a:pt x="3217158" y="3774258"/>
                                  <a:pt x="3218419" y="3772996"/>
                                  <a:pt x="3273937" y="3716847"/>
                                </a:cubicBezTo>
                                <a:lnTo>
                                  <a:pt x="3330085" y="3660068"/>
                                </a:lnTo>
                                <a:lnTo>
                                  <a:pt x="3330085" y="3544617"/>
                                </a:lnTo>
                                <a:lnTo>
                                  <a:pt x="3330085" y="3429796"/>
                                </a:lnTo>
                                <a:lnTo>
                                  <a:pt x="3376769" y="3429796"/>
                                </a:lnTo>
                                <a:lnTo>
                                  <a:pt x="3423454" y="3429796"/>
                                </a:lnTo>
                                <a:lnTo>
                                  <a:pt x="3465723" y="3479636"/>
                                </a:lnTo>
                                <a:lnTo>
                                  <a:pt x="3507361" y="3529475"/>
                                </a:lnTo>
                                <a:lnTo>
                                  <a:pt x="3535750" y="3499193"/>
                                </a:lnTo>
                                <a:lnTo>
                                  <a:pt x="3563509" y="3468911"/>
                                </a:lnTo>
                                <a:lnTo>
                                  <a:pt x="3591898" y="3255672"/>
                                </a:lnTo>
                                <a:lnTo>
                                  <a:pt x="3620288" y="3041803"/>
                                </a:lnTo>
                                <a:lnTo>
                                  <a:pt x="3603254" y="2967359"/>
                                </a:lnTo>
                                <a:lnTo>
                                  <a:pt x="3586221" y="2892915"/>
                                </a:lnTo>
                                <a:lnTo>
                                  <a:pt x="3649939" y="2828565"/>
                                </a:lnTo>
                                <a:lnTo>
                                  <a:pt x="3713658" y="2764215"/>
                                </a:lnTo>
                                <a:lnTo>
                                  <a:pt x="3752772" y="2638039"/>
                                </a:lnTo>
                                <a:lnTo>
                                  <a:pt x="3792517" y="2511231"/>
                                </a:lnTo>
                                <a:lnTo>
                                  <a:pt x="3870746" y="2456344"/>
                                </a:lnTo>
                                <a:cubicBezTo>
                                  <a:pt x="3940773" y="2407136"/>
                                  <a:pt x="3951498" y="2401458"/>
                                  <a:pt x="3969794" y="2404612"/>
                                </a:cubicBezTo>
                                <a:cubicBezTo>
                                  <a:pt x="4007015" y="2412183"/>
                                  <a:pt x="4007015" y="2409659"/>
                                  <a:pt x="3975471" y="2534574"/>
                                </a:cubicBezTo>
                                <a:lnTo>
                                  <a:pt x="3946451" y="2650656"/>
                                </a:lnTo>
                                <a:lnTo>
                                  <a:pt x="3898504" y="2701127"/>
                                </a:lnTo>
                                <a:cubicBezTo>
                                  <a:pt x="3863806" y="2738349"/>
                                  <a:pt x="3836679" y="2759799"/>
                                  <a:pt x="3796933" y="2781880"/>
                                </a:cubicBezTo>
                                <a:cubicBezTo>
                                  <a:pt x="3767282" y="2798283"/>
                                  <a:pt x="3740154" y="2815316"/>
                                  <a:pt x="3736369" y="2819733"/>
                                </a:cubicBezTo>
                                <a:cubicBezTo>
                                  <a:pt x="3732584" y="2824149"/>
                                  <a:pt x="3711134" y="2875881"/>
                                  <a:pt x="3689053" y="2934553"/>
                                </a:cubicBezTo>
                                <a:lnTo>
                                  <a:pt x="3648677" y="3041803"/>
                                </a:lnTo>
                                <a:lnTo>
                                  <a:pt x="3689053" y="3150946"/>
                                </a:lnTo>
                                <a:lnTo>
                                  <a:pt x="3729430" y="3259458"/>
                                </a:lnTo>
                                <a:lnTo>
                                  <a:pt x="3748987" y="3230437"/>
                                </a:lnTo>
                                <a:cubicBezTo>
                                  <a:pt x="3765389" y="3205833"/>
                                  <a:pt x="3779269" y="3196369"/>
                                  <a:pt x="3841095" y="3164825"/>
                                </a:cubicBezTo>
                                <a:cubicBezTo>
                                  <a:pt x="3883363" y="3144006"/>
                                  <a:pt x="3935726" y="3111200"/>
                                  <a:pt x="3964746" y="3087227"/>
                                </a:cubicBezTo>
                                <a:cubicBezTo>
                                  <a:pt x="4013324" y="3048112"/>
                                  <a:pt x="4016478" y="3046219"/>
                                  <a:pt x="4027834" y="3056314"/>
                                </a:cubicBezTo>
                                <a:cubicBezTo>
                                  <a:pt x="4039190" y="3066408"/>
                                  <a:pt x="4039190" y="3066408"/>
                                  <a:pt x="4028465" y="3053790"/>
                                </a:cubicBezTo>
                                <a:cubicBezTo>
                                  <a:pt x="4018371" y="3041803"/>
                                  <a:pt x="4018371" y="3037387"/>
                                  <a:pt x="4030989" y="2981869"/>
                                </a:cubicBezTo>
                                <a:cubicBezTo>
                                  <a:pt x="4037928" y="2949064"/>
                                  <a:pt x="4044868" y="2921305"/>
                                  <a:pt x="4045499" y="2920043"/>
                                </a:cubicBezTo>
                                <a:cubicBezTo>
                                  <a:pt x="4046760" y="2919412"/>
                                  <a:pt x="4061271" y="2939600"/>
                                  <a:pt x="4078304" y="2966097"/>
                                </a:cubicBezTo>
                                <a:cubicBezTo>
                                  <a:pt x="4095338" y="2991964"/>
                                  <a:pt x="4111741" y="3013414"/>
                                  <a:pt x="4114895" y="3013414"/>
                                </a:cubicBezTo>
                                <a:cubicBezTo>
                                  <a:pt x="4118050" y="3013414"/>
                                  <a:pt x="4130036" y="3007736"/>
                                  <a:pt x="4142023" y="3000165"/>
                                </a:cubicBezTo>
                                <a:cubicBezTo>
                                  <a:pt x="4155902" y="2991333"/>
                                  <a:pt x="4165996" y="2988809"/>
                                  <a:pt x="4171043" y="2992594"/>
                                </a:cubicBezTo>
                                <a:cubicBezTo>
                                  <a:pt x="4182399" y="3001427"/>
                                  <a:pt x="4342011" y="3128234"/>
                                  <a:pt x="4347058" y="3132650"/>
                                </a:cubicBezTo>
                                <a:cubicBezTo>
                                  <a:pt x="4349581" y="3134543"/>
                                  <a:pt x="4345796" y="3190692"/>
                                  <a:pt x="4338856" y="3256303"/>
                                </a:cubicBezTo>
                                <a:lnTo>
                                  <a:pt x="4326239" y="3376171"/>
                                </a:lnTo>
                                <a:lnTo>
                                  <a:pt x="4242332" y="3461340"/>
                                </a:lnTo>
                                <a:cubicBezTo>
                                  <a:pt x="4158426" y="3545878"/>
                                  <a:pt x="4158426" y="3546509"/>
                                  <a:pt x="4133191" y="3610228"/>
                                </a:cubicBezTo>
                                <a:lnTo>
                                  <a:pt x="4107325" y="3674578"/>
                                </a:lnTo>
                                <a:lnTo>
                                  <a:pt x="4179245" y="3738297"/>
                                </a:lnTo>
                                <a:lnTo>
                                  <a:pt x="4250534" y="3802647"/>
                                </a:lnTo>
                                <a:lnTo>
                                  <a:pt x="4314883" y="3800755"/>
                                </a:lnTo>
                                <a:lnTo>
                                  <a:pt x="4379863" y="3798862"/>
                                </a:lnTo>
                                <a:lnTo>
                                  <a:pt x="4377971" y="3757855"/>
                                </a:lnTo>
                                <a:cubicBezTo>
                                  <a:pt x="4376078" y="3711170"/>
                                  <a:pt x="4381756" y="3711800"/>
                                  <a:pt x="4396266" y="3759747"/>
                                </a:cubicBezTo>
                                <a:lnTo>
                                  <a:pt x="4406360" y="3792553"/>
                                </a:lnTo>
                                <a:lnTo>
                                  <a:pt x="4449891" y="3798231"/>
                                </a:lnTo>
                                <a:cubicBezTo>
                                  <a:pt x="4474495" y="3800755"/>
                                  <a:pt x="4521180" y="3813372"/>
                                  <a:pt x="4555247" y="3825359"/>
                                </a:cubicBezTo>
                                <a:lnTo>
                                  <a:pt x="4615811" y="3847440"/>
                                </a:lnTo>
                                <a:lnTo>
                                  <a:pt x="4610133" y="3866997"/>
                                </a:lnTo>
                                <a:cubicBezTo>
                                  <a:pt x="4599408" y="3904220"/>
                                  <a:pt x="4603825" y="3906112"/>
                                  <a:pt x="4632845" y="3877722"/>
                                </a:cubicBezTo>
                                <a:lnTo>
                                  <a:pt x="4661234" y="3849333"/>
                                </a:lnTo>
                                <a:lnTo>
                                  <a:pt x="4751450" y="3894756"/>
                                </a:lnTo>
                                <a:lnTo>
                                  <a:pt x="4841665" y="3939549"/>
                                </a:lnTo>
                                <a:lnTo>
                                  <a:pt x="4892766" y="4020302"/>
                                </a:lnTo>
                                <a:cubicBezTo>
                                  <a:pt x="4923679" y="4070142"/>
                                  <a:pt x="4958377" y="4115565"/>
                                  <a:pt x="4981089" y="4137015"/>
                                </a:cubicBezTo>
                                <a:cubicBezTo>
                                  <a:pt x="5012002" y="4167298"/>
                                  <a:pt x="5023988" y="4184962"/>
                                  <a:pt x="5054901" y="4252467"/>
                                </a:cubicBezTo>
                                <a:cubicBezTo>
                                  <a:pt x="5075720" y="4295998"/>
                                  <a:pt x="5090861" y="4333220"/>
                                  <a:pt x="5088969" y="4335112"/>
                                </a:cubicBezTo>
                                <a:cubicBezTo>
                                  <a:pt x="5087707" y="4337005"/>
                                  <a:pt x="5063103" y="4341421"/>
                                  <a:pt x="5034713" y="4345837"/>
                                </a:cubicBezTo>
                                <a:cubicBezTo>
                                  <a:pt x="5006324" y="4349623"/>
                                  <a:pt x="4982981" y="4354670"/>
                                  <a:pt x="4982981" y="4356562"/>
                                </a:cubicBezTo>
                                <a:cubicBezTo>
                                  <a:pt x="4982981" y="4359086"/>
                                  <a:pt x="5001908" y="4370442"/>
                                  <a:pt x="5025250" y="4381798"/>
                                </a:cubicBezTo>
                                <a:lnTo>
                                  <a:pt x="5066888" y="4401986"/>
                                </a:lnTo>
                                <a:lnTo>
                                  <a:pt x="5010740" y="4435423"/>
                                </a:lnTo>
                                <a:cubicBezTo>
                                  <a:pt x="4979196" y="4453718"/>
                                  <a:pt x="4948914" y="4470121"/>
                                  <a:pt x="4942605" y="4472645"/>
                                </a:cubicBezTo>
                                <a:cubicBezTo>
                                  <a:pt x="4935666" y="4475168"/>
                                  <a:pt x="4931880" y="4478323"/>
                                  <a:pt x="4933142" y="4480215"/>
                                </a:cubicBezTo>
                                <a:cubicBezTo>
                                  <a:pt x="4934404" y="4481477"/>
                                  <a:pt x="4961532" y="4475799"/>
                                  <a:pt x="4992445" y="4466967"/>
                                </a:cubicBezTo>
                                <a:cubicBezTo>
                                  <a:pt x="5023988" y="4458765"/>
                                  <a:pt x="5051747" y="4451826"/>
                                  <a:pt x="5055532" y="4451826"/>
                                </a:cubicBezTo>
                                <a:cubicBezTo>
                                  <a:pt x="5058687" y="4451826"/>
                                  <a:pt x="5039130" y="4475168"/>
                                  <a:pt x="5011371" y="4504189"/>
                                </a:cubicBezTo>
                                <a:cubicBezTo>
                                  <a:pt x="4983612" y="4532579"/>
                                  <a:pt x="4941344" y="4576109"/>
                                  <a:pt x="4917370" y="4600714"/>
                                </a:cubicBezTo>
                                <a:lnTo>
                                  <a:pt x="4874471" y="4645507"/>
                                </a:lnTo>
                                <a:lnTo>
                                  <a:pt x="4953961" y="4711118"/>
                                </a:lnTo>
                                <a:lnTo>
                                  <a:pt x="5033452" y="4776730"/>
                                </a:lnTo>
                                <a:lnTo>
                                  <a:pt x="4931880" y="4778623"/>
                                </a:lnTo>
                                <a:lnTo>
                                  <a:pt x="4829678" y="4780515"/>
                                </a:lnTo>
                                <a:lnTo>
                                  <a:pt x="4797504" y="4803227"/>
                                </a:lnTo>
                                <a:cubicBezTo>
                                  <a:pt x="4779839" y="4815845"/>
                                  <a:pt x="4764067" y="4827201"/>
                                  <a:pt x="4762806" y="4828462"/>
                                </a:cubicBezTo>
                                <a:cubicBezTo>
                                  <a:pt x="4754604" y="4834140"/>
                                  <a:pt x="4853021" y="4922464"/>
                                  <a:pt x="4894659" y="4947068"/>
                                </a:cubicBezTo>
                                <a:lnTo>
                                  <a:pt x="4941975" y="4975458"/>
                                </a:lnTo>
                                <a:lnTo>
                                  <a:pt x="4949545" y="4957793"/>
                                </a:lnTo>
                                <a:cubicBezTo>
                                  <a:pt x="4959639" y="4935082"/>
                                  <a:pt x="4959639" y="4921202"/>
                                  <a:pt x="4948283" y="4885873"/>
                                </a:cubicBezTo>
                                <a:cubicBezTo>
                                  <a:pt x="4943236" y="4868839"/>
                                  <a:pt x="4940713" y="4855590"/>
                                  <a:pt x="4942605" y="4855590"/>
                                </a:cubicBezTo>
                                <a:cubicBezTo>
                                  <a:pt x="4943867" y="4855590"/>
                                  <a:pt x="4977304" y="4872624"/>
                                  <a:pt x="5016418" y="4892812"/>
                                </a:cubicBezTo>
                                <a:lnTo>
                                  <a:pt x="5087076" y="4930034"/>
                                </a:lnTo>
                                <a:lnTo>
                                  <a:pt x="5131237" y="4889658"/>
                                </a:lnTo>
                                <a:cubicBezTo>
                                  <a:pt x="5165936" y="4856852"/>
                                  <a:pt x="5173506" y="4847389"/>
                                  <a:pt x="5165936" y="4842973"/>
                                </a:cubicBezTo>
                                <a:cubicBezTo>
                                  <a:pt x="5128714" y="4821523"/>
                                  <a:pt x="5129976" y="4819630"/>
                                  <a:pt x="5184231" y="4812690"/>
                                </a:cubicBezTo>
                                <a:cubicBezTo>
                                  <a:pt x="5212621" y="4809536"/>
                                  <a:pt x="5237856" y="4805120"/>
                                  <a:pt x="5239117" y="4803227"/>
                                </a:cubicBezTo>
                                <a:cubicBezTo>
                                  <a:pt x="5241010" y="4801334"/>
                                  <a:pt x="5252366" y="4756542"/>
                                  <a:pt x="5264352" y="4703548"/>
                                </a:cubicBezTo>
                                <a:cubicBezTo>
                                  <a:pt x="5276339" y="4650554"/>
                                  <a:pt x="5287064" y="4606392"/>
                                  <a:pt x="5288326" y="4605130"/>
                                </a:cubicBezTo>
                                <a:cubicBezTo>
                                  <a:pt x="5290218" y="4603237"/>
                                  <a:pt x="5416394" y="4663171"/>
                                  <a:pt x="5423333" y="4669480"/>
                                </a:cubicBezTo>
                                <a:cubicBezTo>
                                  <a:pt x="5428380" y="4673896"/>
                                  <a:pt x="5311037" y="4851174"/>
                                  <a:pt x="5284541" y="4878302"/>
                                </a:cubicBezTo>
                                <a:lnTo>
                                  <a:pt x="5252997" y="4911108"/>
                                </a:lnTo>
                                <a:lnTo>
                                  <a:pt x="5305990" y="4979243"/>
                                </a:lnTo>
                                <a:cubicBezTo>
                                  <a:pt x="5335642" y="5017096"/>
                                  <a:pt x="5365924" y="5059996"/>
                                  <a:pt x="5374756" y="5074507"/>
                                </a:cubicBezTo>
                                <a:lnTo>
                                  <a:pt x="5389266" y="5100373"/>
                                </a:lnTo>
                                <a:lnTo>
                                  <a:pt x="5462448" y="5104789"/>
                                </a:lnTo>
                                <a:lnTo>
                                  <a:pt x="5535629" y="5109205"/>
                                </a:lnTo>
                                <a:lnTo>
                                  <a:pt x="5571589" y="5230965"/>
                                </a:lnTo>
                                <a:lnTo>
                                  <a:pt x="5608180" y="5353357"/>
                                </a:lnTo>
                                <a:lnTo>
                                  <a:pt x="5553925" y="5461237"/>
                                </a:lnTo>
                                <a:lnTo>
                                  <a:pt x="5499669" y="5569118"/>
                                </a:lnTo>
                                <a:lnTo>
                                  <a:pt x="5452985" y="5591830"/>
                                </a:lnTo>
                                <a:lnTo>
                                  <a:pt x="5405669" y="5613911"/>
                                </a:lnTo>
                                <a:lnTo>
                                  <a:pt x="5377910" y="5597508"/>
                                </a:lnTo>
                                <a:cubicBezTo>
                                  <a:pt x="5344474" y="5577951"/>
                                  <a:pt x="5342581" y="5577951"/>
                                  <a:pt x="5342581" y="5593723"/>
                                </a:cubicBezTo>
                                <a:cubicBezTo>
                                  <a:pt x="5342581" y="5608864"/>
                                  <a:pt x="5331856" y="5614542"/>
                                  <a:pt x="5275708" y="5627790"/>
                                </a:cubicBezTo>
                                <a:lnTo>
                                  <a:pt x="5230285" y="5639146"/>
                                </a:lnTo>
                                <a:lnTo>
                                  <a:pt x="5277601" y="5722423"/>
                                </a:lnTo>
                                <a:lnTo>
                                  <a:pt x="5324286" y="5806330"/>
                                </a:lnTo>
                                <a:lnTo>
                                  <a:pt x="5410085" y="5814532"/>
                                </a:lnTo>
                                <a:cubicBezTo>
                                  <a:pt x="5492099" y="5822733"/>
                                  <a:pt x="5497777" y="5822102"/>
                                  <a:pt x="5547616" y="5809485"/>
                                </a:cubicBezTo>
                                <a:cubicBezTo>
                                  <a:pt x="5627107" y="5788665"/>
                                  <a:pt x="5677577" y="5792451"/>
                                  <a:pt x="5626476" y="5815163"/>
                                </a:cubicBezTo>
                                <a:cubicBezTo>
                                  <a:pt x="5601241" y="5826518"/>
                                  <a:pt x="5591777" y="5840398"/>
                                  <a:pt x="5584207" y="5879513"/>
                                </a:cubicBezTo>
                                <a:cubicBezTo>
                                  <a:pt x="5581053" y="5895915"/>
                                  <a:pt x="5581683" y="5896546"/>
                                  <a:pt x="5605026" y="5896546"/>
                                </a:cubicBezTo>
                                <a:cubicBezTo>
                                  <a:pt x="5622060" y="5896546"/>
                                  <a:pt x="5639093" y="5890238"/>
                                  <a:pt x="5658019" y="5877620"/>
                                </a:cubicBezTo>
                                <a:cubicBezTo>
                                  <a:pt x="5692087" y="5855539"/>
                                  <a:pt x="5699657" y="5863740"/>
                                  <a:pt x="5671268" y="5892761"/>
                                </a:cubicBezTo>
                                <a:cubicBezTo>
                                  <a:pt x="5660543" y="5904117"/>
                                  <a:pt x="5651711" y="5914211"/>
                                  <a:pt x="5651711" y="5916104"/>
                                </a:cubicBezTo>
                                <a:cubicBezTo>
                                  <a:pt x="5651711" y="5917996"/>
                                  <a:pt x="5661174" y="5917996"/>
                                  <a:pt x="5673161" y="5916735"/>
                                </a:cubicBezTo>
                                <a:cubicBezTo>
                                  <a:pt x="5693979" y="5914211"/>
                                  <a:pt x="5695241" y="5912318"/>
                                  <a:pt x="5741295" y="5812639"/>
                                </a:cubicBezTo>
                                <a:lnTo>
                                  <a:pt x="5787980" y="5710436"/>
                                </a:lnTo>
                                <a:lnTo>
                                  <a:pt x="5911001" y="5601293"/>
                                </a:lnTo>
                                <a:cubicBezTo>
                                  <a:pt x="5978505" y="5541360"/>
                                  <a:pt x="6040962" y="5487104"/>
                                  <a:pt x="6049794" y="5480164"/>
                                </a:cubicBezTo>
                                <a:lnTo>
                                  <a:pt x="6065566" y="5468177"/>
                                </a:lnTo>
                                <a:lnTo>
                                  <a:pt x="6045378" y="5549561"/>
                                </a:lnTo>
                                <a:cubicBezTo>
                                  <a:pt x="6018881" y="5654288"/>
                                  <a:pt x="6002478" y="5677630"/>
                                  <a:pt x="5924249" y="5721792"/>
                                </a:cubicBezTo>
                                <a:cubicBezTo>
                                  <a:pt x="5872518" y="5750813"/>
                                  <a:pt x="5787980" y="5823995"/>
                                  <a:pt x="5793658" y="5834089"/>
                                </a:cubicBezTo>
                                <a:cubicBezTo>
                                  <a:pt x="5795551" y="5835982"/>
                                  <a:pt x="5809430" y="5841660"/>
                                  <a:pt x="5825202" y="5845445"/>
                                </a:cubicBezTo>
                                <a:cubicBezTo>
                                  <a:pt x="5849175" y="5851123"/>
                                  <a:pt x="5856746" y="5851123"/>
                                  <a:pt x="5873148" y="5842290"/>
                                </a:cubicBezTo>
                                <a:cubicBezTo>
                                  <a:pt x="5883873" y="5837243"/>
                                  <a:pt x="5893967" y="5833458"/>
                                  <a:pt x="5895229" y="5835351"/>
                                </a:cubicBezTo>
                                <a:cubicBezTo>
                                  <a:pt x="5897122" y="5836613"/>
                                  <a:pt x="5884504" y="5853015"/>
                                  <a:pt x="5868101" y="5871942"/>
                                </a:cubicBezTo>
                                <a:cubicBezTo>
                                  <a:pt x="5815108" y="5932507"/>
                                  <a:pt x="5817000" y="5929983"/>
                                  <a:pt x="5836558" y="5922413"/>
                                </a:cubicBezTo>
                                <a:cubicBezTo>
                                  <a:pt x="5846021" y="5918627"/>
                                  <a:pt x="5853591" y="5916735"/>
                                  <a:pt x="5853591" y="5918627"/>
                                </a:cubicBezTo>
                                <a:cubicBezTo>
                                  <a:pt x="5853591" y="5922413"/>
                                  <a:pt x="5761483" y="5965943"/>
                                  <a:pt x="5724262" y="5979192"/>
                                </a:cubicBezTo>
                                <a:cubicBezTo>
                                  <a:pt x="5707228" y="5985501"/>
                                  <a:pt x="5698396" y="5990548"/>
                                  <a:pt x="5705335" y="5991179"/>
                                </a:cubicBezTo>
                                <a:cubicBezTo>
                                  <a:pt x="5713537" y="5991810"/>
                                  <a:pt x="5705966" y="5998118"/>
                                  <a:pt x="5683255" y="6010105"/>
                                </a:cubicBezTo>
                                <a:cubicBezTo>
                                  <a:pt x="5636570" y="6034710"/>
                                  <a:pt x="5646664" y="6033448"/>
                                  <a:pt x="5712906" y="6006951"/>
                                </a:cubicBezTo>
                                <a:cubicBezTo>
                                  <a:pt x="5743188" y="5994964"/>
                                  <a:pt x="5768423" y="5985501"/>
                                  <a:pt x="5769054" y="5986763"/>
                                </a:cubicBezTo>
                                <a:cubicBezTo>
                                  <a:pt x="5773470" y="5991179"/>
                                  <a:pt x="5665590" y="6041018"/>
                                  <a:pt x="5645402" y="6044173"/>
                                </a:cubicBezTo>
                                <a:cubicBezTo>
                                  <a:pt x="5633415" y="6046065"/>
                                  <a:pt x="5567173" y="6066254"/>
                                  <a:pt x="5498408" y="6088965"/>
                                </a:cubicBezTo>
                                <a:cubicBezTo>
                                  <a:pt x="5429011" y="6111677"/>
                                  <a:pt x="5364031" y="6129973"/>
                                  <a:pt x="5353306" y="6129342"/>
                                </a:cubicBezTo>
                                <a:lnTo>
                                  <a:pt x="5333118" y="6128711"/>
                                </a:lnTo>
                                <a:lnTo>
                                  <a:pt x="5356460" y="6117986"/>
                                </a:lnTo>
                                <a:cubicBezTo>
                                  <a:pt x="5369709" y="6111677"/>
                                  <a:pt x="5381696" y="6105368"/>
                                  <a:pt x="5383588" y="6104107"/>
                                </a:cubicBezTo>
                                <a:cubicBezTo>
                                  <a:pt x="5386112" y="6100952"/>
                                  <a:pt x="5344474" y="6107261"/>
                                  <a:pt x="5270030" y="6120510"/>
                                </a:cubicBezTo>
                                <a:lnTo>
                                  <a:pt x="5251104" y="6123664"/>
                                </a:lnTo>
                                <a:lnTo>
                                  <a:pt x="5266876" y="6110415"/>
                                </a:lnTo>
                                <a:cubicBezTo>
                                  <a:pt x="5285171" y="6095274"/>
                                  <a:pt x="5285802" y="6094643"/>
                                  <a:pt x="5201896" y="6127449"/>
                                </a:cubicBezTo>
                                <a:cubicBezTo>
                                  <a:pt x="5155211" y="6145114"/>
                                  <a:pt x="5137546" y="6148899"/>
                                  <a:pt x="5096539" y="6148899"/>
                                </a:cubicBezTo>
                                <a:cubicBezTo>
                                  <a:pt x="5064365" y="6148899"/>
                                  <a:pt x="5022727" y="6154577"/>
                                  <a:pt x="4978565" y="6165302"/>
                                </a:cubicBezTo>
                                <a:cubicBezTo>
                                  <a:pt x="4902860" y="6184229"/>
                                  <a:pt x="4902860" y="6184229"/>
                                  <a:pt x="4885196" y="6177289"/>
                                </a:cubicBezTo>
                                <a:cubicBezTo>
                                  <a:pt x="4877625" y="6174135"/>
                                  <a:pt x="4874471" y="6174766"/>
                                  <a:pt x="4877625" y="6177920"/>
                                </a:cubicBezTo>
                                <a:cubicBezTo>
                                  <a:pt x="4882672" y="6182967"/>
                                  <a:pt x="4762806" y="6200632"/>
                                  <a:pt x="4756497" y="6195585"/>
                                </a:cubicBezTo>
                                <a:cubicBezTo>
                                  <a:pt x="4755235" y="6194323"/>
                                  <a:pt x="4762806" y="6188645"/>
                                  <a:pt x="4774161" y="6182336"/>
                                </a:cubicBezTo>
                                <a:cubicBezTo>
                                  <a:pt x="4784886" y="6176027"/>
                                  <a:pt x="4793718" y="6169718"/>
                                  <a:pt x="4793718" y="6167826"/>
                                </a:cubicBezTo>
                                <a:cubicBezTo>
                                  <a:pt x="4793718" y="6165933"/>
                                  <a:pt x="4759651" y="6160886"/>
                                  <a:pt x="4718013" y="6156470"/>
                                </a:cubicBezTo>
                                <a:cubicBezTo>
                                  <a:pt x="4642939" y="6148899"/>
                                  <a:pt x="4642308" y="6148899"/>
                                  <a:pt x="4527489" y="6170980"/>
                                </a:cubicBezTo>
                                <a:cubicBezTo>
                                  <a:pt x="4463770" y="6183598"/>
                                  <a:pt x="4392481" y="6197477"/>
                                  <a:pt x="4367877" y="6202524"/>
                                </a:cubicBezTo>
                                <a:cubicBezTo>
                                  <a:pt x="4343903" y="6207571"/>
                                  <a:pt x="4301635" y="6211988"/>
                                  <a:pt x="4275138" y="6211988"/>
                                </a:cubicBezTo>
                                <a:cubicBezTo>
                                  <a:pt x="4234131" y="6211988"/>
                                  <a:pt x="4227191" y="6210726"/>
                                  <a:pt x="4229715" y="6202524"/>
                                </a:cubicBezTo>
                                <a:cubicBezTo>
                                  <a:pt x="4232869" y="6194954"/>
                                  <a:pt x="4229084" y="6194954"/>
                                  <a:pt x="4207003" y="6205048"/>
                                </a:cubicBezTo>
                                <a:cubicBezTo>
                                  <a:pt x="4183030" y="6215773"/>
                                  <a:pt x="4177352" y="6215773"/>
                                  <a:pt x="4133191" y="6207571"/>
                                </a:cubicBezTo>
                                <a:cubicBezTo>
                                  <a:pt x="4107325" y="6202524"/>
                                  <a:pt x="4084613" y="6199370"/>
                                  <a:pt x="4083351" y="6200632"/>
                                </a:cubicBezTo>
                                <a:cubicBezTo>
                                  <a:pt x="4082090" y="6201893"/>
                                  <a:pt x="4110479" y="6212618"/>
                                  <a:pt x="4145808" y="6223974"/>
                                </a:cubicBezTo>
                                <a:lnTo>
                                  <a:pt x="4210158" y="6245424"/>
                                </a:lnTo>
                                <a:lnTo>
                                  <a:pt x="4183661" y="6256780"/>
                                </a:lnTo>
                                <a:cubicBezTo>
                                  <a:pt x="4159056" y="6267505"/>
                                  <a:pt x="4080197" y="6281385"/>
                                  <a:pt x="4046760" y="6281385"/>
                                </a:cubicBezTo>
                                <a:cubicBezTo>
                                  <a:pt x="4038559" y="6281385"/>
                                  <a:pt x="4028465" y="6276968"/>
                                  <a:pt x="4024049" y="6271921"/>
                                </a:cubicBezTo>
                                <a:close/>
                                <a:moveTo>
                                  <a:pt x="3348380" y="6107261"/>
                                </a:moveTo>
                                <a:cubicBezTo>
                                  <a:pt x="3352796" y="6102845"/>
                                  <a:pt x="3347749" y="6100952"/>
                                  <a:pt x="3255010" y="6065623"/>
                                </a:cubicBezTo>
                                <a:cubicBezTo>
                                  <a:pt x="3174258" y="6034710"/>
                                  <a:pt x="3161010" y="6031555"/>
                                  <a:pt x="3142714" y="6037233"/>
                                </a:cubicBezTo>
                                <a:cubicBezTo>
                                  <a:pt x="3131358" y="6041018"/>
                                  <a:pt x="3123788" y="6045435"/>
                                  <a:pt x="3125681" y="6047327"/>
                                </a:cubicBezTo>
                                <a:cubicBezTo>
                                  <a:pt x="3127573" y="6049220"/>
                                  <a:pt x="3154701" y="6055529"/>
                                  <a:pt x="3185614" y="6061838"/>
                                </a:cubicBezTo>
                                <a:cubicBezTo>
                                  <a:pt x="3229775" y="6070039"/>
                                  <a:pt x="3248702" y="6076979"/>
                                  <a:pt x="3272044" y="6094013"/>
                                </a:cubicBezTo>
                                <a:cubicBezTo>
                                  <a:pt x="3296017" y="6111677"/>
                                  <a:pt x="3305480" y="6114832"/>
                                  <a:pt x="3323776" y="6112308"/>
                                </a:cubicBezTo>
                                <a:cubicBezTo>
                                  <a:pt x="3335762" y="6110415"/>
                                  <a:pt x="3347118" y="6108523"/>
                                  <a:pt x="3348380" y="6107261"/>
                                </a:cubicBezTo>
                                <a:close/>
                                <a:moveTo>
                                  <a:pt x="3380555" y="6088335"/>
                                </a:moveTo>
                                <a:cubicBezTo>
                                  <a:pt x="3380555" y="6070670"/>
                                  <a:pt x="3371092" y="6072563"/>
                                  <a:pt x="3366045" y="6092120"/>
                                </a:cubicBezTo>
                                <a:cubicBezTo>
                                  <a:pt x="3364152" y="6100321"/>
                                  <a:pt x="3366045" y="6104738"/>
                                  <a:pt x="3371722" y="6104738"/>
                                </a:cubicBezTo>
                                <a:cubicBezTo>
                                  <a:pt x="3376769" y="6104738"/>
                                  <a:pt x="3380555" y="6098429"/>
                                  <a:pt x="3380555" y="6088335"/>
                                </a:cubicBezTo>
                                <a:close/>
                                <a:moveTo>
                                  <a:pt x="2358535" y="5991179"/>
                                </a:moveTo>
                                <a:cubicBezTo>
                                  <a:pt x="2353488" y="5988024"/>
                                  <a:pt x="2346548" y="5984870"/>
                                  <a:pt x="2342763" y="5984870"/>
                                </a:cubicBezTo>
                                <a:cubicBezTo>
                                  <a:pt x="2339608" y="5984870"/>
                                  <a:pt x="2340870" y="5988024"/>
                                  <a:pt x="2345917" y="5991179"/>
                                </a:cubicBezTo>
                                <a:cubicBezTo>
                                  <a:pt x="2350964" y="5994333"/>
                                  <a:pt x="2358535" y="5997488"/>
                                  <a:pt x="2361689" y="5997488"/>
                                </a:cubicBezTo>
                                <a:cubicBezTo>
                                  <a:pt x="2365474" y="5997488"/>
                                  <a:pt x="2363582" y="5994333"/>
                                  <a:pt x="2358535" y="5991179"/>
                                </a:cubicBezTo>
                                <a:close/>
                                <a:moveTo>
                                  <a:pt x="2099244" y="5837243"/>
                                </a:moveTo>
                                <a:cubicBezTo>
                                  <a:pt x="2088519" y="5827149"/>
                                  <a:pt x="2024801" y="5805699"/>
                                  <a:pt x="2019754" y="5810115"/>
                                </a:cubicBezTo>
                                <a:cubicBezTo>
                                  <a:pt x="2014076" y="5816424"/>
                                  <a:pt x="2099244" y="5854277"/>
                                  <a:pt x="2105553" y="5848599"/>
                                </a:cubicBezTo>
                                <a:cubicBezTo>
                                  <a:pt x="2107446" y="5846707"/>
                                  <a:pt x="2104291" y="5841660"/>
                                  <a:pt x="2099244" y="5837243"/>
                                </a:cubicBezTo>
                                <a:close/>
                                <a:moveTo>
                                  <a:pt x="1508113" y="5278282"/>
                                </a:moveTo>
                                <a:cubicBezTo>
                                  <a:pt x="1492972" y="5271342"/>
                                  <a:pt x="1479093" y="5259986"/>
                                  <a:pt x="1475938" y="5251154"/>
                                </a:cubicBezTo>
                                <a:cubicBezTo>
                                  <a:pt x="1472784" y="5242321"/>
                                  <a:pt x="1455119" y="5228442"/>
                                  <a:pt x="1432408" y="5216455"/>
                                </a:cubicBezTo>
                                <a:cubicBezTo>
                                  <a:pt x="1391401" y="5194374"/>
                                  <a:pt x="1390139" y="5192482"/>
                                  <a:pt x="1383830" y="5138226"/>
                                </a:cubicBezTo>
                                <a:lnTo>
                                  <a:pt x="1380045" y="5102265"/>
                                </a:lnTo>
                                <a:lnTo>
                                  <a:pt x="1411589" y="5085862"/>
                                </a:lnTo>
                                <a:cubicBezTo>
                                  <a:pt x="1434300" y="5074507"/>
                                  <a:pt x="1446918" y="5063151"/>
                                  <a:pt x="1456381" y="5045486"/>
                                </a:cubicBezTo>
                                <a:cubicBezTo>
                                  <a:pt x="1467737" y="5022143"/>
                                  <a:pt x="1468368" y="5018989"/>
                                  <a:pt x="1458904" y="4996277"/>
                                </a:cubicBezTo>
                                <a:cubicBezTo>
                                  <a:pt x="1445656" y="4965364"/>
                                  <a:pt x="1448180" y="4966626"/>
                                  <a:pt x="1426099" y="4977982"/>
                                </a:cubicBezTo>
                                <a:cubicBezTo>
                                  <a:pt x="1407803" y="4987445"/>
                                  <a:pt x="1404649" y="4986814"/>
                                  <a:pt x="1371844" y="4972304"/>
                                </a:cubicBezTo>
                                <a:lnTo>
                                  <a:pt x="1336514" y="4956532"/>
                                </a:lnTo>
                                <a:lnTo>
                                  <a:pt x="1336514" y="4981136"/>
                                </a:lnTo>
                                <a:cubicBezTo>
                                  <a:pt x="1336514" y="5003848"/>
                                  <a:pt x="1334622" y="5006371"/>
                                  <a:pt x="1316326" y="5010157"/>
                                </a:cubicBezTo>
                                <a:cubicBezTo>
                                  <a:pt x="1304971" y="5012680"/>
                                  <a:pt x="1292984" y="5016465"/>
                                  <a:pt x="1290460" y="5017727"/>
                                </a:cubicBezTo>
                                <a:cubicBezTo>
                                  <a:pt x="1287306" y="5019620"/>
                                  <a:pt x="1299293" y="5035392"/>
                                  <a:pt x="1316326" y="5053687"/>
                                </a:cubicBezTo>
                                <a:cubicBezTo>
                                  <a:pt x="1343454" y="5081446"/>
                                  <a:pt x="1353548" y="5101635"/>
                                  <a:pt x="1349763" y="5121192"/>
                                </a:cubicBezTo>
                                <a:cubicBezTo>
                                  <a:pt x="1349132" y="5123085"/>
                                  <a:pt x="1322635" y="5119930"/>
                                  <a:pt x="1289830" y="5114252"/>
                                </a:cubicBezTo>
                                <a:lnTo>
                                  <a:pt x="1230527" y="5104158"/>
                                </a:lnTo>
                                <a:lnTo>
                                  <a:pt x="1246930" y="5124346"/>
                                </a:lnTo>
                                <a:cubicBezTo>
                                  <a:pt x="1292984" y="5179233"/>
                                  <a:pt x="1359857" y="5252415"/>
                                  <a:pt x="1371213" y="5259355"/>
                                </a:cubicBezTo>
                                <a:cubicBezTo>
                                  <a:pt x="1382568" y="5266926"/>
                                  <a:pt x="1382568" y="5266295"/>
                                  <a:pt x="1375629" y="5258093"/>
                                </a:cubicBezTo>
                                <a:cubicBezTo>
                                  <a:pt x="1371213" y="5252415"/>
                                  <a:pt x="1369320" y="5244214"/>
                                  <a:pt x="1371844" y="5238536"/>
                                </a:cubicBezTo>
                                <a:cubicBezTo>
                                  <a:pt x="1374367" y="5231596"/>
                                  <a:pt x="1369320" y="5225287"/>
                                  <a:pt x="1355441" y="5218348"/>
                                </a:cubicBezTo>
                                <a:cubicBezTo>
                                  <a:pt x="1338407" y="5209515"/>
                                  <a:pt x="1311279" y="5176079"/>
                                  <a:pt x="1311279" y="5163461"/>
                                </a:cubicBezTo>
                                <a:cubicBezTo>
                                  <a:pt x="1311279" y="5160937"/>
                                  <a:pt x="1327682" y="5165985"/>
                                  <a:pt x="1347239" y="5173555"/>
                                </a:cubicBezTo>
                                <a:cubicBezTo>
                                  <a:pt x="1378152" y="5186804"/>
                                  <a:pt x="1384461" y="5191851"/>
                                  <a:pt x="1395186" y="5217086"/>
                                </a:cubicBezTo>
                                <a:cubicBezTo>
                                  <a:pt x="1406542" y="5242952"/>
                                  <a:pt x="1411589" y="5247368"/>
                                  <a:pt x="1458904" y="5268187"/>
                                </a:cubicBezTo>
                                <a:cubicBezTo>
                                  <a:pt x="1487294" y="5280174"/>
                                  <a:pt x="1515683" y="5290268"/>
                                  <a:pt x="1522623" y="5290268"/>
                                </a:cubicBezTo>
                                <a:cubicBezTo>
                                  <a:pt x="1530194" y="5290268"/>
                                  <a:pt x="1525147" y="5285221"/>
                                  <a:pt x="1508113" y="5278282"/>
                                </a:cubicBezTo>
                                <a:close/>
                                <a:moveTo>
                                  <a:pt x="1836169" y="5269449"/>
                                </a:moveTo>
                                <a:cubicBezTo>
                                  <a:pt x="1846263" y="5249261"/>
                                  <a:pt x="1845632" y="5247368"/>
                                  <a:pt x="1833014" y="5228442"/>
                                </a:cubicBezTo>
                                <a:cubicBezTo>
                                  <a:pt x="1815981" y="5203207"/>
                                  <a:pt x="1742799" y="5164723"/>
                                  <a:pt x="1711886" y="5164723"/>
                                </a:cubicBezTo>
                                <a:cubicBezTo>
                                  <a:pt x="1699899" y="5164723"/>
                                  <a:pt x="1689805" y="5162830"/>
                                  <a:pt x="1689805" y="5160307"/>
                                </a:cubicBezTo>
                                <a:cubicBezTo>
                                  <a:pt x="1689174" y="5157152"/>
                                  <a:pt x="1682235" y="5124346"/>
                                  <a:pt x="1674033" y="5085862"/>
                                </a:cubicBezTo>
                                <a:lnTo>
                                  <a:pt x="1658261" y="5016465"/>
                                </a:lnTo>
                                <a:lnTo>
                                  <a:pt x="1677819" y="4998801"/>
                                </a:lnTo>
                                <a:cubicBezTo>
                                  <a:pt x="1688544" y="4988707"/>
                                  <a:pt x="1696114" y="4979874"/>
                                  <a:pt x="1694852" y="4979243"/>
                                </a:cubicBezTo>
                                <a:cubicBezTo>
                                  <a:pt x="1694221" y="4977982"/>
                                  <a:pt x="1674033" y="4971042"/>
                                  <a:pt x="1651322" y="4963471"/>
                                </a:cubicBezTo>
                                <a:lnTo>
                                  <a:pt x="1609684" y="4949592"/>
                                </a:lnTo>
                                <a:lnTo>
                                  <a:pt x="1575617" y="4863161"/>
                                </a:lnTo>
                                <a:lnTo>
                                  <a:pt x="1540918" y="4776730"/>
                                </a:lnTo>
                                <a:lnTo>
                                  <a:pt x="1484770" y="4760327"/>
                                </a:lnTo>
                                <a:lnTo>
                                  <a:pt x="1427992" y="4743293"/>
                                </a:lnTo>
                                <a:lnTo>
                                  <a:pt x="1424206" y="4763482"/>
                                </a:lnTo>
                                <a:cubicBezTo>
                                  <a:pt x="1421683" y="4774207"/>
                                  <a:pt x="1418528" y="4795657"/>
                                  <a:pt x="1416636" y="4811429"/>
                                </a:cubicBezTo>
                                <a:lnTo>
                                  <a:pt x="1413481" y="4839818"/>
                                </a:lnTo>
                                <a:lnTo>
                                  <a:pt x="1468999" y="4887134"/>
                                </a:lnTo>
                                <a:cubicBezTo>
                                  <a:pt x="1527039" y="4936974"/>
                                  <a:pt x="1532086" y="4945176"/>
                                  <a:pt x="1532086" y="4999432"/>
                                </a:cubicBezTo>
                                <a:cubicBezTo>
                                  <a:pt x="1532086" y="5010787"/>
                                  <a:pt x="1545335" y="5051795"/>
                                  <a:pt x="1561106" y="5090910"/>
                                </a:cubicBezTo>
                                <a:lnTo>
                                  <a:pt x="1589496" y="5162199"/>
                                </a:lnTo>
                                <a:lnTo>
                                  <a:pt x="1665832" y="5208885"/>
                                </a:lnTo>
                                <a:cubicBezTo>
                                  <a:pt x="1728289" y="5247368"/>
                                  <a:pt x="1804625" y="5287114"/>
                                  <a:pt x="1822920" y="5290268"/>
                                </a:cubicBezTo>
                                <a:cubicBezTo>
                                  <a:pt x="1824813" y="5290899"/>
                                  <a:pt x="1831122" y="5281436"/>
                                  <a:pt x="1836169" y="5269449"/>
                                </a:cubicBezTo>
                                <a:close/>
                                <a:moveTo>
                                  <a:pt x="976915" y="4947699"/>
                                </a:moveTo>
                                <a:cubicBezTo>
                                  <a:pt x="976915" y="4946437"/>
                                  <a:pt x="971868" y="4941390"/>
                                  <a:pt x="966190" y="4936974"/>
                                </a:cubicBezTo>
                                <a:cubicBezTo>
                                  <a:pt x="956096" y="4928773"/>
                                  <a:pt x="955465" y="4929404"/>
                                  <a:pt x="963666" y="4939498"/>
                                </a:cubicBezTo>
                                <a:cubicBezTo>
                                  <a:pt x="971868" y="4949592"/>
                                  <a:pt x="976915" y="4952746"/>
                                  <a:pt x="976915" y="4947699"/>
                                </a:cubicBezTo>
                                <a:close/>
                                <a:moveTo>
                                  <a:pt x="1164285" y="4338267"/>
                                </a:moveTo>
                                <a:cubicBezTo>
                                  <a:pt x="1174379" y="4338267"/>
                                  <a:pt x="1178795" y="4333220"/>
                                  <a:pt x="1181950" y="4318079"/>
                                </a:cubicBezTo>
                                <a:cubicBezTo>
                                  <a:pt x="1184473" y="4306723"/>
                                  <a:pt x="1194567" y="4261299"/>
                                  <a:pt x="1205292" y="4217137"/>
                                </a:cubicBezTo>
                                <a:lnTo>
                                  <a:pt x="1223587" y="4137015"/>
                                </a:lnTo>
                                <a:lnTo>
                                  <a:pt x="1263964" y="4118089"/>
                                </a:lnTo>
                                <a:lnTo>
                                  <a:pt x="1304340" y="4099793"/>
                                </a:lnTo>
                                <a:lnTo>
                                  <a:pt x="1240621" y="4037336"/>
                                </a:lnTo>
                                <a:cubicBezTo>
                                  <a:pt x="1205923" y="4003268"/>
                                  <a:pt x="1175641" y="3975509"/>
                                  <a:pt x="1173748" y="3976140"/>
                                </a:cubicBezTo>
                                <a:cubicBezTo>
                                  <a:pt x="1159869" y="3978033"/>
                                  <a:pt x="1086687" y="4000745"/>
                                  <a:pt x="1082271" y="4003899"/>
                                </a:cubicBezTo>
                                <a:cubicBezTo>
                                  <a:pt x="1079117" y="4006422"/>
                                  <a:pt x="1084164" y="4025980"/>
                                  <a:pt x="1092996" y="4047430"/>
                                </a:cubicBezTo>
                                <a:cubicBezTo>
                                  <a:pt x="1101197" y="4068249"/>
                                  <a:pt x="1107506" y="4085914"/>
                                  <a:pt x="1105614" y="4085914"/>
                                </a:cubicBezTo>
                                <a:cubicBezTo>
                                  <a:pt x="1104352" y="4085914"/>
                                  <a:pt x="1094889" y="4069511"/>
                                  <a:pt x="1084795" y="4049953"/>
                                </a:cubicBezTo>
                                <a:lnTo>
                                  <a:pt x="1065868" y="4013362"/>
                                </a:lnTo>
                                <a:lnTo>
                                  <a:pt x="1065868" y="4038597"/>
                                </a:lnTo>
                                <a:cubicBezTo>
                                  <a:pt x="1065237" y="4129445"/>
                                  <a:pt x="1077855" y="4263192"/>
                                  <a:pt x="1090473" y="4302937"/>
                                </a:cubicBezTo>
                                <a:lnTo>
                                  <a:pt x="1104352" y="4345837"/>
                                </a:lnTo>
                                <a:lnTo>
                                  <a:pt x="1127063" y="4342052"/>
                                </a:lnTo>
                                <a:cubicBezTo>
                                  <a:pt x="1139681" y="4340159"/>
                                  <a:pt x="1156715" y="4338267"/>
                                  <a:pt x="1164285" y="43382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 flipV="1">
                            <a:off x="4602480" y="61178"/>
                            <a:ext cx="116190" cy="19671"/>
                          </a:xfrm>
                          <a:custGeom>
                            <a:avLst/>
                            <a:gdLst>
                              <a:gd name="connsiteX0" fmla="*/ -6653 w 116190"/>
                              <a:gd name="connsiteY0" fmla="*/ 2467 h 19671"/>
                              <a:gd name="connsiteX1" fmla="*/ 74099 w 116190"/>
                              <a:gd name="connsiteY1" fmla="*/ -12674 h 19671"/>
                              <a:gd name="connsiteX2" fmla="*/ 48864 w 116190"/>
                              <a:gd name="connsiteY2" fmla="*/ 4360 h 19671"/>
                              <a:gd name="connsiteX3" fmla="*/ -6653 w 116190"/>
                              <a:gd name="connsiteY3" fmla="*/ 2467 h 196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190" h="19671">
                                <a:moveTo>
                                  <a:pt x="-6653" y="2467"/>
                                </a:moveTo>
                                <a:cubicBezTo>
                                  <a:pt x="-6653" y="-6996"/>
                                  <a:pt x="22998" y="-12674"/>
                                  <a:pt x="74099" y="-12674"/>
                                </a:cubicBezTo>
                                <a:cubicBezTo>
                                  <a:pt x="131509" y="-12674"/>
                                  <a:pt x="116368" y="-2580"/>
                                  <a:pt x="48864" y="4360"/>
                                </a:cubicBezTo>
                                <a:cubicBezTo>
                                  <a:pt x="7226" y="8145"/>
                                  <a:pt x="-6653" y="8145"/>
                                  <a:pt x="-6653" y="24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 flipV="1">
                            <a:off x="3393392" y="62431"/>
                            <a:ext cx="15622" cy="5051"/>
                          </a:xfrm>
                          <a:custGeom>
                            <a:avLst/>
                            <a:gdLst>
                              <a:gd name="connsiteX0" fmla="*/ -2005 w 15622"/>
                              <a:gd name="connsiteY0" fmla="*/ -11542 h 5051"/>
                              <a:gd name="connsiteX1" fmla="*/ 9982 w 15622"/>
                              <a:gd name="connsiteY1" fmla="*/ -10911 h 5051"/>
                              <a:gd name="connsiteX2" fmla="*/ 1780 w 15622"/>
                              <a:gd name="connsiteY2" fmla="*/ -7757 h 5051"/>
                              <a:gd name="connsiteX3" fmla="*/ -2005 w 15622"/>
                              <a:gd name="connsiteY3" fmla="*/ -11542 h 50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622" h="5051">
                                <a:moveTo>
                                  <a:pt x="-2005" y="-11542"/>
                                </a:moveTo>
                                <a:cubicBezTo>
                                  <a:pt x="2411" y="-13435"/>
                                  <a:pt x="8089" y="-12804"/>
                                  <a:pt x="9982" y="-10911"/>
                                </a:cubicBezTo>
                                <a:cubicBezTo>
                                  <a:pt x="12505" y="-9018"/>
                                  <a:pt x="8720" y="-7126"/>
                                  <a:pt x="1780" y="-7757"/>
                                </a:cubicBezTo>
                                <a:cubicBezTo>
                                  <a:pt x="-5159" y="-7757"/>
                                  <a:pt x="-7052" y="-9649"/>
                                  <a:pt x="-2005" y="-1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 flipV="1">
                            <a:off x="3217774" y="69494"/>
                            <a:ext cx="153686" cy="29651"/>
                          </a:xfrm>
                          <a:custGeom>
                            <a:avLst/>
                            <a:gdLst>
                              <a:gd name="connsiteX0" fmla="*/ 80396 w 153686"/>
                              <a:gd name="connsiteY0" fmla="*/ 8799 h 29651"/>
                              <a:gd name="connsiteX1" fmla="*/ -1618 w 153686"/>
                              <a:gd name="connsiteY1" fmla="*/ -12651 h 29651"/>
                              <a:gd name="connsiteX2" fmla="*/ 86705 w 153686"/>
                              <a:gd name="connsiteY2" fmla="*/ 2490 h 29651"/>
                              <a:gd name="connsiteX3" fmla="*/ 146638 w 153686"/>
                              <a:gd name="connsiteY3" fmla="*/ 17001 h 29651"/>
                              <a:gd name="connsiteX4" fmla="*/ 80396 w 153686"/>
                              <a:gd name="connsiteY4" fmla="*/ 8799 h 296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3686" h="29651">
                                <a:moveTo>
                                  <a:pt x="80396" y="8799"/>
                                </a:moveTo>
                                <a:cubicBezTo>
                                  <a:pt x="29926" y="-33"/>
                                  <a:pt x="-17390" y="-12020"/>
                                  <a:pt x="-1618" y="-12651"/>
                                </a:cubicBezTo>
                                <a:cubicBezTo>
                                  <a:pt x="3429" y="-12651"/>
                                  <a:pt x="43174" y="-5711"/>
                                  <a:pt x="86705" y="2490"/>
                                </a:cubicBezTo>
                                <a:cubicBezTo>
                                  <a:pt x="130235" y="10692"/>
                                  <a:pt x="157363" y="17001"/>
                                  <a:pt x="146638" y="17001"/>
                                </a:cubicBezTo>
                                <a:cubicBezTo>
                                  <a:pt x="136544" y="17001"/>
                                  <a:pt x="106262" y="13215"/>
                                  <a:pt x="80396" y="87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 flipV="1">
                            <a:off x="3045769" y="112587"/>
                            <a:ext cx="130929" cy="53223"/>
                          </a:xfrm>
                          <a:custGeom>
                            <a:avLst/>
                            <a:gdLst>
                              <a:gd name="connsiteX0" fmla="*/ 45104 w 130929"/>
                              <a:gd name="connsiteY0" fmla="*/ 25089 h 53223"/>
                              <a:gd name="connsiteX1" fmla="*/ -4105 w 130929"/>
                              <a:gd name="connsiteY1" fmla="*/ 6793 h 53223"/>
                              <a:gd name="connsiteX2" fmla="*/ 8513 w 130929"/>
                              <a:gd name="connsiteY2" fmla="*/ -6455 h 53223"/>
                              <a:gd name="connsiteX3" fmla="*/ 75386 w 130929"/>
                              <a:gd name="connsiteY3" fmla="*/ 9317 h 53223"/>
                              <a:gd name="connsiteX4" fmla="*/ 126487 w 130929"/>
                              <a:gd name="connsiteY4" fmla="*/ 37706 h 53223"/>
                              <a:gd name="connsiteX5" fmla="*/ 45104 w 130929"/>
                              <a:gd name="connsiteY5" fmla="*/ 25089 h 532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30929" h="53223">
                                <a:moveTo>
                                  <a:pt x="45104" y="25089"/>
                                </a:moveTo>
                                <a:cubicBezTo>
                                  <a:pt x="19869" y="16887"/>
                                  <a:pt x="-2212" y="8686"/>
                                  <a:pt x="-4105" y="6793"/>
                                </a:cubicBezTo>
                                <a:cubicBezTo>
                                  <a:pt x="-5997" y="5531"/>
                                  <a:pt x="311" y="-778"/>
                                  <a:pt x="8513" y="-6455"/>
                                </a:cubicBezTo>
                                <a:cubicBezTo>
                                  <a:pt x="23654" y="-16550"/>
                                  <a:pt x="26177" y="-15919"/>
                                  <a:pt x="75386" y="9317"/>
                                </a:cubicBezTo>
                                <a:cubicBezTo>
                                  <a:pt x="103775" y="23196"/>
                                  <a:pt x="126487" y="35814"/>
                                  <a:pt x="126487" y="37706"/>
                                </a:cubicBezTo>
                                <a:cubicBezTo>
                                  <a:pt x="126487" y="44646"/>
                                  <a:pt x="89265" y="38968"/>
                                  <a:pt x="45104" y="250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 flipV="1">
                            <a:off x="5523560" y="718041"/>
                            <a:ext cx="277312" cy="366041"/>
                          </a:xfrm>
                          <a:custGeom>
                            <a:avLst/>
                            <a:gdLst>
                              <a:gd name="connsiteX0" fmla="*/ -8082 w 277312"/>
                              <a:gd name="connsiteY0" fmla="*/ 335257 h 366041"/>
                              <a:gd name="connsiteX1" fmla="*/ 244269 w 277312"/>
                              <a:gd name="connsiteY1" fmla="*/ -11097 h 366041"/>
                              <a:gd name="connsiteX2" fmla="*/ 222819 w 277312"/>
                              <a:gd name="connsiteY2" fmla="*/ 79119 h 366041"/>
                              <a:gd name="connsiteX3" fmla="*/ 168564 w 277312"/>
                              <a:gd name="connsiteY3" fmla="*/ 149778 h 366041"/>
                              <a:gd name="connsiteX4" fmla="*/ 200738 w 277312"/>
                              <a:gd name="connsiteY4" fmla="*/ 136529 h 366041"/>
                              <a:gd name="connsiteX5" fmla="*/ 235437 w 277312"/>
                              <a:gd name="connsiteY5" fmla="*/ 123281 h 366041"/>
                              <a:gd name="connsiteX6" fmla="*/ -4297 w 277312"/>
                              <a:gd name="connsiteY6" fmla="*/ 354815 h 366041"/>
                              <a:gd name="connsiteX7" fmla="*/ -8082 w 277312"/>
                              <a:gd name="connsiteY7" fmla="*/ 335257 h 3660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77312" h="366041">
                                <a:moveTo>
                                  <a:pt x="-8082" y="335257"/>
                                </a:moveTo>
                                <a:cubicBezTo>
                                  <a:pt x="-8082" y="307498"/>
                                  <a:pt x="229759" y="-18668"/>
                                  <a:pt x="244269" y="-11097"/>
                                </a:cubicBezTo>
                                <a:cubicBezTo>
                                  <a:pt x="280229" y="9091"/>
                                  <a:pt x="280860" y="6568"/>
                                  <a:pt x="222819" y="79119"/>
                                </a:cubicBezTo>
                                <a:cubicBezTo>
                                  <a:pt x="193168" y="116341"/>
                                  <a:pt x="168564" y="148516"/>
                                  <a:pt x="168564" y="149778"/>
                                </a:cubicBezTo>
                                <a:cubicBezTo>
                                  <a:pt x="168564" y="151671"/>
                                  <a:pt x="183074" y="145993"/>
                                  <a:pt x="200738" y="136529"/>
                                </a:cubicBezTo>
                                <a:cubicBezTo>
                                  <a:pt x="218403" y="127697"/>
                                  <a:pt x="234175" y="122019"/>
                                  <a:pt x="235437" y="123281"/>
                                </a:cubicBezTo>
                                <a:cubicBezTo>
                                  <a:pt x="238591" y="125804"/>
                                  <a:pt x="1381" y="354815"/>
                                  <a:pt x="-4297" y="354815"/>
                                </a:cubicBezTo>
                                <a:cubicBezTo>
                                  <a:pt x="-6189" y="354815"/>
                                  <a:pt x="-8082" y="345982"/>
                                  <a:pt x="-8082" y="3352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 flipV="1">
                            <a:off x="5775910" y="1111632"/>
                            <a:ext cx="209786" cy="176117"/>
                          </a:xfrm>
                          <a:custGeom>
                            <a:avLst/>
                            <a:gdLst>
                              <a:gd name="connsiteX0" fmla="*/ -8394 w 209786"/>
                              <a:gd name="connsiteY0" fmla="*/ 165332 h 176117"/>
                              <a:gd name="connsiteX1" fmla="*/ 10533 w 209786"/>
                              <a:gd name="connsiteY1" fmla="*/ 111076 h 176117"/>
                              <a:gd name="connsiteX2" fmla="*/ 25043 w 209786"/>
                              <a:gd name="connsiteY2" fmla="*/ 14551 h 176117"/>
                              <a:gd name="connsiteX3" fmla="*/ 26935 w 209786"/>
                              <a:gd name="connsiteY3" fmla="*/ 13920 h 176117"/>
                              <a:gd name="connsiteX4" fmla="*/ 90023 w 209786"/>
                              <a:gd name="connsiteY4" fmla="*/ 672 h 176117"/>
                              <a:gd name="connsiteX5" fmla="*/ 149956 w 209786"/>
                              <a:gd name="connsiteY5" fmla="*/ -10053 h 176117"/>
                              <a:gd name="connsiteX6" fmla="*/ 180238 w 209786"/>
                              <a:gd name="connsiteY6" fmla="*/ 27169 h 176117"/>
                              <a:gd name="connsiteX7" fmla="*/ 139862 w 209786"/>
                              <a:gd name="connsiteY7" fmla="*/ 86472 h 176117"/>
                              <a:gd name="connsiteX8" fmla="*/ 47124 w 209786"/>
                              <a:gd name="connsiteY8" fmla="*/ 134419 h 176117"/>
                              <a:gd name="connsiteX9" fmla="*/ -8394 w 209786"/>
                              <a:gd name="connsiteY9" fmla="*/ 165332 h 1761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09786" h="176117">
                                <a:moveTo>
                                  <a:pt x="-8394" y="165332"/>
                                </a:moveTo>
                                <a:cubicBezTo>
                                  <a:pt x="-8394" y="163439"/>
                                  <a:pt x="439" y="139466"/>
                                  <a:pt x="10533" y="111076"/>
                                </a:cubicBezTo>
                                <a:cubicBezTo>
                                  <a:pt x="28828" y="61867"/>
                                  <a:pt x="34506" y="20229"/>
                                  <a:pt x="25043" y="14551"/>
                                </a:cubicBezTo>
                                <a:cubicBezTo>
                                  <a:pt x="21888" y="13289"/>
                                  <a:pt x="23150" y="12659"/>
                                  <a:pt x="26935" y="13920"/>
                                </a:cubicBezTo>
                                <a:cubicBezTo>
                                  <a:pt x="31352" y="14551"/>
                                  <a:pt x="59741" y="8873"/>
                                  <a:pt x="90023" y="672"/>
                                </a:cubicBezTo>
                                <a:cubicBezTo>
                                  <a:pt x="120936" y="-7530"/>
                                  <a:pt x="148064" y="-12577"/>
                                  <a:pt x="149956" y="-10053"/>
                                </a:cubicBezTo>
                                <a:cubicBezTo>
                                  <a:pt x="151849" y="-7530"/>
                                  <a:pt x="165097" y="9504"/>
                                  <a:pt x="180238" y="27169"/>
                                </a:cubicBezTo>
                                <a:cubicBezTo>
                                  <a:pt x="211151" y="65022"/>
                                  <a:pt x="216198" y="58082"/>
                                  <a:pt x="139862" y="86472"/>
                                </a:cubicBezTo>
                                <a:cubicBezTo>
                                  <a:pt x="119043" y="94042"/>
                                  <a:pt x="77406" y="115492"/>
                                  <a:pt x="47124" y="134419"/>
                                </a:cubicBezTo>
                                <a:cubicBezTo>
                                  <a:pt x="16211" y="152714"/>
                                  <a:pt x="-8394" y="166594"/>
                                  <a:pt x="-8394" y="1653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 flipV="1">
                            <a:off x="5807454" y="1274081"/>
                            <a:ext cx="40376" cy="43930"/>
                          </a:xfrm>
                          <a:custGeom>
                            <a:avLst/>
                            <a:gdLst>
                              <a:gd name="connsiteX0" fmla="*/ -8318 w 40376"/>
                              <a:gd name="connsiteY0" fmla="*/ 12174 h 43930"/>
                              <a:gd name="connsiteX1" fmla="*/ -8318 w 40376"/>
                              <a:gd name="connsiteY1" fmla="*/ -10538 h 43930"/>
                              <a:gd name="connsiteX2" fmla="*/ 11870 w 40376"/>
                              <a:gd name="connsiteY2" fmla="*/ 187 h 43930"/>
                              <a:gd name="connsiteX3" fmla="*/ 32058 w 40376"/>
                              <a:gd name="connsiteY3" fmla="*/ 10912 h 43930"/>
                              <a:gd name="connsiteX4" fmla="*/ 17548 w 40376"/>
                              <a:gd name="connsiteY4" fmla="*/ 22268 h 43930"/>
                              <a:gd name="connsiteX5" fmla="*/ -8318 w 40376"/>
                              <a:gd name="connsiteY5" fmla="*/ 12174 h 439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0376" h="43930">
                                <a:moveTo>
                                  <a:pt x="-8318" y="12174"/>
                                </a:moveTo>
                                <a:lnTo>
                                  <a:pt x="-8318" y="-10538"/>
                                </a:lnTo>
                                <a:lnTo>
                                  <a:pt x="11870" y="187"/>
                                </a:lnTo>
                                <a:lnTo>
                                  <a:pt x="32058" y="10912"/>
                                </a:lnTo>
                                <a:lnTo>
                                  <a:pt x="17548" y="22268"/>
                                </a:lnTo>
                                <a:cubicBezTo>
                                  <a:pt x="-3271" y="39302"/>
                                  <a:pt x="-8318" y="37409"/>
                                  <a:pt x="-8318" y="1217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 flipV="1">
                            <a:off x="5476361" y="1323689"/>
                            <a:ext cx="505215" cy="586720"/>
                          </a:xfrm>
                          <a:custGeom>
                            <a:avLst/>
                            <a:gdLst>
                              <a:gd name="connsiteX0" fmla="*/ 370863 w 505215"/>
                              <a:gd name="connsiteY0" fmla="*/ 537627 h 586720"/>
                              <a:gd name="connsiteX1" fmla="*/ 363292 w 505215"/>
                              <a:gd name="connsiteY1" fmla="*/ 430377 h 586720"/>
                              <a:gd name="connsiteX2" fmla="*/ 359507 w 505215"/>
                              <a:gd name="connsiteY2" fmla="*/ 362242 h 586720"/>
                              <a:gd name="connsiteX3" fmla="*/ 320393 w 505215"/>
                              <a:gd name="connsiteY3" fmla="*/ 362242 h 586720"/>
                              <a:gd name="connsiteX4" fmla="*/ 208728 w 505215"/>
                              <a:gd name="connsiteY4" fmla="*/ 313033 h 586720"/>
                              <a:gd name="connsiteX5" fmla="*/ 90123 w 505215"/>
                              <a:gd name="connsiteY5" fmla="*/ 210199 h 586720"/>
                              <a:gd name="connsiteX6" fmla="*/ 15048 w 505215"/>
                              <a:gd name="connsiteY6" fmla="*/ 142695 h 586720"/>
                              <a:gd name="connsiteX7" fmla="*/ -2616 w 505215"/>
                              <a:gd name="connsiteY7" fmla="*/ 114305 h 586720"/>
                              <a:gd name="connsiteX8" fmla="*/ 43438 w 505215"/>
                              <a:gd name="connsiteY8" fmla="*/ 45539 h 586720"/>
                              <a:gd name="connsiteX9" fmla="*/ 83183 w 505215"/>
                              <a:gd name="connsiteY9" fmla="*/ -9979 h 586720"/>
                              <a:gd name="connsiteX10" fmla="*/ 99586 w 505215"/>
                              <a:gd name="connsiteY10" fmla="*/ 32922 h 586720"/>
                              <a:gd name="connsiteX11" fmla="*/ 112834 w 505215"/>
                              <a:gd name="connsiteY11" fmla="*/ 75191 h 586720"/>
                              <a:gd name="connsiteX12" fmla="*/ 84445 w 505215"/>
                              <a:gd name="connsiteY12" fmla="*/ 118091 h 586720"/>
                              <a:gd name="connsiteX13" fmla="*/ 58579 w 505215"/>
                              <a:gd name="connsiteY13" fmla="*/ 162883 h 586720"/>
                              <a:gd name="connsiteX14" fmla="*/ 161412 w 505215"/>
                              <a:gd name="connsiteY14" fmla="*/ 187488 h 586720"/>
                              <a:gd name="connsiteX15" fmla="*/ 261090 w 505215"/>
                              <a:gd name="connsiteY15" fmla="*/ 208938 h 586720"/>
                              <a:gd name="connsiteX16" fmla="*/ 285064 w 505215"/>
                              <a:gd name="connsiteY16" fmla="*/ 171716 h 586720"/>
                              <a:gd name="connsiteX17" fmla="*/ 309037 w 505215"/>
                              <a:gd name="connsiteY17" fmla="*/ 134494 h 586720"/>
                              <a:gd name="connsiteX18" fmla="*/ 319762 w 505215"/>
                              <a:gd name="connsiteY18" fmla="*/ 182441 h 586720"/>
                              <a:gd name="connsiteX19" fmla="*/ 341212 w 505215"/>
                              <a:gd name="connsiteY19" fmla="*/ 227233 h 586720"/>
                              <a:gd name="connsiteX20" fmla="*/ 445306 w 505215"/>
                              <a:gd name="connsiteY20" fmla="*/ 207045 h 586720"/>
                              <a:gd name="connsiteX21" fmla="*/ 478112 w 505215"/>
                              <a:gd name="connsiteY21" fmla="*/ 222817 h 586720"/>
                              <a:gd name="connsiteX22" fmla="*/ 497038 w 505215"/>
                              <a:gd name="connsiteY22" fmla="*/ 234804 h 586720"/>
                              <a:gd name="connsiteX23" fmla="*/ 480635 w 505215"/>
                              <a:gd name="connsiteY23" fmla="*/ 357826 h 586720"/>
                              <a:gd name="connsiteX24" fmla="*/ 464233 w 505215"/>
                              <a:gd name="connsiteY24" fmla="*/ 480848 h 586720"/>
                              <a:gd name="connsiteX25" fmla="*/ 421333 w 505215"/>
                              <a:gd name="connsiteY25" fmla="*/ 528795 h 586720"/>
                              <a:gd name="connsiteX26" fmla="*/ 376541 w 505215"/>
                              <a:gd name="connsiteY26" fmla="*/ 576742 h 586720"/>
                              <a:gd name="connsiteX27" fmla="*/ 370863 w 505215"/>
                              <a:gd name="connsiteY27" fmla="*/ 537627 h 586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505215" h="586720">
                                <a:moveTo>
                                  <a:pt x="370863" y="537627"/>
                                </a:moveTo>
                                <a:cubicBezTo>
                                  <a:pt x="368970" y="515547"/>
                                  <a:pt x="365816" y="467600"/>
                                  <a:pt x="363292" y="430377"/>
                                </a:cubicBezTo>
                                <a:lnTo>
                                  <a:pt x="359507" y="362242"/>
                                </a:lnTo>
                                <a:lnTo>
                                  <a:pt x="320393" y="362242"/>
                                </a:lnTo>
                                <a:cubicBezTo>
                                  <a:pt x="281278" y="362242"/>
                                  <a:pt x="280017" y="361611"/>
                                  <a:pt x="208728" y="313033"/>
                                </a:cubicBezTo>
                                <a:cubicBezTo>
                                  <a:pt x="157627" y="277704"/>
                                  <a:pt x="123559" y="248052"/>
                                  <a:pt x="90123" y="210199"/>
                                </a:cubicBezTo>
                                <a:cubicBezTo>
                                  <a:pt x="62995" y="179917"/>
                                  <a:pt x="30820" y="150897"/>
                                  <a:pt x="15048" y="142695"/>
                                </a:cubicBezTo>
                                <a:cubicBezTo>
                                  <a:pt x="-11448" y="128816"/>
                                  <a:pt x="-12079" y="127554"/>
                                  <a:pt x="-2616" y="114305"/>
                                </a:cubicBezTo>
                                <a:cubicBezTo>
                                  <a:pt x="2431" y="106735"/>
                                  <a:pt x="23250" y="75822"/>
                                  <a:pt x="43438" y="45539"/>
                                </a:cubicBezTo>
                                <a:cubicBezTo>
                                  <a:pt x="63626" y="15257"/>
                                  <a:pt x="81290" y="-9979"/>
                                  <a:pt x="83183" y="-9979"/>
                                </a:cubicBezTo>
                                <a:cubicBezTo>
                                  <a:pt x="85076" y="-9979"/>
                                  <a:pt x="92015" y="8948"/>
                                  <a:pt x="99586" y="32922"/>
                                </a:cubicBezTo>
                                <a:lnTo>
                                  <a:pt x="112834" y="75191"/>
                                </a:lnTo>
                                <a:lnTo>
                                  <a:pt x="84445" y="118091"/>
                                </a:lnTo>
                                <a:cubicBezTo>
                                  <a:pt x="68673" y="141433"/>
                                  <a:pt x="57317" y="161622"/>
                                  <a:pt x="58579" y="162883"/>
                                </a:cubicBezTo>
                                <a:cubicBezTo>
                                  <a:pt x="59841" y="164145"/>
                                  <a:pt x="105895" y="175501"/>
                                  <a:pt x="161412" y="187488"/>
                                </a:cubicBezTo>
                                <a:lnTo>
                                  <a:pt x="261090" y="208938"/>
                                </a:lnTo>
                                <a:lnTo>
                                  <a:pt x="285064" y="171716"/>
                                </a:lnTo>
                                <a:lnTo>
                                  <a:pt x="309037" y="134494"/>
                                </a:lnTo>
                                <a:lnTo>
                                  <a:pt x="319762" y="182441"/>
                                </a:lnTo>
                                <a:cubicBezTo>
                                  <a:pt x="328594" y="220924"/>
                                  <a:pt x="332379" y="229757"/>
                                  <a:pt x="341212" y="227233"/>
                                </a:cubicBezTo>
                                <a:cubicBezTo>
                                  <a:pt x="390420" y="212723"/>
                                  <a:pt x="434581" y="204522"/>
                                  <a:pt x="445306" y="207045"/>
                                </a:cubicBezTo>
                                <a:cubicBezTo>
                                  <a:pt x="452877" y="208938"/>
                                  <a:pt x="467387" y="215877"/>
                                  <a:pt x="478112" y="222817"/>
                                </a:cubicBezTo>
                                <a:lnTo>
                                  <a:pt x="497038" y="234804"/>
                                </a:lnTo>
                                <a:lnTo>
                                  <a:pt x="480635" y="357826"/>
                                </a:lnTo>
                                <a:lnTo>
                                  <a:pt x="464233" y="480848"/>
                                </a:lnTo>
                                <a:lnTo>
                                  <a:pt x="421333" y="528795"/>
                                </a:lnTo>
                                <a:cubicBezTo>
                                  <a:pt x="397991" y="555292"/>
                                  <a:pt x="377802" y="576742"/>
                                  <a:pt x="376541" y="576742"/>
                                </a:cubicBezTo>
                                <a:cubicBezTo>
                                  <a:pt x="375279" y="576742"/>
                                  <a:pt x="372755" y="559077"/>
                                  <a:pt x="370863" y="53762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 flipV="1">
                            <a:off x="5603681" y="1734679"/>
                            <a:ext cx="108449" cy="74789"/>
                          </a:xfrm>
                          <a:custGeom>
                            <a:avLst/>
                            <a:gdLst>
                              <a:gd name="connsiteX0" fmla="*/ 78985 w 108449"/>
                              <a:gd name="connsiteY0" fmla="*/ 59689 h 74789"/>
                              <a:gd name="connsiteX1" fmla="*/ 29146 w 108449"/>
                              <a:gd name="connsiteY1" fmla="*/ 40132 h 74789"/>
                              <a:gd name="connsiteX2" fmla="*/ -8076 w 108449"/>
                              <a:gd name="connsiteY2" fmla="*/ 26883 h 74789"/>
                              <a:gd name="connsiteX3" fmla="*/ 21576 w 108449"/>
                              <a:gd name="connsiteY3" fmla="*/ 8587 h 74789"/>
                              <a:gd name="connsiteX4" fmla="*/ 53119 w 108449"/>
                              <a:gd name="connsiteY4" fmla="*/ -9708 h 74789"/>
                              <a:gd name="connsiteX5" fmla="*/ 81509 w 108449"/>
                              <a:gd name="connsiteY5" fmla="*/ 28145 h 74789"/>
                              <a:gd name="connsiteX6" fmla="*/ 78985 w 108449"/>
                              <a:gd name="connsiteY6" fmla="*/ 59689 h 74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8449" h="74789">
                                <a:moveTo>
                                  <a:pt x="78985" y="59689"/>
                                </a:moveTo>
                                <a:cubicBezTo>
                                  <a:pt x="72046" y="56534"/>
                                  <a:pt x="49965" y="47702"/>
                                  <a:pt x="29146" y="40132"/>
                                </a:cubicBezTo>
                                <a:lnTo>
                                  <a:pt x="-8076" y="26883"/>
                                </a:lnTo>
                                <a:lnTo>
                                  <a:pt x="21576" y="8587"/>
                                </a:lnTo>
                                <a:cubicBezTo>
                                  <a:pt x="37347" y="-1507"/>
                                  <a:pt x="51858" y="-9708"/>
                                  <a:pt x="53119" y="-9708"/>
                                </a:cubicBezTo>
                                <a:cubicBezTo>
                                  <a:pt x="53750" y="-9708"/>
                                  <a:pt x="66999" y="7326"/>
                                  <a:pt x="81509" y="28145"/>
                                </a:cubicBezTo>
                                <a:cubicBezTo>
                                  <a:pt x="107375" y="64736"/>
                                  <a:pt x="106744" y="71676"/>
                                  <a:pt x="78985" y="596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 flipV="1">
                            <a:off x="5030845" y="2282630"/>
                            <a:ext cx="105987" cy="198210"/>
                          </a:xfrm>
                          <a:custGeom>
                            <a:avLst/>
                            <a:gdLst>
                              <a:gd name="connsiteX0" fmla="*/ 23025 w 105987"/>
                              <a:gd name="connsiteY0" fmla="*/ 142249 h 198210"/>
                              <a:gd name="connsiteX1" fmla="*/ -7257 w 105987"/>
                              <a:gd name="connsiteY1" fmla="*/ 94933 h 198210"/>
                              <a:gd name="connsiteX2" fmla="*/ 16086 w 105987"/>
                              <a:gd name="connsiteY2" fmla="*/ 41308 h 198210"/>
                              <a:gd name="connsiteX3" fmla="*/ 43213 w 105987"/>
                              <a:gd name="connsiteY3" fmla="*/ -8532 h 198210"/>
                              <a:gd name="connsiteX4" fmla="*/ 72865 w 105987"/>
                              <a:gd name="connsiteY4" fmla="*/ 88624 h 198210"/>
                              <a:gd name="connsiteX5" fmla="*/ 98731 w 105987"/>
                              <a:gd name="connsiteY5" fmla="*/ 181994 h 198210"/>
                              <a:gd name="connsiteX6" fmla="*/ 79804 w 105987"/>
                              <a:gd name="connsiteY6" fmla="*/ 185780 h 198210"/>
                              <a:gd name="connsiteX7" fmla="*/ 57093 w 105987"/>
                              <a:gd name="connsiteY7" fmla="*/ 189565 h 198210"/>
                              <a:gd name="connsiteX8" fmla="*/ 23025 w 105987"/>
                              <a:gd name="connsiteY8" fmla="*/ 142249 h 198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5987" h="198210">
                                <a:moveTo>
                                  <a:pt x="23025" y="142249"/>
                                </a:moveTo>
                                <a:lnTo>
                                  <a:pt x="-7257" y="94933"/>
                                </a:lnTo>
                                <a:lnTo>
                                  <a:pt x="16086" y="41308"/>
                                </a:lnTo>
                                <a:cubicBezTo>
                                  <a:pt x="29334" y="11656"/>
                                  <a:pt x="41321" y="-10425"/>
                                  <a:pt x="43213" y="-8532"/>
                                </a:cubicBezTo>
                                <a:cubicBezTo>
                                  <a:pt x="45106" y="-6639"/>
                                  <a:pt x="58354" y="36891"/>
                                  <a:pt x="72865" y="88624"/>
                                </a:cubicBezTo>
                                <a:lnTo>
                                  <a:pt x="98731" y="181994"/>
                                </a:lnTo>
                                <a:lnTo>
                                  <a:pt x="79804" y="185780"/>
                                </a:lnTo>
                                <a:cubicBezTo>
                                  <a:pt x="69710" y="187672"/>
                                  <a:pt x="59616" y="189565"/>
                                  <a:pt x="57093" y="189565"/>
                                </a:cubicBezTo>
                                <a:cubicBezTo>
                                  <a:pt x="55200" y="189565"/>
                                  <a:pt x="40059" y="168115"/>
                                  <a:pt x="23025" y="142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 flipV="1">
                            <a:off x="4312881" y="2616998"/>
                            <a:ext cx="142470" cy="97477"/>
                          </a:xfrm>
                          <a:custGeom>
                            <a:avLst/>
                            <a:gdLst>
                              <a:gd name="connsiteX0" fmla="*/ 19003 w 142470"/>
                              <a:gd name="connsiteY0" fmla="*/ 41380 h 97477"/>
                              <a:gd name="connsiteX1" fmla="*/ -6232 w 142470"/>
                              <a:gd name="connsiteY1" fmla="*/ -7828 h 97477"/>
                              <a:gd name="connsiteX2" fmla="*/ 46762 w 142470"/>
                              <a:gd name="connsiteY2" fmla="*/ -1520 h 97477"/>
                              <a:gd name="connsiteX3" fmla="*/ 104802 w 142470"/>
                              <a:gd name="connsiteY3" fmla="*/ 6682 h 97477"/>
                              <a:gd name="connsiteX4" fmla="*/ 121836 w 142470"/>
                              <a:gd name="connsiteY4" fmla="*/ 37595 h 97477"/>
                              <a:gd name="connsiteX5" fmla="*/ 135084 w 142470"/>
                              <a:gd name="connsiteY5" fmla="*/ 78602 h 97477"/>
                              <a:gd name="connsiteX6" fmla="*/ 92816 w 142470"/>
                              <a:gd name="connsiteY6" fmla="*/ 89327 h 97477"/>
                              <a:gd name="connsiteX7" fmla="*/ 46131 w 142470"/>
                              <a:gd name="connsiteY7" fmla="*/ 89327 h 97477"/>
                              <a:gd name="connsiteX8" fmla="*/ 19003 w 142470"/>
                              <a:gd name="connsiteY8" fmla="*/ 41380 h 974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2470" h="97477">
                                <a:moveTo>
                                  <a:pt x="19003" y="41380"/>
                                </a:moveTo>
                                <a:cubicBezTo>
                                  <a:pt x="3862" y="15514"/>
                                  <a:pt x="-6863" y="-7198"/>
                                  <a:pt x="-6232" y="-7828"/>
                                </a:cubicBezTo>
                                <a:cubicBezTo>
                                  <a:pt x="-4970" y="-9090"/>
                                  <a:pt x="19003" y="-6567"/>
                                  <a:pt x="46762" y="-1520"/>
                                </a:cubicBezTo>
                                <a:cubicBezTo>
                                  <a:pt x="74520" y="2897"/>
                                  <a:pt x="100386" y="6682"/>
                                  <a:pt x="104802" y="6682"/>
                                </a:cubicBezTo>
                                <a:cubicBezTo>
                                  <a:pt x="109218" y="7313"/>
                                  <a:pt x="116789" y="20561"/>
                                  <a:pt x="121836" y="37595"/>
                                </a:cubicBezTo>
                                <a:cubicBezTo>
                                  <a:pt x="126883" y="53998"/>
                                  <a:pt x="132561" y="72294"/>
                                  <a:pt x="135084" y="78602"/>
                                </a:cubicBezTo>
                                <a:cubicBezTo>
                                  <a:pt x="138870" y="88066"/>
                                  <a:pt x="135084" y="89327"/>
                                  <a:pt x="92816" y="89327"/>
                                </a:cubicBezTo>
                                <a:lnTo>
                                  <a:pt x="46131" y="89327"/>
                                </a:lnTo>
                                <a:lnTo>
                                  <a:pt x="19003" y="413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 flipV="1">
                            <a:off x="5055449" y="2717939"/>
                            <a:ext cx="198842" cy="358278"/>
                          </a:xfrm>
                          <a:custGeom>
                            <a:avLst/>
                            <a:gdLst>
                              <a:gd name="connsiteX0" fmla="*/ 23555 w 198842"/>
                              <a:gd name="connsiteY0" fmla="*/ 317726 h 358278"/>
                              <a:gd name="connsiteX1" fmla="*/ 3367 w 198842"/>
                              <a:gd name="connsiteY1" fmla="*/ 243282 h 358278"/>
                              <a:gd name="connsiteX2" fmla="*/ -7358 w 198842"/>
                              <a:gd name="connsiteY2" fmla="*/ 201644 h 358278"/>
                              <a:gd name="connsiteX3" fmla="*/ 26709 w 198842"/>
                              <a:gd name="connsiteY3" fmla="*/ 117106 h 358278"/>
                              <a:gd name="connsiteX4" fmla="*/ 60777 w 198842"/>
                              <a:gd name="connsiteY4" fmla="*/ 31937 h 358278"/>
                              <a:gd name="connsiteX5" fmla="*/ 116925 w 198842"/>
                              <a:gd name="connsiteY5" fmla="*/ 11748 h 358278"/>
                              <a:gd name="connsiteX6" fmla="*/ 190106 w 198842"/>
                              <a:gd name="connsiteY6" fmla="*/ 14903 h 358278"/>
                              <a:gd name="connsiteX7" fmla="*/ 166764 w 198842"/>
                              <a:gd name="connsiteY7" fmla="*/ 40138 h 358278"/>
                              <a:gd name="connsiteX8" fmla="*/ 125126 w 198842"/>
                              <a:gd name="connsiteY8" fmla="*/ 87454 h 358278"/>
                              <a:gd name="connsiteX9" fmla="*/ 102415 w 198842"/>
                              <a:gd name="connsiteY9" fmla="*/ 133509 h 358278"/>
                              <a:gd name="connsiteX10" fmla="*/ 122603 w 198842"/>
                              <a:gd name="connsiteY10" fmla="*/ 236973 h 358278"/>
                              <a:gd name="connsiteX11" fmla="*/ 142791 w 198842"/>
                              <a:gd name="connsiteY11" fmla="*/ 341069 h 358278"/>
                              <a:gd name="connsiteX12" fmla="*/ 126388 w 198842"/>
                              <a:gd name="connsiteY12" fmla="*/ 344854 h 358278"/>
                              <a:gd name="connsiteX13" fmla="*/ 71502 w 198842"/>
                              <a:gd name="connsiteY13" fmla="*/ 349901 h 358278"/>
                              <a:gd name="connsiteX14" fmla="*/ 32387 w 198842"/>
                              <a:gd name="connsiteY14" fmla="*/ 350532 h 358278"/>
                              <a:gd name="connsiteX15" fmla="*/ 23555 w 198842"/>
                              <a:gd name="connsiteY15" fmla="*/ 317726 h 3582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98842" h="358278">
                                <a:moveTo>
                                  <a:pt x="23555" y="317726"/>
                                </a:moveTo>
                                <a:cubicBezTo>
                                  <a:pt x="18508" y="299431"/>
                                  <a:pt x="9676" y="265994"/>
                                  <a:pt x="3367" y="243282"/>
                                </a:cubicBezTo>
                                <a:lnTo>
                                  <a:pt x="-7358" y="201644"/>
                                </a:lnTo>
                                <a:lnTo>
                                  <a:pt x="26709" y="117106"/>
                                </a:lnTo>
                                <a:lnTo>
                                  <a:pt x="60777" y="31937"/>
                                </a:lnTo>
                                <a:lnTo>
                                  <a:pt x="116925" y="11748"/>
                                </a:lnTo>
                                <a:cubicBezTo>
                                  <a:pt x="192630" y="-14749"/>
                                  <a:pt x="194522" y="-14749"/>
                                  <a:pt x="190106" y="14903"/>
                                </a:cubicBezTo>
                                <a:cubicBezTo>
                                  <a:pt x="186952" y="35091"/>
                                  <a:pt x="183798" y="38246"/>
                                  <a:pt x="166764" y="40138"/>
                                </a:cubicBezTo>
                                <a:cubicBezTo>
                                  <a:pt x="149730" y="42031"/>
                                  <a:pt x="145314" y="47078"/>
                                  <a:pt x="125126" y="87454"/>
                                </a:cubicBezTo>
                                <a:lnTo>
                                  <a:pt x="102415" y="133509"/>
                                </a:lnTo>
                                <a:lnTo>
                                  <a:pt x="122603" y="236973"/>
                                </a:lnTo>
                                <a:lnTo>
                                  <a:pt x="142791" y="341069"/>
                                </a:lnTo>
                                <a:lnTo>
                                  <a:pt x="126388" y="344854"/>
                                </a:lnTo>
                                <a:cubicBezTo>
                                  <a:pt x="117556" y="347378"/>
                                  <a:pt x="92951" y="349271"/>
                                  <a:pt x="71502" y="349901"/>
                                </a:cubicBezTo>
                                <a:lnTo>
                                  <a:pt x="32387" y="350532"/>
                                </a:lnTo>
                                <a:lnTo>
                                  <a:pt x="23555" y="31772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 flipV="1">
                            <a:off x="5258592" y="3032265"/>
                            <a:ext cx="96474" cy="89438"/>
                          </a:xfrm>
                          <a:custGeom>
                            <a:avLst/>
                            <a:gdLst>
                              <a:gd name="connsiteX0" fmla="*/ -7575 w 96474"/>
                              <a:gd name="connsiteY0" fmla="*/ 80260 h 89438"/>
                              <a:gd name="connsiteX1" fmla="*/ 5674 w 96474"/>
                              <a:gd name="connsiteY1" fmla="*/ 66380 h 89438"/>
                              <a:gd name="connsiteX2" fmla="*/ 52358 w 96474"/>
                              <a:gd name="connsiteY2" fmla="*/ 24742 h 89438"/>
                              <a:gd name="connsiteX3" fmla="*/ 88318 w 96474"/>
                              <a:gd name="connsiteY3" fmla="*/ -7433 h 89438"/>
                              <a:gd name="connsiteX4" fmla="*/ 71916 w 96474"/>
                              <a:gd name="connsiteY4" fmla="*/ 72689 h 89438"/>
                              <a:gd name="connsiteX5" fmla="*/ -7575 w 96474"/>
                              <a:gd name="connsiteY5" fmla="*/ 80260 h 894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6474" h="89438">
                                <a:moveTo>
                                  <a:pt x="-7575" y="80260"/>
                                </a:moveTo>
                                <a:cubicBezTo>
                                  <a:pt x="-7575" y="77736"/>
                                  <a:pt x="-1897" y="71427"/>
                                  <a:pt x="5674" y="66380"/>
                                </a:cubicBezTo>
                                <a:cubicBezTo>
                                  <a:pt x="12613" y="61333"/>
                                  <a:pt x="33432" y="42407"/>
                                  <a:pt x="52358" y="24742"/>
                                </a:cubicBezTo>
                                <a:cubicBezTo>
                                  <a:pt x="70654" y="7077"/>
                                  <a:pt x="87057" y="-7433"/>
                                  <a:pt x="88318" y="-7433"/>
                                </a:cubicBezTo>
                                <a:cubicBezTo>
                                  <a:pt x="92104" y="-7433"/>
                                  <a:pt x="76332" y="68273"/>
                                  <a:pt x="71916" y="72689"/>
                                </a:cubicBezTo>
                                <a:cubicBezTo>
                                  <a:pt x="66869" y="78367"/>
                                  <a:pt x="-7575" y="85307"/>
                                  <a:pt x="-7575" y="8026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 flipV="1">
                            <a:off x="5113490" y="3062546"/>
                            <a:ext cx="74443" cy="73875"/>
                          </a:xfrm>
                          <a:custGeom>
                            <a:avLst/>
                            <a:gdLst>
                              <a:gd name="connsiteX0" fmla="*/ -7352 w 74443"/>
                              <a:gd name="connsiteY0" fmla="*/ 65996 h 73875"/>
                              <a:gd name="connsiteX1" fmla="*/ 43118 w 74443"/>
                              <a:gd name="connsiteY1" fmla="*/ -7186 h 73875"/>
                              <a:gd name="connsiteX2" fmla="*/ 57628 w 74443"/>
                              <a:gd name="connsiteY2" fmla="*/ 21203 h 73875"/>
                              <a:gd name="connsiteX3" fmla="*/ 67091 w 74443"/>
                              <a:gd name="connsiteY3" fmla="*/ 44546 h 73875"/>
                              <a:gd name="connsiteX4" fmla="*/ 29870 w 74443"/>
                              <a:gd name="connsiteY4" fmla="*/ 57164 h 73875"/>
                              <a:gd name="connsiteX5" fmla="*/ -7352 w 74443"/>
                              <a:gd name="connsiteY5" fmla="*/ 65996 h 7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4443" h="73875">
                                <a:moveTo>
                                  <a:pt x="-7352" y="65996"/>
                                </a:moveTo>
                                <a:cubicBezTo>
                                  <a:pt x="-7352" y="55902"/>
                                  <a:pt x="39333" y="-11603"/>
                                  <a:pt x="43118" y="-7186"/>
                                </a:cubicBezTo>
                                <a:cubicBezTo>
                                  <a:pt x="46272" y="-4663"/>
                                  <a:pt x="52581" y="8586"/>
                                  <a:pt x="57628" y="21203"/>
                                </a:cubicBezTo>
                                <a:lnTo>
                                  <a:pt x="67091" y="44546"/>
                                </a:lnTo>
                                <a:lnTo>
                                  <a:pt x="29870" y="57164"/>
                                </a:lnTo>
                                <a:cubicBezTo>
                                  <a:pt x="9682" y="64103"/>
                                  <a:pt x="-7352" y="67889"/>
                                  <a:pt x="-7352" y="659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 flipV="1">
                            <a:off x="5225278" y="3174347"/>
                            <a:ext cx="77474" cy="91212"/>
                          </a:xfrm>
                          <a:custGeom>
                            <a:avLst/>
                            <a:gdLst>
                              <a:gd name="connsiteX0" fmla="*/ -7006 w 77474"/>
                              <a:gd name="connsiteY0" fmla="*/ 39516 h 91212"/>
                              <a:gd name="connsiteX1" fmla="*/ -5113 w 77474"/>
                              <a:gd name="connsiteY1" fmla="*/ -7170 h 91212"/>
                              <a:gd name="connsiteX2" fmla="*/ 34001 w 77474"/>
                              <a:gd name="connsiteY2" fmla="*/ 27529 h 91212"/>
                              <a:gd name="connsiteX3" fmla="*/ 69961 w 77474"/>
                              <a:gd name="connsiteY3" fmla="*/ 59704 h 91212"/>
                              <a:gd name="connsiteX4" fmla="*/ 42833 w 77474"/>
                              <a:gd name="connsiteY4" fmla="*/ 69167 h 91212"/>
                              <a:gd name="connsiteX5" fmla="*/ 5612 w 77474"/>
                              <a:gd name="connsiteY5" fmla="*/ 83046 h 91212"/>
                              <a:gd name="connsiteX6" fmla="*/ -7006 w 77474"/>
                              <a:gd name="connsiteY6" fmla="*/ 39516 h 91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7474" h="91212">
                                <a:moveTo>
                                  <a:pt x="-7006" y="39516"/>
                                </a:moveTo>
                                <a:cubicBezTo>
                                  <a:pt x="-8268" y="13019"/>
                                  <a:pt x="-7006" y="-7801"/>
                                  <a:pt x="-5113" y="-7170"/>
                                </a:cubicBezTo>
                                <a:cubicBezTo>
                                  <a:pt x="-2590" y="-5908"/>
                                  <a:pt x="15075" y="9233"/>
                                  <a:pt x="34001" y="27529"/>
                                </a:cubicBezTo>
                                <a:lnTo>
                                  <a:pt x="69961" y="59704"/>
                                </a:lnTo>
                                <a:lnTo>
                                  <a:pt x="42833" y="69167"/>
                                </a:lnTo>
                                <a:cubicBezTo>
                                  <a:pt x="28323" y="74214"/>
                                  <a:pt x="11290" y="80523"/>
                                  <a:pt x="5612" y="83046"/>
                                </a:cubicBezTo>
                                <a:cubicBezTo>
                                  <a:pt x="-3221" y="86832"/>
                                  <a:pt x="-5113" y="81154"/>
                                  <a:pt x="-7006" y="395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 flipV="1">
                            <a:off x="4928284" y="3210027"/>
                            <a:ext cx="147353" cy="186426"/>
                          </a:xfrm>
                          <a:custGeom>
                            <a:avLst/>
                            <a:gdLst>
                              <a:gd name="connsiteX0" fmla="*/ 46844 w 147353"/>
                              <a:gd name="connsiteY0" fmla="*/ 77816 h 186426"/>
                              <a:gd name="connsiteX1" fmla="*/ 87851 w 147353"/>
                              <a:gd name="connsiteY1" fmla="*/ 76554 h 186426"/>
                              <a:gd name="connsiteX2" fmla="*/ 140214 w 147353"/>
                              <a:gd name="connsiteY2" fmla="*/ 125763 h 186426"/>
                              <a:gd name="connsiteX3" fmla="*/ 132643 w 147353"/>
                              <a:gd name="connsiteY3" fmla="*/ 152891 h 186426"/>
                              <a:gd name="connsiteX4" fmla="*/ 121287 w 147353"/>
                              <a:gd name="connsiteY4" fmla="*/ 179388 h 186426"/>
                              <a:gd name="connsiteX5" fmla="*/ 46844 w 147353"/>
                              <a:gd name="connsiteY5" fmla="*/ 77816 h 1864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7353" h="186426">
                                <a:moveTo>
                                  <a:pt x="46844" y="77816"/>
                                </a:moveTo>
                                <a:cubicBezTo>
                                  <a:pt x="-32016" y="-35112"/>
                                  <a:pt x="-29492" y="-35112"/>
                                  <a:pt x="87851" y="76554"/>
                                </a:cubicBezTo>
                                <a:lnTo>
                                  <a:pt x="140214" y="125763"/>
                                </a:lnTo>
                                <a:lnTo>
                                  <a:pt x="132643" y="152891"/>
                                </a:lnTo>
                                <a:cubicBezTo>
                                  <a:pt x="128227" y="167401"/>
                                  <a:pt x="123180" y="179388"/>
                                  <a:pt x="121287" y="179388"/>
                                </a:cubicBezTo>
                                <a:cubicBezTo>
                                  <a:pt x="119395" y="179388"/>
                                  <a:pt x="85958" y="133334"/>
                                  <a:pt x="46844" y="778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 flipV="1">
                            <a:off x="5258592" y="3243390"/>
                            <a:ext cx="67850" cy="116183"/>
                          </a:xfrm>
                          <a:custGeom>
                            <a:avLst/>
                            <a:gdLst>
                              <a:gd name="connsiteX0" fmla="*/ 24620 w 67850"/>
                              <a:gd name="connsiteY0" fmla="*/ 75001 h 116183"/>
                              <a:gd name="connsiteX1" fmla="*/ -7554 w 67850"/>
                              <a:gd name="connsiteY1" fmla="*/ 38410 h 116183"/>
                              <a:gd name="connsiteX2" fmla="*/ 18942 w 67850"/>
                              <a:gd name="connsiteY2" fmla="*/ 15067 h 116183"/>
                              <a:gd name="connsiteX3" fmla="*/ 47332 w 67850"/>
                              <a:gd name="connsiteY3" fmla="*/ -7013 h 116183"/>
                              <a:gd name="connsiteX4" fmla="*/ 59949 w 67850"/>
                              <a:gd name="connsiteY4" fmla="*/ 109069 h 116183"/>
                              <a:gd name="connsiteX5" fmla="*/ 24620 w 67850"/>
                              <a:gd name="connsiteY5" fmla="*/ 75001 h 116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7850" h="116183">
                                <a:moveTo>
                                  <a:pt x="24620" y="75001"/>
                                </a:moveTo>
                                <a:lnTo>
                                  <a:pt x="-7554" y="38410"/>
                                </a:lnTo>
                                <a:lnTo>
                                  <a:pt x="18942" y="15067"/>
                                </a:lnTo>
                                <a:cubicBezTo>
                                  <a:pt x="33453" y="2450"/>
                                  <a:pt x="46070" y="-7644"/>
                                  <a:pt x="47332" y="-7013"/>
                                </a:cubicBezTo>
                                <a:cubicBezTo>
                                  <a:pt x="50486" y="-3859"/>
                                  <a:pt x="62473" y="106545"/>
                                  <a:pt x="59949" y="109069"/>
                                </a:cubicBezTo>
                                <a:cubicBezTo>
                                  <a:pt x="58057" y="110331"/>
                                  <a:pt x="42285" y="95189"/>
                                  <a:pt x="24620" y="7500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 flipV="1">
                            <a:off x="2360975" y="3316015"/>
                            <a:ext cx="38630" cy="40494"/>
                          </a:xfrm>
                          <a:custGeom>
                            <a:avLst/>
                            <a:gdLst>
                              <a:gd name="connsiteX0" fmla="*/ 9218 w 38630"/>
                              <a:gd name="connsiteY0" fmla="*/ 13325 h 40494"/>
                              <a:gd name="connsiteX1" fmla="*/ 35084 w 38630"/>
                              <a:gd name="connsiteY1" fmla="*/ 2600 h 40494"/>
                              <a:gd name="connsiteX2" fmla="*/ 16788 w 38630"/>
                              <a:gd name="connsiteY2" fmla="*/ 23420 h 40494"/>
                              <a:gd name="connsiteX3" fmla="*/ -3400 w 38630"/>
                              <a:gd name="connsiteY3" fmla="*/ 33514 h 40494"/>
                              <a:gd name="connsiteX4" fmla="*/ 9218 w 38630"/>
                              <a:gd name="connsiteY4" fmla="*/ 13325 h 40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630" h="40494">
                                <a:moveTo>
                                  <a:pt x="9218" y="13325"/>
                                </a:moveTo>
                                <a:cubicBezTo>
                                  <a:pt x="23728" y="-9386"/>
                                  <a:pt x="31929" y="-13172"/>
                                  <a:pt x="35084" y="2600"/>
                                </a:cubicBezTo>
                                <a:cubicBezTo>
                                  <a:pt x="36345" y="8909"/>
                                  <a:pt x="29406" y="16480"/>
                                  <a:pt x="16788" y="23420"/>
                                </a:cubicBezTo>
                                <a:lnTo>
                                  <a:pt x="-3400" y="33514"/>
                                </a:lnTo>
                                <a:lnTo>
                                  <a:pt x="9218" y="133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 flipV="1">
                            <a:off x="5241498" y="3328393"/>
                            <a:ext cx="302880" cy="279089"/>
                          </a:xfrm>
                          <a:custGeom>
                            <a:avLst/>
                            <a:gdLst>
                              <a:gd name="connsiteX0" fmla="*/ 214431 w 302880"/>
                              <a:gd name="connsiteY0" fmla="*/ 254434 h 279089"/>
                              <a:gd name="connsiteX1" fmla="*/ 218216 w 302880"/>
                              <a:gd name="connsiteY1" fmla="*/ 229199 h 279089"/>
                              <a:gd name="connsiteX2" fmla="*/ 159544 w 302880"/>
                              <a:gd name="connsiteY2" fmla="*/ 193238 h 279089"/>
                              <a:gd name="connsiteX3" fmla="*/ 100873 w 302880"/>
                              <a:gd name="connsiteY3" fmla="*/ 157278 h 279089"/>
                              <a:gd name="connsiteX4" fmla="*/ 90148 w 302880"/>
                              <a:gd name="connsiteY4" fmla="*/ 183144 h 279089"/>
                              <a:gd name="connsiteX5" fmla="*/ 78792 w 302880"/>
                              <a:gd name="connsiteY5" fmla="*/ 208380 h 279089"/>
                              <a:gd name="connsiteX6" fmla="*/ 34631 w 302880"/>
                              <a:gd name="connsiteY6" fmla="*/ 157278 h 279089"/>
                              <a:gd name="connsiteX7" fmla="*/ -7638 w 302880"/>
                              <a:gd name="connsiteY7" fmla="*/ 103022 h 279089"/>
                              <a:gd name="connsiteX8" fmla="*/ 35892 w 302880"/>
                              <a:gd name="connsiteY8" fmla="*/ 118163 h 279089"/>
                              <a:gd name="connsiteX9" fmla="*/ 158282 w 302880"/>
                              <a:gd name="connsiteY9" fmla="*/ 69585 h 279089"/>
                              <a:gd name="connsiteX10" fmla="*/ 218216 w 302880"/>
                              <a:gd name="connsiteY10" fmla="*/ -6751 h 279089"/>
                              <a:gd name="connsiteX11" fmla="*/ 227679 w 302880"/>
                              <a:gd name="connsiteY11" fmla="*/ 48766 h 279089"/>
                              <a:gd name="connsiteX12" fmla="*/ 233357 w 302880"/>
                              <a:gd name="connsiteY12" fmla="*/ 103653 h 279089"/>
                              <a:gd name="connsiteX13" fmla="*/ 252914 w 302880"/>
                              <a:gd name="connsiteY13" fmla="*/ 70216 h 279089"/>
                              <a:gd name="connsiteX14" fmla="*/ 273102 w 302880"/>
                              <a:gd name="connsiteY14" fmla="*/ 36149 h 279089"/>
                              <a:gd name="connsiteX15" fmla="*/ 283827 w 302880"/>
                              <a:gd name="connsiteY15" fmla="*/ 71478 h 279089"/>
                              <a:gd name="connsiteX16" fmla="*/ 295183 w 302880"/>
                              <a:gd name="connsiteY16" fmla="*/ 106808 h 279089"/>
                              <a:gd name="connsiteX17" fmla="*/ 258592 w 302880"/>
                              <a:gd name="connsiteY17" fmla="*/ 184406 h 279089"/>
                              <a:gd name="connsiteX18" fmla="*/ 214431 w 302880"/>
                              <a:gd name="connsiteY18" fmla="*/ 254434 h 2790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302880" h="279089">
                                <a:moveTo>
                                  <a:pt x="214431" y="254434"/>
                                </a:moveTo>
                                <a:lnTo>
                                  <a:pt x="218216" y="229199"/>
                                </a:lnTo>
                                <a:lnTo>
                                  <a:pt x="159544" y="193238"/>
                                </a:lnTo>
                                <a:lnTo>
                                  <a:pt x="100873" y="157278"/>
                                </a:lnTo>
                                <a:lnTo>
                                  <a:pt x="90148" y="183144"/>
                                </a:lnTo>
                                <a:lnTo>
                                  <a:pt x="78792" y="208380"/>
                                </a:lnTo>
                                <a:lnTo>
                                  <a:pt x="34631" y="157278"/>
                                </a:lnTo>
                                <a:cubicBezTo>
                                  <a:pt x="10026" y="128258"/>
                                  <a:pt x="-8900" y="104284"/>
                                  <a:pt x="-7638" y="103022"/>
                                </a:cubicBezTo>
                                <a:cubicBezTo>
                                  <a:pt x="-6376" y="101130"/>
                                  <a:pt x="13181" y="108700"/>
                                  <a:pt x="35892" y="118163"/>
                                </a:cubicBezTo>
                                <a:cubicBezTo>
                                  <a:pt x="105920" y="149708"/>
                                  <a:pt x="95826" y="154124"/>
                                  <a:pt x="158282" y="69585"/>
                                </a:cubicBezTo>
                                <a:cubicBezTo>
                                  <a:pt x="189195" y="27947"/>
                                  <a:pt x="216323" y="-6120"/>
                                  <a:pt x="218216" y="-6751"/>
                                </a:cubicBezTo>
                                <a:cubicBezTo>
                                  <a:pt x="220108" y="-6751"/>
                                  <a:pt x="224525" y="17853"/>
                                  <a:pt x="227679" y="48766"/>
                                </a:cubicBezTo>
                                <a:lnTo>
                                  <a:pt x="233357" y="103653"/>
                                </a:lnTo>
                                <a:lnTo>
                                  <a:pt x="252914" y="70216"/>
                                </a:lnTo>
                                <a:lnTo>
                                  <a:pt x="273102" y="36149"/>
                                </a:lnTo>
                                <a:lnTo>
                                  <a:pt x="283827" y="71478"/>
                                </a:lnTo>
                                <a:lnTo>
                                  <a:pt x="295183" y="106808"/>
                                </a:lnTo>
                                <a:lnTo>
                                  <a:pt x="258592" y="184406"/>
                                </a:lnTo>
                                <a:cubicBezTo>
                                  <a:pt x="212538" y="282193"/>
                                  <a:pt x="210014" y="286609"/>
                                  <a:pt x="214431" y="25443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 flipV="1">
                            <a:off x="2344572" y="3368379"/>
                            <a:ext cx="131222" cy="209054"/>
                          </a:xfrm>
                          <a:custGeom>
                            <a:avLst/>
                            <a:gdLst>
                              <a:gd name="connsiteX0" fmla="*/ 19900 w 131222"/>
                              <a:gd name="connsiteY0" fmla="*/ 151841 h 209054"/>
                              <a:gd name="connsiteX1" fmla="*/ -3443 w 131222"/>
                              <a:gd name="connsiteY1" fmla="*/ 101371 h 209054"/>
                              <a:gd name="connsiteX2" fmla="*/ 12329 w 131222"/>
                              <a:gd name="connsiteY2" fmla="*/ 49638 h 209054"/>
                              <a:gd name="connsiteX3" fmla="*/ 33148 w 131222"/>
                              <a:gd name="connsiteY3" fmla="*/ -6510 h 209054"/>
                              <a:gd name="connsiteX4" fmla="*/ 82988 w 131222"/>
                              <a:gd name="connsiteY4" fmla="*/ 34497 h 209054"/>
                              <a:gd name="connsiteX5" fmla="*/ 127780 w 131222"/>
                              <a:gd name="connsiteY5" fmla="*/ 79921 h 209054"/>
                              <a:gd name="connsiteX6" fmla="*/ 88665 w 131222"/>
                              <a:gd name="connsiteY6" fmla="*/ 141116 h 209054"/>
                              <a:gd name="connsiteX7" fmla="*/ 46397 w 131222"/>
                              <a:gd name="connsiteY7" fmla="*/ 202312 h 209054"/>
                              <a:gd name="connsiteX8" fmla="*/ 19900 w 131222"/>
                              <a:gd name="connsiteY8" fmla="*/ 151841 h 2090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31222" h="209054">
                                <a:moveTo>
                                  <a:pt x="19900" y="151841"/>
                                </a:moveTo>
                                <a:lnTo>
                                  <a:pt x="-3443" y="101371"/>
                                </a:lnTo>
                                <a:lnTo>
                                  <a:pt x="12329" y="49638"/>
                                </a:lnTo>
                                <a:cubicBezTo>
                                  <a:pt x="21162" y="21249"/>
                                  <a:pt x="30625" y="-3987"/>
                                  <a:pt x="33148" y="-6510"/>
                                </a:cubicBezTo>
                                <a:cubicBezTo>
                                  <a:pt x="35672" y="-9034"/>
                                  <a:pt x="57753" y="9262"/>
                                  <a:pt x="82988" y="34497"/>
                                </a:cubicBezTo>
                                <a:lnTo>
                                  <a:pt x="127780" y="79921"/>
                                </a:lnTo>
                                <a:lnTo>
                                  <a:pt x="88665" y="141116"/>
                                </a:lnTo>
                                <a:cubicBezTo>
                                  <a:pt x="67216" y="174553"/>
                                  <a:pt x="48289" y="202312"/>
                                  <a:pt x="46397" y="202312"/>
                                </a:cubicBezTo>
                                <a:cubicBezTo>
                                  <a:pt x="44504" y="202312"/>
                                  <a:pt x="32517" y="179600"/>
                                  <a:pt x="19900" y="1518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 flipV="1">
                            <a:off x="4351391" y="3511589"/>
                            <a:ext cx="706581" cy="789864"/>
                          </a:xfrm>
                          <a:custGeom>
                            <a:avLst/>
                            <a:gdLst>
                              <a:gd name="connsiteX0" fmla="*/ 482214 w 706581"/>
                              <a:gd name="connsiteY0" fmla="*/ 708803 h 789864"/>
                              <a:gd name="connsiteX1" fmla="*/ 381273 w 706581"/>
                              <a:gd name="connsiteY1" fmla="*/ 625527 h 789864"/>
                              <a:gd name="connsiteX2" fmla="*/ 252575 w 706581"/>
                              <a:gd name="connsiteY2" fmla="*/ 547297 h 789864"/>
                              <a:gd name="connsiteX3" fmla="*/ 156050 w 706581"/>
                              <a:gd name="connsiteY3" fmla="*/ 477269 h 789864"/>
                              <a:gd name="connsiteX4" fmla="*/ 156050 w 706581"/>
                              <a:gd name="connsiteY4" fmla="*/ 431215 h 789864"/>
                              <a:gd name="connsiteX5" fmla="*/ 152896 w 706581"/>
                              <a:gd name="connsiteY5" fmla="*/ 385161 h 789864"/>
                              <a:gd name="connsiteX6" fmla="*/ 90439 w 706581"/>
                              <a:gd name="connsiteY6" fmla="*/ 409765 h 789864"/>
                              <a:gd name="connsiteX7" fmla="*/ 30506 w 706581"/>
                              <a:gd name="connsiteY7" fmla="*/ 435000 h 789864"/>
                              <a:gd name="connsiteX8" fmla="*/ 24197 w 706581"/>
                              <a:gd name="connsiteY8" fmla="*/ 402194 h 789864"/>
                              <a:gd name="connsiteX9" fmla="*/ 5271 w 706581"/>
                              <a:gd name="connsiteY9" fmla="*/ 310716 h 789864"/>
                              <a:gd name="connsiteX10" fmla="*/ -6716 w 706581"/>
                              <a:gd name="connsiteY10" fmla="*/ 251413 h 789864"/>
                              <a:gd name="connsiteX11" fmla="*/ 31137 w 706581"/>
                              <a:gd name="connsiteY11" fmla="*/ 168768 h 789864"/>
                              <a:gd name="connsiteX12" fmla="*/ 75929 w 706581"/>
                              <a:gd name="connsiteY12" fmla="*/ 78552 h 789864"/>
                              <a:gd name="connsiteX13" fmla="*/ 377488 w 706581"/>
                              <a:gd name="connsiteY13" fmla="*/ -5987 h 789864"/>
                              <a:gd name="connsiteX14" fmla="*/ 432374 w 706581"/>
                              <a:gd name="connsiteY14" fmla="*/ 15463 h 789864"/>
                              <a:gd name="connsiteX15" fmla="*/ 475274 w 706581"/>
                              <a:gd name="connsiteY15" fmla="*/ 36913 h 789864"/>
                              <a:gd name="connsiteX16" fmla="*/ 484106 w 706581"/>
                              <a:gd name="connsiteY16" fmla="*/ 99371 h 789864"/>
                              <a:gd name="connsiteX17" fmla="*/ 549717 w 706581"/>
                              <a:gd name="connsiteY17" fmla="*/ 264031 h 789864"/>
                              <a:gd name="connsiteX18" fmla="*/ 607127 w 706581"/>
                              <a:gd name="connsiteY18" fmla="*/ 366865 h 789864"/>
                              <a:gd name="connsiteX19" fmla="*/ 643718 w 706581"/>
                              <a:gd name="connsiteY19" fmla="*/ 362449 h 789864"/>
                              <a:gd name="connsiteX20" fmla="*/ 679678 w 706581"/>
                              <a:gd name="connsiteY20" fmla="*/ 362449 h 789864"/>
                              <a:gd name="connsiteX21" fmla="*/ 612805 w 706581"/>
                              <a:gd name="connsiteY21" fmla="*/ 455188 h 789864"/>
                              <a:gd name="connsiteX22" fmla="*/ 545932 w 706581"/>
                              <a:gd name="connsiteY22" fmla="*/ 544143 h 789864"/>
                              <a:gd name="connsiteX23" fmla="*/ 562966 w 706581"/>
                              <a:gd name="connsiteY23" fmla="*/ 561808 h 789864"/>
                              <a:gd name="connsiteX24" fmla="*/ 639933 w 706581"/>
                              <a:gd name="connsiteY24" fmla="*/ 623003 h 789864"/>
                              <a:gd name="connsiteX25" fmla="*/ 699866 w 706581"/>
                              <a:gd name="connsiteY25" fmla="*/ 665903 h 789864"/>
                              <a:gd name="connsiteX26" fmla="*/ 650027 w 706581"/>
                              <a:gd name="connsiteY26" fmla="*/ 680414 h 789864"/>
                              <a:gd name="connsiteX27" fmla="*/ 562335 w 706581"/>
                              <a:gd name="connsiteY27" fmla="*/ 744764 h 789864"/>
                              <a:gd name="connsiteX28" fmla="*/ 550348 w 706581"/>
                              <a:gd name="connsiteY28" fmla="*/ 783878 h 789864"/>
                              <a:gd name="connsiteX29" fmla="*/ 482214 w 706581"/>
                              <a:gd name="connsiteY29" fmla="*/ 708803 h 7898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706581" h="789864">
                                <a:moveTo>
                                  <a:pt x="482214" y="708803"/>
                                </a:moveTo>
                                <a:cubicBezTo>
                                  <a:pt x="419757" y="638775"/>
                                  <a:pt x="412186" y="633097"/>
                                  <a:pt x="381273" y="625527"/>
                                </a:cubicBezTo>
                                <a:cubicBezTo>
                                  <a:pt x="356669" y="619218"/>
                                  <a:pt x="324494" y="599661"/>
                                  <a:pt x="252575" y="547297"/>
                                </a:cubicBezTo>
                                <a:lnTo>
                                  <a:pt x="156050" y="477269"/>
                                </a:lnTo>
                                <a:lnTo>
                                  <a:pt x="156050" y="431215"/>
                                </a:lnTo>
                                <a:cubicBezTo>
                                  <a:pt x="156050" y="405980"/>
                                  <a:pt x="154789" y="385161"/>
                                  <a:pt x="152896" y="385161"/>
                                </a:cubicBezTo>
                                <a:cubicBezTo>
                                  <a:pt x="151003" y="385161"/>
                                  <a:pt x="122614" y="396516"/>
                                  <a:pt x="90439" y="409765"/>
                                </a:cubicBezTo>
                                <a:lnTo>
                                  <a:pt x="30506" y="435000"/>
                                </a:lnTo>
                                <a:lnTo>
                                  <a:pt x="24197" y="402194"/>
                                </a:lnTo>
                                <a:cubicBezTo>
                                  <a:pt x="20412" y="383899"/>
                                  <a:pt x="12210" y="342891"/>
                                  <a:pt x="5271" y="310716"/>
                                </a:cubicBezTo>
                                <a:lnTo>
                                  <a:pt x="-6716" y="251413"/>
                                </a:lnTo>
                                <a:lnTo>
                                  <a:pt x="31137" y="168768"/>
                                </a:lnTo>
                                <a:cubicBezTo>
                                  <a:pt x="51325" y="122713"/>
                                  <a:pt x="71513" y="82337"/>
                                  <a:pt x="75929" y="78552"/>
                                </a:cubicBezTo>
                                <a:cubicBezTo>
                                  <a:pt x="95486" y="60256"/>
                                  <a:pt x="332696" y="-5987"/>
                                  <a:pt x="377488" y="-5987"/>
                                </a:cubicBezTo>
                                <a:cubicBezTo>
                                  <a:pt x="384428" y="-5987"/>
                                  <a:pt x="409032" y="3477"/>
                                  <a:pt x="432374" y="15463"/>
                                </a:cubicBezTo>
                                <a:lnTo>
                                  <a:pt x="475274" y="36913"/>
                                </a:lnTo>
                                <a:lnTo>
                                  <a:pt x="484106" y="99371"/>
                                </a:lnTo>
                                <a:cubicBezTo>
                                  <a:pt x="492308" y="159305"/>
                                  <a:pt x="494200" y="164352"/>
                                  <a:pt x="549717" y="264031"/>
                                </a:cubicBezTo>
                                <a:lnTo>
                                  <a:pt x="607127" y="366865"/>
                                </a:lnTo>
                                <a:lnTo>
                                  <a:pt x="643718" y="362449"/>
                                </a:lnTo>
                                <a:cubicBezTo>
                                  <a:pt x="663275" y="360556"/>
                                  <a:pt x="679678" y="360556"/>
                                  <a:pt x="679678" y="362449"/>
                                </a:cubicBezTo>
                                <a:cubicBezTo>
                                  <a:pt x="679678" y="364972"/>
                                  <a:pt x="649396" y="406611"/>
                                  <a:pt x="612805" y="455188"/>
                                </a:cubicBezTo>
                                <a:lnTo>
                                  <a:pt x="545932" y="544143"/>
                                </a:lnTo>
                                <a:lnTo>
                                  <a:pt x="562966" y="561808"/>
                                </a:lnTo>
                                <a:cubicBezTo>
                                  <a:pt x="572429" y="571902"/>
                                  <a:pt x="607127" y="599030"/>
                                  <a:pt x="639933" y="623003"/>
                                </a:cubicBezTo>
                                <a:lnTo>
                                  <a:pt x="699866" y="665903"/>
                                </a:lnTo>
                                <a:lnTo>
                                  <a:pt x="650027" y="680414"/>
                                </a:lnTo>
                                <a:cubicBezTo>
                                  <a:pt x="573691" y="703125"/>
                                  <a:pt x="574952" y="701864"/>
                                  <a:pt x="562335" y="744764"/>
                                </a:cubicBezTo>
                                <a:lnTo>
                                  <a:pt x="550348" y="783878"/>
                                </a:lnTo>
                                <a:lnTo>
                                  <a:pt x="482214" y="7088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 flipV="1">
                            <a:off x="3378579" y="3614273"/>
                            <a:ext cx="758313" cy="811261"/>
                          </a:xfrm>
                          <a:custGeom>
                            <a:avLst/>
                            <a:gdLst>
                              <a:gd name="connsiteX0" fmla="*/ -5365 w 758313"/>
                              <a:gd name="connsiteY0" fmla="*/ 802800 h 811261"/>
                              <a:gd name="connsiteX1" fmla="*/ 214811 w 758313"/>
                              <a:gd name="connsiteY1" fmla="*/ 491775 h 811261"/>
                              <a:gd name="connsiteX2" fmla="*/ 435618 w 758313"/>
                              <a:gd name="connsiteY2" fmla="*/ 183904 h 811261"/>
                              <a:gd name="connsiteX3" fmla="*/ 534666 w 758313"/>
                              <a:gd name="connsiteY3" fmla="*/ 95580 h 811261"/>
                              <a:gd name="connsiteX4" fmla="*/ 645700 w 758313"/>
                              <a:gd name="connsiteY4" fmla="*/ -314 h 811261"/>
                              <a:gd name="connsiteX5" fmla="*/ 694277 w 758313"/>
                              <a:gd name="connsiteY5" fmla="*/ -4099 h 811261"/>
                              <a:gd name="connsiteX6" fmla="*/ 731499 w 758313"/>
                              <a:gd name="connsiteY6" fmla="*/ -314 h 811261"/>
                              <a:gd name="connsiteX7" fmla="*/ 737808 w 758313"/>
                              <a:gd name="connsiteY7" fmla="*/ 54573 h 811261"/>
                              <a:gd name="connsiteX8" fmla="*/ 749164 w 758313"/>
                              <a:gd name="connsiteY8" fmla="*/ 146682 h 811261"/>
                              <a:gd name="connsiteX9" fmla="*/ 752949 w 758313"/>
                              <a:gd name="connsiteY9" fmla="*/ 184535 h 811261"/>
                              <a:gd name="connsiteX10" fmla="*/ 698694 w 758313"/>
                              <a:gd name="connsiteY10" fmla="*/ 199676 h 811261"/>
                              <a:gd name="connsiteX11" fmla="*/ 644438 w 758313"/>
                              <a:gd name="connsiteY11" fmla="*/ 218602 h 811261"/>
                              <a:gd name="connsiteX12" fmla="*/ 638129 w 758313"/>
                              <a:gd name="connsiteY12" fmla="*/ 279167 h 811261"/>
                              <a:gd name="connsiteX13" fmla="*/ 608478 w 758313"/>
                              <a:gd name="connsiteY13" fmla="*/ 385786 h 811261"/>
                              <a:gd name="connsiteX14" fmla="*/ 584505 w 758313"/>
                              <a:gd name="connsiteY14" fmla="*/ 434995 h 811261"/>
                              <a:gd name="connsiteX15" fmla="*/ 542236 w 758313"/>
                              <a:gd name="connsiteY15" fmla="*/ 431841 h 811261"/>
                              <a:gd name="connsiteX16" fmla="*/ 499337 w 758313"/>
                              <a:gd name="connsiteY16" fmla="*/ 431841 h 811261"/>
                              <a:gd name="connsiteX17" fmla="*/ 515108 w 758313"/>
                              <a:gd name="connsiteY17" fmla="*/ 448244 h 811261"/>
                              <a:gd name="connsiteX18" fmla="*/ 530250 w 758313"/>
                              <a:gd name="connsiteY18" fmla="*/ 462123 h 811261"/>
                              <a:gd name="connsiteX19" fmla="*/ 340356 w 758313"/>
                              <a:gd name="connsiteY19" fmla="*/ 622998 h 811261"/>
                              <a:gd name="connsiteX20" fmla="*/ 149831 w 758313"/>
                              <a:gd name="connsiteY20" fmla="*/ 783242 h 811261"/>
                              <a:gd name="connsiteX21" fmla="*/ 77280 w 758313"/>
                              <a:gd name="connsiteY21" fmla="*/ 794598 h 811261"/>
                              <a:gd name="connsiteX22" fmla="*/ -5365 w 758313"/>
                              <a:gd name="connsiteY22" fmla="*/ 802800 h 8112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58313" h="811261">
                                <a:moveTo>
                                  <a:pt x="-5365" y="802800"/>
                                </a:moveTo>
                                <a:cubicBezTo>
                                  <a:pt x="-5365" y="801538"/>
                                  <a:pt x="93683" y="661482"/>
                                  <a:pt x="214811" y="491775"/>
                                </a:cubicBezTo>
                                <a:lnTo>
                                  <a:pt x="435618" y="183904"/>
                                </a:lnTo>
                                <a:lnTo>
                                  <a:pt x="534666" y="95580"/>
                                </a:lnTo>
                                <a:cubicBezTo>
                                  <a:pt x="589552" y="47633"/>
                                  <a:pt x="639391" y="4102"/>
                                  <a:pt x="645700" y="-314"/>
                                </a:cubicBezTo>
                                <a:cubicBezTo>
                                  <a:pt x="653901" y="-5992"/>
                                  <a:pt x="667781" y="-7253"/>
                                  <a:pt x="694277" y="-4099"/>
                                </a:cubicBezTo>
                                <a:lnTo>
                                  <a:pt x="731499" y="-314"/>
                                </a:lnTo>
                                <a:lnTo>
                                  <a:pt x="737808" y="54573"/>
                                </a:lnTo>
                                <a:cubicBezTo>
                                  <a:pt x="741593" y="84224"/>
                                  <a:pt x="746640" y="125863"/>
                                  <a:pt x="749164" y="146682"/>
                                </a:cubicBezTo>
                                <a:lnTo>
                                  <a:pt x="752949" y="184535"/>
                                </a:lnTo>
                                <a:lnTo>
                                  <a:pt x="698694" y="199676"/>
                                </a:lnTo>
                                <a:cubicBezTo>
                                  <a:pt x="669042" y="207877"/>
                                  <a:pt x="644438" y="216079"/>
                                  <a:pt x="644438" y="218602"/>
                                </a:cubicBezTo>
                                <a:cubicBezTo>
                                  <a:pt x="644438" y="220495"/>
                                  <a:pt x="641284" y="248254"/>
                                  <a:pt x="638129" y="279167"/>
                                </a:cubicBezTo>
                                <a:cubicBezTo>
                                  <a:pt x="633082" y="323329"/>
                                  <a:pt x="626774" y="346672"/>
                                  <a:pt x="608478" y="385786"/>
                                </a:cubicBezTo>
                                <a:lnTo>
                                  <a:pt x="584505" y="434995"/>
                                </a:lnTo>
                                <a:lnTo>
                                  <a:pt x="542236" y="431841"/>
                                </a:lnTo>
                                <a:cubicBezTo>
                                  <a:pt x="518263" y="430579"/>
                                  <a:pt x="499337" y="430579"/>
                                  <a:pt x="499337" y="431841"/>
                                </a:cubicBezTo>
                                <a:cubicBezTo>
                                  <a:pt x="499337" y="433102"/>
                                  <a:pt x="506276" y="440673"/>
                                  <a:pt x="515108" y="448244"/>
                                </a:cubicBezTo>
                                <a:lnTo>
                                  <a:pt x="530250" y="462123"/>
                                </a:lnTo>
                                <a:lnTo>
                                  <a:pt x="340356" y="622998"/>
                                </a:lnTo>
                                <a:lnTo>
                                  <a:pt x="149831" y="783242"/>
                                </a:lnTo>
                                <a:lnTo>
                                  <a:pt x="77280" y="794598"/>
                                </a:lnTo>
                                <a:cubicBezTo>
                                  <a:pt x="-5996" y="807216"/>
                                  <a:pt x="-5365" y="807216"/>
                                  <a:pt x="-5365" y="8028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 flipV="1">
                            <a:off x="5025798" y="3903998"/>
                            <a:ext cx="435304" cy="499760"/>
                          </a:xfrm>
                          <a:custGeom>
                            <a:avLst/>
                            <a:gdLst>
                              <a:gd name="connsiteX0" fmla="*/ 370411 w 435304"/>
                              <a:gd name="connsiteY0" fmla="*/ 487896 h 499760"/>
                              <a:gd name="connsiteX1" fmla="*/ 214584 w 435304"/>
                              <a:gd name="connsiteY1" fmla="*/ 462030 h 499760"/>
                              <a:gd name="connsiteX2" fmla="*/ 80207 w 435304"/>
                              <a:gd name="connsiteY2" fmla="*/ 441211 h 499760"/>
                              <a:gd name="connsiteX3" fmla="*/ 36046 w 435304"/>
                              <a:gd name="connsiteY3" fmla="*/ 304940 h 499760"/>
                              <a:gd name="connsiteX4" fmla="*/ -7484 w 435304"/>
                              <a:gd name="connsiteY4" fmla="*/ 169301 h 499760"/>
                              <a:gd name="connsiteX5" fmla="*/ 7026 w 435304"/>
                              <a:gd name="connsiteY5" fmla="*/ 118830 h 499760"/>
                              <a:gd name="connsiteX6" fmla="*/ 50556 w 435304"/>
                              <a:gd name="connsiteY6" fmla="*/ -5454 h 499760"/>
                              <a:gd name="connsiteX7" fmla="*/ 66959 w 435304"/>
                              <a:gd name="connsiteY7" fmla="*/ -4192 h 499760"/>
                              <a:gd name="connsiteX8" fmla="*/ 102919 w 435304"/>
                              <a:gd name="connsiteY8" fmla="*/ 96749 h 499760"/>
                              <a:gd name="connsiteX9" fmla="*/ 130047 w 435304"/>
                              <a:gd name="connsiteY9" fmla="*/ 197690 h 499760"/>
                              <a:gd name="connsiteX10" fmla="*/ 155913 w 435304"/>
                              <a:gd name="connsiteY10" fmla="*/ 139018 h 499760"/>
                              <a:gd name="connsiteX11" fmla="*/ 177993 w 435304"/>
                              <a:gd name="connsiteY11" fmla="*/ 80977 h 499760"/>
                              <a:gd name="connsiteX12" fmla="*/ 224047 w 435304"/>
                              <a:gd name="connsiteY12" fmla="*/ 79084 h 499760"/>
                              <a:gd name="connsiteX13" fmla="*/ 269470 w 435304"/>
                              <a:gd name="connsiteY13" fmla="*/ 80346 h 499760"/>
                              <a:gd name="connsiteX14" fmla="*/ 218369 w 435304"/>
                              <a:gd name="connsiteY14" fmla="*/ 172455 h 499760"/>
                              <a:gd name="connsiteX15" fmla="*/ 169161 w 435304"/>
                              <a:gd name="connsiteY15" fmla="*/ 263302 h 499760"/>
                              <a:gd name="connsiteX16" fmla="*/ 236665 w 435304"/>
                              <a:gd name="connsiteY16" fmla="*/ 298001 h 499760"/>
                              <a:gd name="connsiteX17" fmla="*/ 301014 w 435304"/>
                              <a:gd name="connsiteY17" fmla="*/ 332068 h 499760"/>
                              <a:gd name="connsiteX18" fmla="*/ 214584 w 435304"/>
                              <a:gd name="connsiteY18" fmla="*/ 313142 h 499760"/>
                              <a:gd name="connsiteX19" fmla="*/ 124369 w 435304"/>
                              <a:gd name="connsiteY19" fmla="*/ 296739 h 499760"/>
                              <a:gd name="connsiteX20" fmla="*/ 99134 w 435304"/>
                              <a:gd name="connsiteY20" fmla="*/ 409036 h 499760"/>
                              <a:gd name="connsiteX21" fmla="*/ 233510 w 435304"/>
                              <a:gd name="connsiteY21" fmla="*/ 417868 h 499760"/>
                              <a:gd name="connsiteX22" fmla="*/ 367256 w 435304"/>
                              <a:gd name="connsiteY22" fmla="*/ 418499 h 499760"/>
                              <a:gd name="connsiteX23" fmla="*/ 384921 w 435304"/>
                              <a:gd name="connsiteY23" fmla="*/ 439318 h 499760"/>
                              <a:gd name="connsiteX24" fmla="*/ 415203 w 435304"/>
                              <a:gd name="connsiteY24" fmla="*/ 477171 h 499760"/>
                              <a:gd name="connsiteX25" fmla="*/ 427820 w 435304"/>
                              <a:gd name="connsiteY25" fmla="*/ 494205 h 499760"/>
                              <a:gd name="connsiteX26" fmla="*/ 410156 w 435304"/>
                              <a:gd name="connsiteY26" fmla="*/ 493574 h 499760"/>
                              <a:gd name="connsiteX27" fmla="*/ 370411 w 435304"/>
                              <a:gd name="connsiteY27" fmla="*/ 487896 h 4997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435304" h="499760">
                                <a:moveTo>
                                  <a:pt x="370411" y="487896"/>
                                </a:moveTo>
                                <a:cubicBezTo>
                                  <a:pt x="358424" y="485373"/>
                                  <a:pt x="287766" y="473386"/>
                                  <a:pt x="214584" y="462030"/>
                                </a:cubicBezTo>
                                <a:lnTo>
                                  <a:pt x="80207" y="441211"/>
                                </a:lnTo>
                                <a:lnTo>
                                  <a:pt x="36046" y="304940"/>
                                </a:lnTo>
                                <a:lnTo>
                                  <a:pt x="-7484" y="169301"/>
                                </a:lnTo>
                                <a:lnTo>
                                  <a:pt x="7026" y="118830"/>
                                </a:lnTo>
                                <a:cubicBezTo>
                                  <a:pt x="37939" y="16627"/>
                                  <a:pt x="46140" y="-7347"/>
                                  <a:pt x="50556" y="-5454"/>
                                </a:cubicBezTo>
                                <a:cubicBezTo>
                                  <a:pt x="53080" y="-4823"/>
                                  <a:pt x="60650" y="-4192"/>
                                  <a:pt x="66959" y="-4192"/>
                                </a:cubicBezTo>
                                <a:cubicBezTo>
                                  <a:pt x="77684" y="-4192"/>
                                  <a:pt x="82731" y="9687"/>
                                  <a:pt x="102919" y="96749"/>
                                </a:cubicBezTo>
                                <a:cubicBezTo>
                                  <a:pt x="116167" y="152267"/>
                                  <a:pt x="128154" y="197690"/>
                                  <a:pt x="130047" y="197690"/>
                                </a:cubicBezTo>
                                <a:cubicBezTo>
                                  <a:pt x="131939" y="197690"/>
                                  <a:pt x="143926" y="171193"/>
                                  <a:pt x="155913" y="139018"/>
                                </a:cubicBezTo>
                                <a:lnTo>
                                  <a:pt x="177993" y="80977"/>
                                </a:lnTo>
                                <a:lnTo>
                                  <a:pt x="224047" y="79084"/>
                                </a:lnTo>
                                <a:cubicBezTo>
                                  <a:pt x="248652" y="77823"/>
                                  <a:pt x="269470" y="78453"/>
                                  <a:pt x="269470" y="80346"/>
                                </a:cubicBezTo>
                                <a:cubicBezTo>
                                  <a:pt x="269470" y="81608"/>
                                  <a:pt x="246128" y="123246"/>
                                  <a:pt x="218369" y="172455"/>
                                </a:cubicBezTo>
                                <a:cubicBezTo>
                                  <a:pt x="189980" y="221033"/>
                                  <a:pt x="167899" y="262671"/>
                                  <a:pt x="169161" y="263302"/>
                                </a:cubicBezTo>
                                <a:cubicBezTo>
                                  <a:pt x="170423" y="264564"/>
                                  <a:pt x="200705" y="280336"/>
                                  <a:pt x="236665" y="298001"/>
                                </a:cubicBezTo>
                                <a:cubicBezTo>
                                  <a:pt x="271994" y="315665"/>
                                  <a:pt x="301014" y="331437"/>
                                  <a:pt x="301014" y="332068"/>
                                </a:cubicBezTo>
                                <a:cubicBezTo>
                                  <a:pt x="301014" y="333330"/>
                                  <a:pt x="262531" y="324498"/>
                                  <a:pt x="214584" y="313142"/>
                                </a:cubicBezTo>
                                <a:cubicBezTo>
                                  <a:pt x="167268" y="301155"/>
                                  <a:pt x="126892" y="294215"/>
                                  <a:pt x="124369" y="296739"/>
                                </a:cubicBezTo>
                                <a:cubicBezTo>
                                  <a:pt x="119953" y="301786"/>
                                  <a:pt x="99134" y="393895"/>
                                  <a:pt x="99134" y="409036"/>
                                </a:cubicBezTo>
                                <a:cubicBezTo>
                                  <a:pt x="99134" y="415976"/>
                                  <a:pt x="122476" y="417868"/>
                                  <a:pt x="233510" y="417868"/>
                                </a:cubicBezTo>
                                <a:lnTo>
                                  <a:pt x="367256" y="418499"/>
                                </a:lnTo>
                                <a:lnTo>
                                  <a:pt x="384921" y="439318"/>
                                </a:lnTo>
                                <a:cubicBezTo>
                                  <a:pt x="395015" y="450043"/>
                                  <a:pt x="408263" y="467077"/>
                                  <a:pt x="415203" y="477171"/>
                                </a:cubicBezTo>
                                <a:lnTo>
                                  <a:pt x="427820" y="494205"/>
                                </a:lnTo>
                                <a:lnTo>
                                  <a:pt x="410156" y="493574"/>
                                </a:lnTo>
                                <a:cubicBezTo>
                                  <a:pt x="400693" y="492943"/>
                                  <a:pt x="382397" y="490420"/>
                                  <a:pt x="370411" y="487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reeform: Shape 128"/>
                        <wps:cNvSpPr/>
                        <wps:spPr>
                          <a:xfrm flipV="1">
                            <a:off x="5625007" y="3924032"/>
                            <a:ext cx="5051" cy="15622"/>
                          </a:xfrm>
                          <a:custGeom>
                            <a:avLst/>
                            <a:gdLst>
                              <a:gd name="connsiteX0" fmla="*/ -7909 w 5051"/>
                              <a:gd name="connsiteY0" fmla="*/ 694 h 15622"/>
                              <a:gd name="connsiteX1" fmla="*/ -4123 w 5051"/>
                              <a:gd name="connsiteY1" fmla="*/ -3091 h 15622"/>
                              <a:gd name="connsiteX2" fmla="*/ -4754 w 5051"/>
                              <a:gd name="connsiteY2" fmla="*/ 8896 h 15622"/>
                              <a:gd name="connsiteX3" fmla="*/ -7909 w 5051"/>
                              <a:gd name="connsiteY3" fmla="*/ 694 h 156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51" h="15622">
                                <a:moveTo>
                                  <a:pt x="-7909" y="694"/>
                                </a:moveTo>
                                <a:cubicBezTo>
                                  <a:pt x="-7909" y="-6245"/>
                                  <a:pt x="-6016" y="-8138"/>
                                  <a:pt x="-4123" y="-3091"/>
                                </a:cubicBezTo>
                                <a:cubicBezTo>
                                  <a:pt x="-2231" y="1325"/>
                                  <a:pt x="-2862" y="7003"/>
                                  <a:pt x="-4754" y="8896"/>
                                </a:cubicBezTo>
                                <a:cubicBezTo>
                                  <a:pt x="-6647" y="11419"/>
                                  <a:pt x="-8539" y="7634"/>
                                  <a:pt x="-7909" y="6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reeform: Shape 129"/>
                        <wps:cNvSpPr/>
                        <wps:spPr>
                          <a:xfrm flipV="1">
                            <a:off x="5622067" y="3948159"/>
                            <a:ext cx="81292" cy="104388"/>
                          </a:xfrm>
                          <a:custGeom>
                            <a:avLst/>
                            <a:gdLst>
                              <a:gd name="connsiteX0" fmla="*/ -7542 w 81292"/>
                              <a:gd name="connsiteY0" fmla="*/ 84686 h 104388"/>
                              <a:gd name="connsiteX1" fmla="*/ 11385 w 81292"/>
                              <a:gd name="connsiteY1" fmla="*/ 31061 h 104388"/>
                              <a:gd name="connsiteX2" fmla="*/ 26526 w 81292"/>
                              <a:gd name="connsiteY2" fmla="*/ 22228 h 104388"/>
                              <a:gd name="connsiteX3" fmla="*/ 13277 w 81292"/>
                              <a:gd name="connsiteY3" fmla="*/ 51249 h 104388"/>
                              <a:gd name="connsiteX4" fmla="*/ 43559 w 81292"/>
                              <a:gd name="connsiteY4" fmla="*/ 54403 h 104388"/>
                              <a:gd name="connsiteX5" fmla="*/ 73210 w 81292"/>
                              <a:gd name="connsiteY5" fmla="*/ 54403 h 104388"/>
                              <a:gd name="connsiteX6" fmla="*/ 38512 w 81292"/>
                              <a:gd name="connsiteY6" fmla="*/ 76484 h 104388"/>
                              <a:gd name="connsiteX7" fmla="*/ 29 w 81292"/>
                              <a:gd name="connsiteY7" fmla="*/ 98565 h 104388"/>
                              <a:gd name="connsiteX8" fmla="*/ -7542 w 81292"/>
                              <a:gd name="connsiteY8" fmla="*/ 84686 h 1043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1292" h="104388">
                                <a:moveTo>
                                  <a:pt x="-7542" y="84686"/>
                                </a:moveTo>
                                <a:cubicBezTo>
                                  <a:pt x="-10065" y="75853"/>
                                  <a:pt x="-3757" y="57558"/>
                                  <a:pt x="11385" y="31061"/>
                                </a:cubicBezTo>
                                <a:cubicBezTo>
                                  <a:pt x="35358" y="-12470"/>
                                  <a:pt x="47975" y="-20041"/>
                                  <a:pt x="26526" y="22228"/>
                                </a:cubicBezTo>
                                <a:cubicBezTo>
                                  <a:pt x="18955" y="36108"/>
                                  <a:pt x="13277" y="49356"/>
                                  <a:pt x="13277" y="51249"/>
                                </a:cubicBezTo>
                                <a:cubicBezTo>
                                  <a:pt x="13277" y="53142"/>
                                  <a:pt x="26526" y="54403"/>
                                  <a:pt x="43559" y="54403"/>
                                </a:cubicBezTo>
                                <a:lnTo>
                                  <a:pt x="73210" y="54403"/>
                                </a:lnTo>
                                <a:lnTo>
                                  <a:pt x="38512" y="76484"/>
                                </a:lnTo>
                                <a:cubicBezTo>
                                  <a:pt x="19586" y="88471"/>
                                  <a:pt x="1921" y="98565"/>
                                  <a:pt x="29" y="98565"/>
                                </a:cubicBezTo>
                                <a:cubicBezTo>
                                  <a:pt x="-2495" y="98565"/>
                                  <a:pt x="-5649" y="92256"/>
                                  <a:pt x="-7542" y="846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 flipV="1">
                            <a:off x="5842713" y="4036483"/>
                            <a:ext cx="1090855" cy="695863"/>
                          </a:xfrm>
                          <a:custGeom>
                            <a:avLst/>
                            <a:gdLst>
                              <a:gd name="connsiteX0" fmla="*/ 33222 w 1090855"/>
                              <a:gd name="connsiteY0" fmla="*/ 657273 h 695863"/>
                              <a:gd name="connsiteX1" fmla="*/ -9047 w 1090855"/>
                              <a:gd name="connsiteY1" fmla="*/ 620682 h 695863"/>
                              <a:gd name="connsiteX2" fmla="*/ 72967 w 1090855"/>
                              <a:gd name="connsiteY2" fmla="*/ 596078 h 695863"/>
                              <a:gd name="connsiteX3" fmla="*/ 160659 w 1090855"/>
                              <a:gd name="connsiteY3" fmla="*/ 570211 h 695863"/>
                              <a:gd name="connsiteX4" fmla="*/ 107034 w 1090855"/>
                              <a:gd name="connsiteY4" fmla="*/ 544976 h 695863"/>
                              <a:gd name="connsiteX5" fmla="*/ 50255 w 1090855"/>
                              <a:gd name="connsiteY5" fmla="*/ 520372 h 695863"/>
                              <a:gd name="connsiteX6" fmla="*/ 78014 w 1090855"/>
                              <a:gd name="connsiteY6" fmla="*/ 473686 h 695863"/>
                              <a:gd name="connsiteX7" fmla="*/ 105142 w 1090855"/>
                              <a:gd name="connsiteY7" fmla="*/ 430786 h 695863"/>
                              <a:gd name="connsiteX8" fmla="*/ 136054 w 1090855"/>
                              <a:gd name="connsiteY8" fmla="*/ 470532 h 695863"/>
                              <a:gd name="connsiteX9" fmla="*/ 166967 w 1090855"/>
                              <a:gd name="connsiteY9" fmla="*/ 510908 h 695863"/>
                              <a:gd name="connsiteX10" fmla="*/ 168860 w 1090855"/>
                              <a:gd name="connsiteY10" fmla="*/ 478733 h 695863"/>
                              <a:gd name="connsiteX11" fmla="*/ 170753 w 1090855"/>
                              <a:gd name="connsiteY11" fmla="*/ 446558 h 695863"/>
                              <a:gd name="connsiteX12" fmla="*/ 288727 w 1090855"/>
                              <a:gd name="connsiteY12" fmla="*/ 394195 h 695863"/>
                              <a:gd name="connsiteX13" fmla="*/ 411117 w 1090855"/>
                              <a:gd name="connsiteY13" fmla="*/ 337416 h 695863"/>
                              <a:gd name="connsiteX14" fmla="*/ 428781 w 1090855"/>
                              <a:gd name="connsiteY14" fmla="*/ 265495 h 695863"/>
                              <a:gd name="connsiteX15" fmla="*/ 433197 w 1090855"/>
                              <a:gd name="connsiteY15" fmla="*/ 189789 h 695863"/>
                              <a:gd name="connsiteX16" fmla="*/ 401023 w 1090855"/>
                              <a:gd name="connsiteY16" fmla="*/ 153198 h 695863"/>
                              <a:gd name="connsiteX17" fmla="*/ 377049 w 1090855"/>
                              <a:gd name="connsiteY17" fmla="*/ 123547 h 695863"/>
                              <a:gd name="connsiteX18" fmla="*/ 395345 w 1090855"/>
                              <a:gd name="connsiteY18" fmla="*/ 128594 h 695863"/>
                              <a:gd name="connsiteX19" fmla="*/ 430043 w 1090855"/>
                              <a:gd name="connsiteY19" fmla="*/ 140580 h 695863"/>
                              <a:gd name="connsiteX20" fmla="*/ 449600 w 1090855"/>
                              <a:gd name="connsiteY20" fmla="*/ 139950 h 695863"/>
                              <a:gd name="connsiteX21" fmla="*/ 488715 w 1090855"/>
                              <a:gd name="connsiteY21" fmla="*/ 146889 h 695863"/>
                              <a:gd name="connsiteX22" fmla="*/ 526567 w 1090855"/>
                              <a:gd name="connsiteY22" fmla="*/ 159507 h 695863"/>
                              <a:gd name="connsiteX23" fmla="*/ 548017 w 1090855"/>
                              <a:gd name="connsiteY23" fmla="*/ 114083 h 695863"/>
                              <a:gd name="connsiteX24" fmla="*/ 581453 w 1090855"/>
                              <a:gd name="connsiteY24" fmla="*/ 74969 h 695863"/>
                              <a:gd name="connsiteX25" fmla="*/ 646434 w 1090855"/>
                              <a:gd name="connsiteY25" fmla="*/ 78754 h 695863"/>
                              <a:gd name="connsiteX26" fmla="*/ 696904 w 1090855"/>
                              <a:gd name="connsiteY26" fmla="*/ 78754 h 695863"/>
                              <a:gd name="connsiteX27" fmla="*/ 667253 w 1090855"/>
                              <a:gd name="connsiteY27" fmla="*/ 108405 h 695863"/>
                              <a:gd name="connsiteX28" fmla="*/ 637601 w 1090855"/>
                              <a:gd name="connsiteY28" fmla="*/ 138057 h 695863"/>
                              <a:gd name="connsiteX29" fmla="*/ 701320 w 1090855"/>
                              <a:gd name="connsiteY29" fmla="*/ 162030 h 695863"/>
                              <a:gd name="connsiteX30" fmla="*/ 769455 w 1090855"/>
                              <a:gd name="connsiteY30" fmla="*/ 186004 h 695863"/>
                              <a:gd name="connsiteX31" fmla="*/ 848945 w 1090855"/>
                              <a:gd name="connsiteY31" fmla="*/ 94526 h 695863"/>
                              <a:gd name="connsiteX32" fmla="*/ 924019 w 1090855"/>
                              <a:gd name="connsiteY32" fmla="*/ 3048 h 695863"/>
                              <a:gd name="connsiteX33" fmla="*/ 962503 w 1090855"/>
                              <a:gd name="connsiteY33" fmla="*/ 3048 h 695863"/>
                              <a:gd name="connsiteX34" fmla="*/ 1041362 w 1090855"/>
                              <a:gd name="connsiteY34" fmla="*/ -1368 h 695863"/>
                              <a:gd name="connsiteX35" fmla="*/ 1081739 w 1090855"/>
                              <a:gd name="connsiteY35" fmla="*/ -5153 h 695863"/>
                              <a:gd name="connsiteX36" fmla="*/ 1028114 w 1090855"/>
                              <a:gd name="connsiteY36" fmla="*/ 57304 h 695863"/>
                              <a:gd name="connsiteX37" fmla="*/ 944207 w 1090855"/>
                              <a:gd name="connsiteY37" fmla="*/ 155722 h 695863"/>
                              <a:gd name="connsiteX38" fmla="*/ 912664 w 1090855"/>
                              <a:gd name="connsiteY38" fmla="*/ 191682 h 695863"/>
                              <a:gd name="connsiteX39" fmla="*/ 925912 w 1090855"/>
                              <a:gd name="connsiteY39" fmla="*/ 244045 h 695863"/>
                              <a:gd name="connsiteX40" fmla="*/ 930959 w 1090855"/>
                              <a:gd name="connsiteY40" fmla="*/ 300825 h 695863"/>
                              <a:gd name="connsiteX41" fmla="*/ 758730 w 1090855"/>
                              <a:gd name="connsiteY41" fmla="*/ 420692 h 695863"/>
                              <a:gd name="connsiteX42" fmla="*/ 503856 w 1090855"/>
                              <a:gd name="connsiteY42" fmla="*/ 575259 h 695863"/>
                              <a:gd name="connsiteX43" fmla="*/ 407331 w 1090855"/>
                              <a:gd name="connsiteY43" fmla="*/ 610588 h 695863"/>
                              <a:gd name="connsiteX44" fmla="*/ 322794 w 1090855"/>
                              <a:gd name="connsiteY44" fmla="*/ 543714 h 695863"/>
                              <a:gd name="connsiteX45" fmla="*/ 243303 w 1090855"/>
                              <a:gd name="connsiteY45" fmla="*/ 483781 h 695863"/>
                              <a:gd name="connsiteX46" fmla="*/ 216807 w 1090855"/>
                              <a:gd name="connsiteY46" fmla="*/ 551916 h 695863"/>
                              <a:gd name="connsiteX47" fmla="*/ 191572 w 1090855"/>
                              <a:gd name="connsiteY47" fmla="*/ 618159 h 695863"/>
                              <a:gd name="connsiteX48" fmla="*/ 138578 w 1090855"/>
                              <a:gd name="connsiteY48" fmla="*/ 654750 h 695863"/>
                              <a:gd name="connsiteX49" fmla="*/ 79276 w 1090855"/>
                              <a:gd name="connsiteY49" fmla="*/ 690710 h 695863"/>
                              <a:gd name="connsiteX50" fmla="*/ 33222 w 1090855"/>
                              <a:gd name="connsiteY50" fmla="*/ 657273 h 695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090855" h="695863">
                                <a:moveTo>
                                  <a:pt x="33222" y="657273"/>
                                </a:moveTo>
                                <a:cubicBezTo>
                                  <a:pt x="11772" y="638978"/>
                                  <a:pt x="-7155" y="622575"/>
                                  <a:pt x="-9047" y="620682"/>
                                </a:cubicBezTo>
                                <a:cubicBezTo>
                                  <a:pt x="-10940" y="618789"/>
                                  <a:pt x="25651" y="608064"/>
                                  <a:pt x="72967" y="596078"/>
                                </a:cubicBezTo>
                                <a:cubicBezTo>
                                  <a:pt x="119652" y="584722"/>
                                  <a:pt x="159397" y="572735"/>
                                  <a:pt x="160659" y="570211"/>
                                </a:cubicBezTo>
                                <a:cubicBezTo>
                                  <a:pt x="162551" y="567688"/>
                                  <a:pt x="137947" y="556332"/>
                                  <a:pt x="107034" y="544976"/>
                                </a:cubicBezTo>
                                <a:cubicBezTo>
                                  <a:pt x="75490" y="533620"/>
                                  <a:pt x="50255" y="522264"/>
                                  <a:pt x="50255" y="520372"/>
                                </a:cubicBezTo>
                                <a:cubicBezTo>
                                  <a:pt x="50255" y="518479"/>
                                  <a:pt x="62873" y="497660"/>
                                  <a:pt x="78014" y="473686"/>
                                </a:cubicBezTo>
                                <a:lnTo>
                                  <a:pt x="105142" y="430786"/>
                                </a:lnTo>
                                <a:lnTo>
                                  <a:pt x="136054" y="470532"/>
                                </a:lnTo>
                                <a:lnTo>
                                  <a:pt x="166967" y="510908"/>
                                </a:lnTo>
                                <a:lnTo>
                                  <a:pt x="168860" y="478733"/>
                                </a:lnTo>
                                <a:lnTo>
                                  <a:pt x="170753" y="446558"/>
                                </a:lnTo>
                                <a:lnTo>
                                  <a:pt x="288727" y="394195"/>
                                </a:lnTo>
                                <a:cubicBezTo>
                                  <a:pt x="353707" y="365175"/>
                                  <a:pt x="408593" y="339939"/>
                                  <a:pt x="411117" y="337416"/>
                                </a:cubicBezTo>
                                <a:cubicBezTo>
                                  <a:pt x="414271" y="335523"/>
                                  <a:pt x="421842" y="302717"/>
                                  <a:pt x="428781" y="265495"/>
                                </a:cubicBezTo>
                                <a:cubicBezTo>
                                  <a:pt x="438875" y="208716"/>
                                  <a:pt x="440137" y="195467"/>
                                  <a:pt x="433197" y="189789"/>
                                </a:cubicBezTo>
                                <a:cubicBezTo>
                                  <a:pt x="428150" y="186004"/>
                                  <a:pt x="413640" y="169601"/>
                                  <a:pt x="401023" y="153198"/>
                                </a:cubicBezTo>
                                <a:lnTo>
                                  <a:pt x="377049" y="123547"/>
                                </a:lnTo>
                                <a:lnTo>
                                  <a:pt x="395345" y="128594"/>
                                </a:lnTo>
                                <a:cubicBezTo>
                                  <a:pt x="404808" y="131748"/>
                                  <a:pt x="420580" y="137426"/>
                                  <a:pt x="430043" y="140580"/>
                                </a:cubicBezTo>
                                <a:cubicBezTo>
                                  <a:pt x="442030" y="145628"/>
                                  <a:pt x="447708" y="145628"/>
                                  <a:pt x="449600" y="139950"/>
                                </a:cubicBezTo>
                                <a:cubicBezTo>
                                  <a:pt x="450862" y="134903"/>
                                  <a:pt x="462849" y="137426"/>
                                  <a:pt x="488715" y="146889"/>
                                </a:cubicBezTo>
                                <a:cubicBezTo>
                                  <a:pt x="508903" y="154460"/>
                                  <a:pt x="525936" y="160138"/>
                                  <a:pt x="526567" y="159507"/>
                                </a:cubicBezTo>
                                <a:cubicBezTo>
                                  <a:pt x="527829" y="158245"/>
                                  <a:pt x="537292" y="138057"/>
                                  <a:pt x="548017" y="114083"/>
                                </a:cubicBezTo>
                                <a:cubicBezTo>
                                  <a:pt x="565051" y="75600"/>
                                  <a:pt x="568836" y="71183"/>
                                  <a:pt x="581453" y="74969"/>
                                </a:cubicBezTo>
                                <a:cubicBezTo>
                                  <a:pt x="589655" y="76861"/>
                                  <a:pt x="618675" y="78754"/>
                                  <a:pt x="646434" y="78754"/>
                                </a:cubicBezTo>
                                <a:lnTo>
                                  <a:pt x="696904" y="78754"/>
                                </a:lnTo>
                                <a:lnTo>
                                  <a:pt x="667253" y="108405"/>
                                </a:lnTo>
                                <a:lnTo>
                                  <a:pt x="637601" y="138057"/>
                                </a:lnTo>
                                <a:lnTo>
                                  <a:pt x="701320" y="162030"/>
                                </a:lnTo>
                                <a:cubicBezTo>
                                  <a:pt x="736018" y="175279"/>
                                  <a:pt x="766931" y="186004"/>
                                  <a:pt x="769455" y="186004"/>
                                </a:cubicBezTo>
                                <a:cubicBezTo>
                                  <a:pt x="771978" y="186004"/>
                                  <a:pt x="807938" y="144997"/>
                                  <a:pt x="848945" y="94526"/>
                                </a:cubicBezTo>
                                <a:lnTo>
                                  <a:pt x="924019" y="3048"/>
                                </a:lnTo>
                                <a:lnTo>
                                  <a:pt x="962503" y="3048"/>
                                </a:lnTo>
                                <a:cubicBezTo>
                                  <a:pt x="983953" y="3048"/>
                                  <a:pt x="1019282" y="1155"/>
                                  <a:pt x="1041362" y="-1368"/>
                                </a:cubicBezTo>
                                <a:lnTo>
                                  <a:pt x="1081739" y="-5153"/>
                                </a:lnTo>
                                <a:lnTo>
                                  <a:pt x="1028114" y="57304"/>
                                </a:lnTo>
                                <a:cubicBezTo>
                                  <a:pt x="999094" y="91372"/>
                                  <a:pt x="961241" y="136164"/>
                                  <a:pt x="944207" y="155722"/>
                                </a:cubicBezTo>
                                <a:lnTo>
                                  <a:pt x="912664" y="191682"/>
                                </a:lnTo>
                                <a:lnTo>
                                  <a:pt x="925912" y="244045"/>
                                </a:lnTo>
                                <a:cubicBezTo>
                                  <a:pt x="934744" y="281898"/>
                                  <a:pt x="936637" y="297670"/>
                                  <a:pt x="930959" y="300825"/>
                                </a:cubicBezTo>
                                <a:cubicBezTo>
                                  <a:pt x="927174" y="303348"/>
                                  <a:pt x="849576" y="356973"/>
                                  <a:pt x="758730" y="420692"/>
                                </a:cubicBezTo>
                                <a:cubicBezTo>
                                  <a:pt x="614259" y="521003"/>
                                  <a:pt x="581453" y="541191"/>
                                  <a:pt x="503856" y="575259"/>
                                </a:cubicBezTo>
                                <a:cubicBezTo>
                                  <a:pt x="454647" y="597339"/>
                                  <a:pt x="411748" y="613111"/>
                                  <a:pt x="407331" y="610588"/>
                                </a:cubicBezTo>
                                <a:cubicBezTo>
                                  <a:pt x="403546" y="608064"/>
                                  <a:pt x="365694" y="578413"/>
                                  <a:pt x="322794" y="543714"/>
                                </a:cubicBezTo>
                                <a:cubicBezTo>
                                  <a:pt x="279894" y="509647"/>
                                  <a:pt x="243934" y="482519"/>
                                  <a:pt x="243303" y="483781"/>
                                </a:cubicBezTo>
                                <a:cubicBezTo>
                                  <a:pt x="242673" y="484411"/>
                                  <a:pt x="230686" y="515325"/>
                                  <a:pt x="216807" y="551916"/>
                                </a:cubicBezTo>
                                <a:lnTo>
                                  <a:pt x="191572" y="618159"/>
                                </a:lnTo>
                                <a:lnTo>
                                  <a:pt x="138578" y="654750"/>
                                </a:lnTo>
                                <a:cubicBezTo>
                                  <a:pt x="109558" y="674307"/>
                                  <a:pt x="82430" y="690710"/>
                                  <a:pt x="79276" y="690710"/>
                                </a:cubicBezTo>
                                <a:cubicBezTo>
                                  <a:pt x="75490" y="690079"/>
                                  <a:pt x="54671" y="675569"/>
                                  <a:pt x="33222" y="65727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reeform: Shape 131"/>
                        <wps:cNvSpPr/>
                        <wps:spPr>
                          <a:xfrm flipV="1">
                            <a:off x="4070651" y="4119747"/>
                            <a:ext cx="91551" cy="102335"/>
                          </a:xfrm>
                          <a:custGeom>
                            <a:avLst/>
                            <a:gdLst>
                              <a:gd name="connsiteX0" fmla="*/ 15573 w 91551"/>
                              <a:gd name="connsiteY0" fmla="*/ 79763 h 102335"/>
                              <a:gd name="connsiteX1" fmla="*/ -5877 w 91551"/>
                              <a:gd name="connsiteY1" fmla="*/ 62099 h 102335"/>
                              <a:gd name="connsiteX2" fmla="*/ 34500 w 91551"/>
                              <a:gd name="connsiteY2" fmla="*/ 31816 h 102335"/>
                              <a:gd name="connsiteX3" fmla="*/ 83077 w 91551"/>
                              <a:gd name="connsiteY3" fmla="*/ -4775 h 102335"/>
                              <a:gd name="connsiteX4" fmla="*/ 77399 w 91551"/>
                              <a:gd name="connsiteY4" fmla="*/ 22984 h 102335"/>
                              <a:gd name="connsiteX5" fmla="*/ 57211 w 91551"/>
                              <a:gd name="connsiteY5" fmla="*/ 77871 h 102335"/>
                              <a:gd name="connsiteX6" fmla="*/ 15573 w 91551"/>
                              <a:gd name="connsiteY6" fmla="*/ 79763 h 102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1551" h="102335">
                                <a:moveTo>
                                  <a:pt x="15573" y="79763"/>
                                </a:moveTo>
                                <a:lnTo>
                                  <a:pt x="-5877" y="62099"/>
                                </a:lnTo>
                                <a:lnTo>
                                  <a:pt x="34500" y="31816"/>
                                </a:lnTo>
                                <a:cubicBezTo>
                                  <a:pt x="56580" y="14782"/>
                                  <a:pt x="78661" y="-1620"/>
                                  <a:pt x="83077" y="-4775"/>
                                </a:cubicBezTo>
                                <a:cubicBezTo>
                                  <a:pt x="88124" y="-8560"/>
                                  <a:pt x="85601" y="2165"/>
                                  <a:pt x="77399" y="22984"/>
                                </a:cubicBezTo>
                                <a:cubicBezTo>
                                  <a:pt x="69829" y="41910"/>
                                  <a:pt x="60996" y="66515"/>
                                  <a:pt x="57211" y="77871"/>
                                </a:cubicBezTo>
                                <a:cubicBezTo>
                                  <a:pt x="49010" y="102475"/>
                                  <a:pt x="43332" y="103106"/>
                                  <a:pt x="15573" y="7976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reeform: Shape 132"/>
                        <wps:cNvSpPr/>
                        <wps:spPr>
                          <a:xfrm flipV="1">
                            <a:off x="5643793" y="4214047"/>
                            <a:ext cx="181019" cy="66235"/>
                          </a:xfrm>
                          <a:custGeom>
                            <a:avLst/>
                            <a:gdLst>
                              <a:gd name="connsiteX0" fmla="*/ -981 w 181019"/>
                              <a:gd name="connsiteY0" fmla="*/ 45987 h 66235"/>
                              <a:gd name="connsiteX1" fmla="*/ 5959 w 181019"/>
                              <a:gd name="connsiteY1" fmla="*/ 11289 h 66235"/>
                              <a:gd name="connsiteX2" fmla="*/ 95543 w 181019"/>
                              <a:gd name="connsiteY2" fmla="*/ 1825 h 66235"/>
                              <a:gd name="connsiteX3" fmla="*/ 172510 w 181019"/>
                              <a:gd name="connsiteY3" fmla="*/ -5114 h 66235"/>
                              <a:gd name="connsiteX4" fmla="*/ 166832 w 181019"/>
                              <a:gd name="connsiteY4" fmla="*/ 21383 h 66235"/>
                              <a:gd name="connsiteX5" fmla="*/ 158631 w 181019"/>
                              <a:gd name="connsiteY5" fmla="*/ 45987 h 66235"/>
                              <a:gd name="connsiteX6" fmla="*/ 98698 w 181019"/>
                              <a:gd name="connsiteY6" fmla="*/ 53558 h 66235"/>
                              <a:gd name="connsiteX7" fmla="*/ -981 w 181019"/>
                              <a:gd name="connsiteY7" fmla="*/ 45987 h 66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1019" h="66235">
                                <a:moveTo>
                                  <a:pt x="-981" y="45987"/>
                                </a:moveTo>
                                <a:cubicBezTo>
                                  <a:pt x="-12337" y="21383"/>
                                  <a:pt x="-10444" y="11289"/>
                                  <a:pt x="5959" y="11289"/>
                                </a:cubicBezTo>
                                <a:cubicBezTo>
                                  <a:pt x="13529" y="11289"/>
                                  <a:pt x="53905" y="6872"/>
                                  <a:pt x="95543" y="1825"/>
                                </a:cubicBezTo>
                                <a:cubicBezTo>
                                  <a:pt x="136550" y="-3222"/>
                                  <a:pt x="171879" y="-6376"/>
                                  <a:pt x="172510" y="-5114"/>
                                </a:cubicBezTo>
                                <a:cubicBezTo>
                                  <a:pt x="173772" y="-3853"/>
                                  <a:pt x="171248" y="8134"/>
                                  <a:pt x="166832" y="21383"/>
                                </a:cubicBezTo>
                                <a:lnTo>
                                  <a:pt x="158631" y="45987"/>
                                </a:lnTo>
                                <a:lnTo>
                                  <a:pt x="98698" y="53558"/>
                                </a:lnTo>
                                <a:cubicBezTo>
                                  <a:pt x="9744" y="64283"/>
                                  <a:pt x="7220" y="64283"/>
                                  <a:pt x="-981" y="459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Freeform: Shape 133"/>
                        <wps:cNvSpPr/>
                        <wps:spPr>
                          <a:xfrm flipV="1">
                            <a:off x="6845246" y="4317162"/>
                            <a:ext cx="178660" cy="116776"/>
                          </a:xfrm>
                          <a:custGeom>
                            <a:avLst/>
                            <a:gdLst>
                              <a:gd name="connsiteX0" fmla="*/ 139621 w 178660"/>
                              <a:gd name="connsiteY0" fmla="*/ 73061 h 116776"/>
                              <a:gd name="connsiteX1" fmla="*/ 113124 w 178660"/>
                              <a:gd name="connsiteY1" fmla="*/ 32684 h 116776"/>
                              <a:gd name="connsiteX2" fmla="*/ 51298 w 178660"/>
                              <a:gd name="connsiteY2" fmla="*/ 32053 h 116776"/>
                              <a:gd name="connsiteX3" fmla="*/ -9897 w 178660"/>
                              <a:gd name="connsiteY3" fmla="*/ 31422 h 116776"/>
                              <a:gd name="connsiteX4" fmla="*/ 46882 w 178660"/>
                              <a:gd name="connsiteY4" fmla="*/ 13127 h 116776"/>
                              <a:gd name="connsiteX5" fmla="*/ 108077 w 178660"/>
                              <a:gd name="connsiteY5" fmla="*/ -5169 h 116776"/>
                              <a:gd name="connsiteX6" fmla="*/ 168641 w 178660"/>
                              <a:gd name="connsiteY6" fmla="*/ 111544 h 116776"/>
                              <a:gd name="connsiteX7" fmla="*/ 139621 w 178660"/>
                              <a:gd name="connsiteY7" fmla="*/ 73061 h 1167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8660" h="116776">
                                <a:moveTo>
                                  <a:pt x="139621" y="73061"/>
                                </a:moveTo>
                                <a:lnTo>
                                  <a:pt x="113124" y="32684"/>
                                </a:lnTo>
                                <a:lnTo>
                                  <a:pt x="51298" y="32053"/>
                                </a:lnTo>
                                <a:lnTo>
                                  <a:pt x="-9897" y="31422"/>
                                </a:lnTo>
                                <a:lnTo>
                                  <a:pt x="46882" y="13127"/>
                                </a:lnTo>
                                <a:cubicBezTo>
                                  <a:pt x="78426" y="3033"/>
                                  <a:pt x="105553" y="-5169"/>
                                  <a:pt x="108077" y="-5169"/>
                                </a:cubicBezTo>
                                <a:cubicBezTo>
                                  <a:pt x="113124" y="-5169"/>
                                  <a:pt x="171796" y="108390"/>
                                  <a:pt x="168641" y="111544"/>
                                </a:cubicBezTo>
                                <a:cubicBezTo>
                                  <a:pt x="167379" y="112806"/>
                                  <a:pt x="154762" y="95142"/>
                                  <a:pt x="139621" y="7306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reeform: Shape 134"/>
                        <wps:cNvSpPr/>
                        <wps:spPr>
                          <a:xfrm flipV="1">
                            <a:off x="4080069" y="4428221"/>
                            <a:ext cx="646062" cy="199451"/>
                          </a:xfrm>
                          <a:custGeom>
                            <a:avLst/>
                            <a:gdLst>
                              <a:gd name="connsiteX0" fmla="*/ 50539 w 646062"/>
                              <a:gd name="connsiteY0" fmla="*/ 165488 h 199451"/>
                              <a:gd name="connsiteX1" fmla="*/ -6240 w 646062"/>
                              <a:gd name="connsiteY1" fmla="*/ 135206 h 199451"/>
                              <a:gd name="connsiteX2" fmla="*/ 639777 w 646062"/>
                              <a:gd name="connsiteY2" fmla="*/ -4850 h 199451"/>
                              <a:gd name="connsiteX3" fmla="*/ 636623 w 646062"/>
                              <a:gd name="connsiteY3" fmla="*/ 29849 h 199451"/>
                              <a:gd name="connsiteX4" fmla="*/ 632838 w 646062"/>
                              <a:gd name="connsiteY4" fmla="*/ 63285 h 199451"/>
                              <a:gd name="connsiteX5" fmla="*/ 509817 w 646062"/>
                              <a:gd name="connsiteY5" fmla="*/ 113125 h 199451"/>
                              <a:gd name="connsiteX6" fmla="*/ 386796 w 646062"/>
                              <a:gd name="connsiteY6" fmla="*/ 162334 h 199451"/>
                              <a:gd name="connsiteX7" fmla="*/ 254312 w 646062"/>
                              <a:gd name="connsiteY7" fmla="*/ 178737 h 199451"/>
                              <a:gd name="connsiteX8" fmla="*/ 115519 w 646062"/>
                              <a:gd name="connsiteY8" fmla="*/ 194509 h 199451"/>
                              <a:gd name="connsiteX9" fmla="*/ 50539 w 646062"/>
                              <a:gd name="connsiteY9" fmla="*/ 165488 h 199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46062" h="199451">
                                <a:moveTo>
                                  <a:pt x="50539" y="165488"/>
                                </a:moveTo>
                                <a:cubicBezTo>
                                  <a:pt x="17733" y="149716"/>
                                  <a:pt x="-7502" y="136468"/>
                                  <a:pt x="-6240" y="135206"/>
                                </a:cubicBezTo>
                                <a:cubicBezTo>
                                  <a:pt x="69" y="130159"/>
                                  <a:pt x="637254" y="-8004"/>
                                  <a:pt x="639777" y="-4850"/>
                                </a:cubicBezTo>
                                <a:cubicBezTo>
                                  <a:pt x="639777" y="-4219"/>
                                  <a:pt x="638516" y="11553"/>
                                  <a:pt x="636623" y="29849"/>
                                </a:cubicBezTo>
                                <a:lnTo>
                                  <a:pt x="632838" y="63285"/>
                                </a:lnTo>
                                <a:lnTo>
                                  <a:pt x="509817" y="113125"/>
                                </a:lnTo>
                                <a:lnTo>
                                  <a:pt x="386796" y="162334"/>
                                </a:lnTo>
                                <a:lnTo>
                                  <a:pt x="254312" y="178737"/>
                                </a:lnTo>
                                <a:cubicBezTo>
                                  <a:pt x="181761" y="188200"/>
                                  <a:pt x="119304" y="195140"/>
                                  <a:pt x="115519" y="194509"/>
                                </a:cubicBezTo>
                                <a:cubicBezTo>
                                  <a:pt x="112365" y="194509"/>
                                  <a:pt x="82713" y="181260"/>
                                  <a:pt x="50539" y="165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Freeform: Shape 135"/>
                        <wps:cNvSpPr/>
                        <wps:spPr>
                          <a:xfrm flipV="1">
                            <a:off x="5095018" y="4591660"/>
                            <a:ext cx="204580" cy="46796"/>
                          </a:xfrm>
                          <a:custGeom>
                            <a:avLst/>
                            <a:gdLst>
                              <a:gd name="connsiteX0" fmla="*/ 4744 w 204580"/>
                              <a:gd name="connsiteY0" fmla="*/ 22488 h 46796"/>
                              <a:gd name="connsiteX1" fmla="*/ -7243 w 204580"/>
                              <a:gd name="connsiteY1" fmla="*/ 1668 h 46796"/>
                              <a:gd name="connsiteX2" fmla="*/ 29979 w 204580"/>
                              <a:gd name="connsiteY2" fmla="*/ -4010 h 46796"/>
                              <a:gd name="connsiteX3" fmla="*/ 130919 w 204580"/>
                              <a:gd name="connsiteY3" fmla="*/ 17440 h 46796"/>
                              <a:gd name="connsiteX4" fmla="*/ 197162 w 204580"/>
                              <a:gd name="connsiteY4" fmla="*/ 41414 h 46796"/>
                              <a:gd name="connsiteX5" fmla="*/ 107577 w 204580"/>
                              <a:gd name="connsiteY5" fmla="*/ 41414 h 46796"/>
                              <a:gd name="connsiteX6" fmla="*/ 17993 w 204580"/>
                              <a:gd name="connsiteY6" fmla="*/ 42045 h 46796"/>
                              <a:gd name="connsiteX7" fmla="*/ 4744 w 204580"/>
                              <a:gd name="connsiteY7" fmla="*/ 22488 h 467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4580" h="46796">
                                <a:moveTo>
                                  <a:pt x="4744" y="22488"/>
                                </a:moveTo>
                                <a:cubicBezTo>
                                  <a:pt x="-2826" y="12393"/>
                                  <a:pt x="-8504" y="2299"/>
                                  <a:pt x="-7243" y="1668"/>
                                </a:cubicBezTo>
                                <a:cubicBezTo>
                                  <a:pt x="-5981" y="407"/>
                                  <a:pt x="11053" y="-2117"/>
                                  <a:pt x="29979" y="-4010"/>
                                </a:cubicBezTo>
                                <a:cubicBezTo>
                                  <a:pt x="59630" y="-6533"/>
                                  <a:pt x="74771" y="-3379"/>
                                  <a:pt x="130919" y="17440"/>
                                </a:cubicBezTo>
                                <a:lnTo>
                                  <a:pt x="197162" y="41414"/>
                                </a:lnTo>
                                <a:lnTo>
                                  <a:pt x="107577" y="41414"/>
                                </a:lnTo>
                                <a:lnTo>
                                  <a:pt x="17993" y="42045"/>
                                </a:lnTo>
                                <a:lnTo>
                                  <a:pt x="4744" y="2248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: Shape 136"/>
                        <wps:cNvSpPr/>
                        <wps:spPr>
                          <a:xfrm flipV="1">
                            <a:off x="4901126" y="4597968"/>
                            <a:ext cx="121172" cy="49386"/>
                          </a:xfrm>
                          <a:custGeom>
                            <a:avLst/>
                            <a:gdLst>
                              <a:gd name="connsiteX0" fmla="*/ -2277 w 121172"/>
                              <a:gd name="connsiteY0" fmla="*/ 21306 h 49386"/>
                              <a:gd name="connsiteX1" fmla="*/ -6693 w 121172"/>
                              <a:gd name="connsiteY1" fmla="*/ -4560 h 49386"/>
                              <a:gd name="connsiteX2" fmla="*/ 113804 w 121172"/>
                              <a:gd name="connsiteY2" fmla="*/ 39602 h 49386"/>
                              <a:gd name="connsiteX3" fmla="*/ 61441 w 121172"/>
                              <a:gd name="connsiteY3" fmla="*/ 44649 h 49386"/>
                              <a:gd name="connsiteX4" fmla="*/ 4032 w 121172"/>
                              <a:gd name="connsiteY4" fmla="*/ 44649 h 49386"/>
                              <a:gd name="connsiteX5" fmla="*/ -2277 w 121172"/>
                              <a:gd name="connsiteY5" fmla="*/ 21306 h 493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172" h="49386">
                                <a:moveTo>
                                  <a:pt x="-2277" y="21306"/>
                                </a:moveTo>
                                <a:cubicBezTo>
                                  <a:pt x="-6062" y="8688"/>
                                  <a:pt x="-7955" y="-3298"/>
                                  <a:pt x="-6693" y="-4560"/>
                                </a:cubicBezTo>
                                <a:cubicBezTo>
                                  <a:pt x="-3539" y="-7714"/>
                                  <a:pt x="104972" y="32031"/>
                                  <a:pt x="113804" y="39602"/>
                                </a:cubicBezTo>
                                <a:cubicBezTo>
                                  <a:pt x="116959" y="42125"/>
                                  <a:pt x="93616" y="44649"/>
                                  <a:pt x="61441" y="44649"/>
                                </a:cubicBezTo>
                                <a:lnTo>
                                  <a:pt x="4032" y="44649"/>
                                </a:lnTo>
                                <a:lnTo>
                                  <a:pt x="-2277" y="213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reeform: Shape 137"/>
                        <wps:cNvSpPr/>
                        <wps:spPr>
                          <a:xfrm flipV="1">
                            <a:off x="5334297" y="4604908"/>
                            <a:ext cx="228544" cy="128037"/>
                          </a:xfrm>
                          <a:custGeom>
                            <a:avLst/>
                            <a:gdLst>
                              <a:gd name="connsiteX0" fmla="*/ 153097 w 228544"/>
                              <a:gd name="connsiteY0" fmla="*/ 116441 h 128037"/>
                              <a:gd name="connsiteX1" fmla="*/ 102626 w 228544"/>
                              <a:gd name="connsiteY1" fmla="*/ 111394 h 128037"/>
                              <a:gd name="connsiteX2" fmla="*/ 47740 w 228544"/>
                              <a:gd name="connsiteY2" fmla="*/ 55876 h 128037"/>
                              <a:gd name="connsiteX3" fmla="*/ -7777 w 228544"/>
                              <a:gd name="connsiteY3" fmla="*/ -4058 h 128037"/>
                              <a:gd name="connsiteX4" fmla="*/ 19351 w 228544"/>
                              <a:gd name="connsiteY4" fmla="*/ 8560 h 128037"/>
                              <a:gd name="connsiteX5" fmla="*/ 140479 w 228544"/>
                              <a:gd name="connsiteY5" fmla="*/ 74803 h 128037"/>
                              <a:gd name="connsiteX6" fmla="*/ 219339 w 228544"/>
                              <a:gd name="connsiteY6" fmla="*/ 123381 h 128037"/>
                              <a:gd name="connsiteX7" fmla="*/ 153097 w 228544"/>
                              <a:gd name="connsiteY7" fmla="*/ 116441 h 1280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8544" h="128037">
                                <a:moveTo>
                                  <a:pt x="153097" y="116441"/>
                                </a:moveTo>
                                <a:lnTo>
                                  <a:pt x="102626" y="111394"/>
                                </a:lnTo>
                                <a:lnTo>
                                  <a:pt x="47740" y="55876"/>
                                </a:lnTo>
                                <a:cubicBezTo>
                                  <a:pt x="17458" y="25594"/>
                                  <a:pt x="-7777" y="-903"/>
                                  <a:pt x="-7777" y="-4058"/>
                                </a:cubicBezTo>
                                <a:cubicBezTo>
                                  <a:pt x="-7777" y="-6581"/>
                                  <a:pt x="4210" y="-903"/>
                                  <a:pt x="19351" y="8560"/>
                                </a:cubicBezTo>
                                <a:cubicBezTo>
                                  <a:pt x="33861" y="17392"/>
                                  <a:pt x="88747" y="47675"/>
                                  <a:pt x="140479" y="74803"/>
                                </a:cubicBezTo>
                                <a:cubicBezTo>
                                  <a:pt x="195365" y="103192"/>
                                  <a:pt x="228171" y="123381"/>
                                  <a:pt x="219339" y="123381"/>
                                </a:cubicBezTo>
                                <a:cubicBezTo>
                                  <a:pt x="210506" y="122750"/>
                                  <a:pt x="180855" y="119595"/>
                                  <a:pt x="153097" y="1164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reeform: Shape 138"/>
                        <wps:cNvSpPr/>
                        <wps:spPr>
                          <a:xfrm flipV="1">
                            <a:off x="4577245" y="4787233"/>
                            <a:ext cx="2208699" cy="1787289"/>
                          </a:xfrm>
                          <a:custGeom>
                            <a:avLst/>
                            <a:gdLst>
                              <a:gd name="connsiteX0" fmla="*/ 1850453 w 2208699"/>
                              <a:gd name="connsiteY0" fmla="*/ 1641187 h 1787289"/>
                              <a:gd name="connsiteX1" fmla="*/ 1819540 w 2208699"/>
                              <a:gd name="connsiteY1" fmla="*/ 1497346 h 1787289"/>
                              <a:gd name="connsiteX2" fmla="*/ 1762130 w 2208699"/>
                              <a:gd name="connsiteY2" fmla="*/ 1414069 h 1787289"/>
                              <a:gd name="connsiteX3" fmla="*/ 1700305 w 2208699"/>
                              <a:gd name="connsiteY3" fmla="*/ 1330162 h 1787289"/>
                              <a:gd name="connsiteX4" fmla="*/ 1471927 w 2208699"/>
                              <a:gd name="connsiteY4" fmla="*/ 1509332 h 1787289"/>
                              <a:gd name="connsiteX5" fmla="*/ 1520505 w 2208699"/>
                              <a:gd name="connsiteY5" fmla="*/ 1601441 h 1787289"/>
                              <a:gd name="connsiteX6" fmla="*/ 1529968 w 2208699"/>
                              <a:gd name="connsiteY6" fmla="*/ 1695443 h 1787289"/>
                              <a:gd name="connsiteX7" fmla="*/ 1398115 w 2208699"/>
                              <a:gd name="connsiteY7" fmla="*/ 1733927 h 1787289"/>
                              <a:gd name="connsiteX8" fmla="*/ 1287080 w 2208699"/>
                              <a:gd name="connsiteY8" fmla="*/ 1771779 h 1787289"/>
                              <a:gd name="connsiteX9" fmla="*/ 1300960 w 2208699"/>
                              <a:gd name="connsiteY9" fmla="*/ 1740235 h 1787289"/>
                              <a:gd name="connsiteX10" fmla="*/ 1316732 w 2208699"/>
                              <a:gd name="connsiteY10" fmla="*/ 1707429 h 1787289"/>
                              <a:gd name="connsiteX11" fmla="*/ 1267523 w 2208699"/>
                              <a:gd name="connsiteY11" fmla="*/ 1707429 h 1787289"/>
                              <a:gd name="connsiteX12" fmla="*/ 1218315 w 2208699"/>
                              <a:gd name="connsiteY12" fmla="*/ 1709322 h 1787289"/>
                              <a:gd name="connsiteX13" fmla="*/ 1170999 w 2208699"/>
                              <a:gd name="connsiteY13" fmla="*/ 1648757 h 1787289"/>
                              <a:gd name="connsiteX14" fmla="*/ 1123052 w 2208699"/>
                              <a:gd name="connsiteY14" fmla="*/ 1588193 h 1787289"/>
                              <a:gd name="connsiteX15" fmla="*/ 1131885 w 2208699"/>
                              <a:gd name="connsiteY15" fmla="*/ 1540876 h 1787289"/>
                              <a:gd name="connsiteX16" fmla="*/ 1138193 w 2208699"/>
                              <a:gd name="connsiteY16" fmla="*/ 1490406 h 1787289"/>
                              <a:gd name="connsiteX17" fmla="*/ 1088985 w 2208699"/>
                              <a:gd name="connsiteY17" fmla="*/ 1507440 h 1787289"/>
                              <a:gd name="connsiteX18" fmla="*/ 1042300 w 2208699"/>
                              <a:gd name="connsiteY18" fmla="*/ 1526366 h 1787289"/>
                              <a:gd name="connsiteX19" fmla="*/ 1018958 w 2208699"/>
                              <a:gd name="connsiteY19" fmla="*/ 1500500 h 1787289"/>
                              <a:gd name="connsiteX20" fmla="*/ 993092 w 2208699"/>
                              <a:gd name="connsiteY20" fmla="*/ 1479681 h 1787289"/>
                              <a:gd name="connsiteX21" fmla="*/ 985521 w 2208699"/>
                              <a:gd name="connsiteY21" fmla="*/ 1533937 h 1787289"/>
                              <a:gd name="connsiteX22" fmla="*/ 967226 w 2208699"/>
                              <a:gd name="connsiteY22" fmla="*/ 1582515 h 1787289"/>
                              <a:gd name="connsiteX23" fmla="*/ 922434 w 2208699"/>
                              <a:gd name="connsiteY23" fmla="*/ 1586300 h 1787289"/>
                              <a:gd name="connsiteX24" fmla="*/ 890890 w 2208699"/>
                              <a:gd name="connsiteY24" fmla="*/ 1590085 h 1787289"/>
                              <a:gd name="connsiteX25" fmla="*/ 859977 w 2208699"/>
                              <a:gd name="connsiteY25" fmla="*/ 1530782 h 1787289"/>
                              <a:gd name="connsiteX26" fmla="*/ 828433 w 2208699"/>
                              <a:gd name="connsiteY26" fmla="*/ 1470849 h 1787289"/>
                              <a:gd name="connsiteX27" fmla="*/ 774808 w 2208699"/>
                              <a:gd name="connsiteY27" fmla="*/ 1452553 h 1787289"/>
                              <a:gd name="connsiteX28" fmla="*/ 719922 w 2208699"/>
                              <a:gd name="connsiteY28" fmla="*/ 1426056 h 1787289"/>
                              <a:gd name="connsiteX29" fmla="*/ 718030 w 2208699"/>
                              <a:gd name="connsiteY29" fmla="*/ 1369907 h 1787289"/>
                              <a:gd name="connsiteX30" fmla="*/ 716768 w 2208699"/>
                              <a:gd name="connsiteY30" fmla="*/ 1320699 h 1787289"/>
                              <a:gd name="connsiteX31" fmla="*/ 697211 w 2208699"/>
                              <a:gd name="connsiteY31" fmla="*/ 1366753 h 1787289"/>
                              <a:gd name="connsiteX32" fmla="*/ 673868 w 2208699"/>
                              <a:gd name="connsiteY32" fmla="*/ 1412176 h 1787289"/>
                              <a:gd name="connsiteX33" fmla="*/ 601317 w 2208699"/>
                              <a:gd name="connsiteY33" fmla="*/ 1308081 h 1787289"/>
                              <a:gd name="connsiteX34" fmla="*/ 531921 w 2208699"/>
                              <a:gd name="connsiteY34" fmla="*/ 1203985 h 1787289"/>
                              <a:gd name="connsiteX35" fmla="*/ 393128 w 2208699"/>
                              <a:gd name="connsiteY35" fmla="*/ 1172441 h 1787289"/>
                              <a:gd name="connsiteX36" fmla="*/ 166013 w 2208699"/>
                              <a:gd name="connsiteY36" fmla="*/ 1099259 h 1787289"/>
                              <a:gd name="connsiteX37" fmla="*/ 70750 w 2208699"/>
                              <a:gd name="connsiteY37" fmla="*/ 1052574 h 1787289"/>
                              <a:gd name="connsiteX38" fmla="*/ 39837 w 2208699"/>
                              <a:gd name="connsiteY38" fmla="*/ 972451 h 1787289"/>
                              <a:gd name="connsiteX39" fmla="*/ 15864 w 2208699"/>
                              <a:gd name="connsiteY39" fmla="*/ 898007 h 1787289"/>
                              <a:gd name="connsiteX40" fmla="*/ 37945 w 2208699"/>
                              <a:gd name="connsiteY40" fmla="*/ 836812 h 1787289"/>
                              <a:gd name="connsiteX41" fmla="*/ 59394 w 2208699"/>
                              <a:gd name="connsiteY41" fmla="*/ 774985 h 1787289"/>
                              <a:gd name="connsiteX42" fmla="*/ 25327 w 2208699"/>
                              <a:gd name="connsiteY42" fmla="*/ 774985 h 1787289"/>
                              <a:gd name="connsiteX43" fmla="*/ -8109 w 2208699"/>
                              <a:gd name="connsiteY43" fmla="*/ 772462 h 1787289"/>
                              <a:gd name="connsiteX44" fmla="*/ 54347 w 2208699"/>
                              <a:gd name="connsiteY44" fmla="*/ 592660 h 1787289"/>
                              <a:gd name="connsiteX45" fmla="*/ 117435 w 2208699"/>
                              <a:gd name="connsiteY45" fmla="*/ 415382 h 1787289"/>
                              <a:gd name="connsiteX46" fmla="*/ 92200 w 2208699"/>
                              <a:gd name="connsiteY46" fmla="*/ 345985 h 1787289"/>
                              <a:gd name="connsiteX47" fmla="*/ 67596 w 2208699"/>
                              <a:gd name="connsiteY47" fmla="*/ 270910 h 1787289"/>
                              <a:gd name="connsiteX48" fmla="*/ 217744 w 2208699"/>
                              <a:gd name="connsiteY48" fmla="*/ 226117 h 1787289"/>
                              <a:gd name="connsiteX49" fmla="*/ 286510 w 2208699"/>
                              <a:gd name="connsiteY49" fmla="*/ 260185 h 1787289"/>
                              <a:gd name="connsiteX50" fmla="*/ 524981 w 2208699"/>
                              <a:gd name="connsiteY50" fmla="*/ 341569 h 1787289"/>
                              <a:gd name="connsiteX51" fmla="*/ 853037 w 2208699"/>
                              <a:gd name="connsiteY51" fmla="*/ 414751 h 1787289"/>
                              <a:gd name="connsiteX52" fmla="*/ 1004448 w 2208699"/>
                              <a:gd name="connsiteY52" fmla="*/ 439987 h 1787289"/>
                              <a:gd name="connsiteX53" fmla="*/ 1067535 w 2208699"/>
                              <a:gd name="connsiteY53" fmla="*/ 417906 h 1787289"/>
                              <a:gd name="connsiteX54" fmla="*/ 1130623 w 2208699"/>
                              <a:gd name="connsiteY54" fmla="*/ 395825 h 1787289"/>
                              <a:gd name="connsiteX55" fmla="*/ 1159012 w 2208699"/>
                              <a:gd name="connsiteY55" fmla="*/ 313179 h 1787289"/>
                              <a:gd name="connsiteX56" fmla="*/ 1187402 w 2208699"/>
                              <a:gd name="connsiteY56" fmla="*/ 231165 h 1787289"/>
                              <a:gd name="connsiteX57" fmla="*/ 1256798 w 2208699"/>
                              <a:gd name="connsiteY57" fmla="*/ 302454 h 1787289"/>
                              <a:gd name="connsiteX58" fmla="*/ 1319886 w 2208699"/>
                              <a:gd name="connsiteY58" fmla="*/ 364912 h 1787289"/>
                              <a:gd name="connsiteX59" fmla="*/ 1275725 w 2208699"/>
                              <a:gd name="connsiteY59" fmla="*/ 295515 h 1787289"/>
                              <a:gd name="connsiteX60" fmla="*/ 1235348 w 2208699"/>
                              <a:gd name="connsiteY60" fmla="*/ 222963 h 1787289"/>
                              <a:gd name="connsiteX61" fmla="*/ 1274463 w 2208699"/>
                              <a:gd name="connsiteY61" fmla="*/ 253876 h 1787289"/>
                              <a:gd name="connsiteX62" fmla="*/ 1309792 w 2208699"/>
                              <a:gd name="connsiteY62" fmla="*/ 272803 h 1787289"/>
                              <a:gd name="connsiteX63" fmla="*/ 1326195 w 2208699"/>
                              <a:gd name="connsiteY63" fmla="*/ 223594 h 1787289"/>
                              <a:gd name="connsiteX64" fmla="*/ 1333134 w 2208699"/>
                              <a:gd name="connsiteY64" fmla="*/ 122022 h 1787289"/>
                              <a:gd name="connsiteX65" fmla="*/ 1329349 w 2208699"/>
                              <a:gd name="connsiteY65" fmla="*/ 63981 h 1787289"/>
                              <a:gd name="connsiteX66" fmla="*/ 1368463 w 2208699"/>
                              <a:gd name="connsiteY66" fmla="*/ 46316 h 1787289"/>
                              <a:gd name="connsiteX67" fmla="*/ 1477605 w 2208699"/>
                              <a:gd name="connsiteY67" fmla="*/ 28020 h 1787289"/>
                              <a:gd name="connsiteX68" fmla="*/ 1508518 w 2208699"/>
                              <a:gd name="connsiteY68" fmla="*/ 43162 h 1787289"/>
                              <a:gd name="connsiteX69" fmla="*/ 1531860 w 2208699"/>
                              <a:gd name="connsiteY69" fmla="*/ 20450 h 1787289"/>
                              <a:gd name="connsiteX70" fmla="*/ 1555834 w 2208699"/>
                              <a:gd name="connsiteY70" fmla="*/ -2893 h 1787289"/>
                              <a:gd name="connsiteX71" fmla="*/ 1586116 w 2208699"/>
                              <a:gd name="connsiteY71" fmla="*/ 10356 h 1787289"/>
                              <a:gd name="connsiteX72" fmla="*/ 1676331 w 2208699"/>
                              <a:gd name="connsiteY72" fmla="*/ 51363 h 1787289"/>
                              <a:gd name="connsiteX73" fmla="*/ 1771594 w 2208699"/>
                              <a:gd name="connsiteY73" fmla="*/ 128962 h 1787289"/>
                              <a:gd name="connsiteX74" fmla="*/ 1977259 w 2208699"/>
                              <a:gd name="connsiteY74" fmla="*/ 392670 h 1787289"/>
                              <a:gd name="connsiteX75" fmla="*/ 2147596 w 2208699"/>
                              <a:gd name="connsiteY75" fmla="*/ 606540 h 1787289"/>
                              <a:gd name="connsiteX76" fmla="*/ 2174093 w 2208699"/>
                              <a:gd name="connsiteY76" fmla="*/ 717575 h 1787289"/>
                              <a:gd name="connsiteX77" fmla="*/ 2200590 w 2208699"/>
                              <a:gd name="connsiteY77" fmla="*/ 828610 h 1787289"/>
                              <a:gd name="connsiteX78" fmla="*/ 2182925 w 2208699"/>
                              <a:gd name="connsiteY78" fmla="*/ 916934 h 1787289"/>
                              <a:gd name="connsiteX79" fmla="*/ 2165261 w 2208699"/>
                              <a:gd name="connsiteY79" fmla="*/ 1005257 h 1787289"/>
                              <a:gd name="connsiteX80" fmla="*/ 2138764 w 2208699"/>
                              <a:gd name="connsiteY80" fmla="*/ 1003365 h 1787289"/>
                              <a:gd name="connsiteX81" fmla="*/ 2111636 w 2208699"/>
                              <a:gd name="connsiteY81" fmla="*/ 1000841 h 1787289"/>
                              <a:gd name="connsiteX82" fmla="*/ 2111636 w 2208699"/>
                              <a:gd name="connsiteY82" fmla="*/ 1079701 h 1787289"/>
                              <a:gd name="connsiteX83" fmla="*/ 2111636 w 2208699"/>
                              <a:gd name="connsiteY83" fmla="*/ 1157931 h 1787289"/>
                              <a:gd name="connsiteX84" fmla="*/ 2061166 w 2208699"/>
                              <a:gd name="connsiteY84" fmla="*/ 1203354 h 1787289"/>
                              <a:gd name="connsiteX85" fmla="*/ 2011327 w 2208699"/>
                              <a:gd name="connsiteY85" fmla="*/ 1248778 h 1787289"/>
                              <a:gd name="connsiteX86" fmla="*/ 2015112 w 2208699"/>
                              <a:gd name="connsiteY86" fmla="*/ 1380001 h 1787289"/>
                              <a:gd name="connsiteX87" fmla="*/ 2018897 w 2208699"/>
                              <a:gd name="connsiteY87" fmla="*/ 1511225 h 1787289"/>
                              <a:gd name="connsiteX88" fmla="*/ 1980414 w 2208699"/>
                              <a:gd name="connsiteY88" fmla="*/ 1532044 h 1787289"/>
                              <a:gd name="connsiteX89" fmla="*/ 1931205 w 2208699"/>
                              <a:gd name="connsiteY89" fmla="*/ 1645603 h 1787289"/>
                              <a:gd name="connsiteX90" fmla="*/ 1905970 w 2208699"/>
                              <a:gd name="connsiteY90" fmla="*/ 1742128 h 1787289"/>
                              <a:gd name="connsiteX91" fmla="*/ 1882628 w 2208699"/>
                              <a:gd name="connsiteY91" fmla="*/ 1784397 h 1787289"/>
                              <a:gd name="connsiteX92" fmla="*/ 1850453 w 2208699"/>
                              <a:gd name="connsiteY92" fmla="*/ 1641187 h 17872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</a:cxnLst>
                            <a:rect l="l" t="t" r="r" b="b"/>
                            <a:pathLst>
                              <a:path w="2208699" h="1787289">
                                <a:moveTo>
                                  <a:pt x="1850453" y="1641187"/>
                                </a:moveTo>
                                <a:lnTo>
                                  <a:pt x="1819540" y="1497346"/>
                                </a:lnTo>
                                <a:lnTo>
                                  <a:pt x="1762130" y="1414069"/>
                                </a:lnTo>
                                <a:cubicBezTo>
                                  <a:pt x="1730587" y="1368015"/>
                                  <a:pt x="1702828" y="1330793"/>
                                  <a:pt x="1700305" y="1330162"/>
                                </a:cubicBezTo>
                                <a:cubicBezTo>
                                  <a:pt x="1693996" y="1330162"/>
                                  <a:pt x="1480129" y="1497976"/>
                                  <a:pt x="1471927" y="1509332"/>
                                </a:cubicBezTo>
                                <a:cubicBezTo>
                                  <a:pt x="1468773" y="1514379"/>
                                  <a:pt x="1485176" y="1545924"/>
                                  <a:pt x="1520505" y="1601441"/>
                                </a:cubicBezTo>
                                <a:cubicBezTo>
                                  <a:pt x="1579176" y="1694181"/>
                                  <a:pt x="1579176" y="1694812"/>
                                  <a:pt x="1529968" y="1695443"/>
                                </a:cubicBezTo>
                                <a:cubicBezTo>
                                  <a:pt x="1517350" y="1696074"/>
                                  <a:pt x="1458048" y="1713107"/>
                                  <a:pt x="1398115" y="1733927"/>
                                </a:cubicBezTo>
                                <a:cubicBezTo>
                                  <a:pt x="1338181" y="1754746"/>
                                  <a:pt x="1288342" y="1771779"/>
                                  <a:pt x="1287080" y="1771779"/>
                                </a:cubicBezTo>
                                <a:cubicBezTo>
                                  <a:pt x="1285819" y="1771779"/>
                                  <a:pt x="1292127" y="1757900"/>
                                  <a:pt x="1300960" y="1740235"/>
                                </a:cubicBezTo>
                                <a:cubicBezTo>
                                  <a:pt x="1309792" y="1723202"/>
                                  <a:pt x="1316732" y="1708060"/>
                                  <a:pt x="1316732" y="1707429"/>
                                </a:cubicBezTo>
                                <a:cubicBezTo>
                                  <a:pt x="1316732" y="1706168"/>
                                  <a:pt x="1294651" y="1706168"/>
                                  <a:pt x="1267523" y="1707429"/>
                                </a:cubicBezTo>
                                <a:lnTo>
                                  <a:pt x="1218315" y="1709322"/>
                                </a:lnTo>
                                <a:lnTo>
                                  <a:pt x="1170999" y="1648757"/>
                                </a:lnTo>
                                <a:lnTo>
                                  <a:pt x="1123052" y="1588193"/>
                                </a:lnTo>
                                <a:lnTo>
                                  <a:pt x="1131885" y="1540876"/>
                                </a:lnTo>
                                <a:cubicBezTo>
                                  <a:pt x="1136932" y="1514379"/>
                                  <a:pt x="1140086" y="1491668"/>
                                  <a:pt x="1138193" y="1490406"/>
                                </a:cubicBezTo>
                                <a:cubicBezTo>
                                  <a:pt x="1136932" y="1489144"/>
                                  <a:pt x="1114851" y="1496715"/>
                                  <a:pt x="1088985" y="1507440"/>
                                </a:cubicBezTo>
                                <a:lnTo>
                                  <a:pt x="1042300" y="1526366"/>
                                </a:lnTo>
                                <a:lnTo>
                                  <a:pt x="1018958" y="1500500"/>
                                </a:lnTo>
                                <a:cubicBezTo>
                                  <a:pt x="1006340" y="1486621"/>
                                  <a:pt x="994354" y="1477157"/>
                                  <a:pt x="993092" y="1479681"/>
                                </a:cubicBezTo>
                                <a:cubicBezTo>
                                  <a:pt x="991199" y="1482204"/>
                                  <a:pt x="988045" y="1506809"/>
                                  <a:pt x="985521" y="1533937"/>
                                </a:cubicBezTo>
                                <a:cubicBezTo>
                                  <a:pt x="981105" y="1578099"/>
                                  <a:pt x="979843" y="1582515"/>
                                  <a:pt x="967226" y="1582515"/>
                                </a:cubicBezTo>
                                <a:cubicBezTo>
                                  <a:pt x="960286" y="1582515"/>
                                  <a:pt x="940098" y="1584407"/>
                                  <a:pt x="922434" y="1586300"/>
                                </a:cubicBezTo>
                                <a:lnTo>
                                  <a:pt x="890890" y="1590085"/>
                                </a:lnTo>
                                <a:lnTo>
                                  <a:pt x="859977" y="1530782"/>
                                </a:lnTo>
                                <a:lnTo>
                                  <a:pt x="828433" y="1470849"/>
                                </a:lnTo>
                                <a:lnTo>
                                  <a:pt x="774808" y="1452553"/>
                                </a:lnTo>
                                <a:cubicBezTo>
                                  <a:pt x="745157" y="1442459"/>
                                  <a:pt x="719922" y="1430472"/>
                                  <a:pt x="719922" y="1426056"/>
                                </a:cubicBezTo>
                                <a:cubicBezTo>
                                  <a:pt x="719291" y="1422271"/>
                                  <a:pt x="718660" y="1396404"/>
                                  <a:pt x="718030" y="1369907"/>
                                </a:cubicBezTo>
                                <a:lnTo>
                                  <a:pt x="716768" y="1320699"/>
                                </a:lnTo>
                                <a:lnTo>
                                  <a:pt x="697211" y="1366753"/>
                                </a:lnTo>
                                <a:cubicBezTo>
                                  <a:pt x="686486" y="1391357"/>
                                  <a:pt x="675761" y="1412176"/>
                                  <a:pt x="673868" y="1412176"/>
                                </a:cubicBezTo>
                                <a:cubicBezTo>
                                  <a:pt x="671976" y="1412176"/>
                                  <a:pt x="639170" y="1364860"/>
                                  <a:pt x="601317" y="1308081"/>
                                </a:cubicBezTo>
                                <a:cubicBezTo>
                                  <a:pt x="563465" y="1250671"/>
                                  <a:pt x="532552" y="1203985"/>
                                  <a:pt x="531921" y="1203985"/>
                                </a:cubicBezTo>
                                <a:cubicBezTo>
                                  <a:pt x="531290" y="1203985"/>
                                  <a:pt x="468833" y="1189475"/>
                                  <a:pt x="393128" y="1172441"/>
                                </a:cubicBezTo>
                                <a:cubicBezTo>
                                  <a:pt x="269476" y="1144051"/>
                                  <a:pt x="246134" y="1136481"/>
                                  <a:pt x="166013" y="1099259"/>
                                </a:cubicBezTo>
                                <a:cubicBezTo>
                                  <a:pt x="117435" y="1076547"/>
                                  <a:pt x="73905" y="1055097"/>
                                  <a:pt x="70750" y="1052574"/>
                                </a:cubicBezTo>
                                <a:cubicBezTo>
                                  <a:pt x="66965" y="1049419"/>
                                  <a:pt x="53086" y="1013459"/>
                                  <a:pt x="39837" y="972451"/>
                                </a:cubicBezTo>
                                <a:lnTo>
                                  <a:pt x="15864" y="898007"/>
                                </a:lnTo>
                                <a:lnTo>
                                  <a:pt x="37945" y="836812"/>
                                </a:lnTo>
                                <a:lnTo>
                                  <a:pt x="59394" y="774985"/>
                                </a:lnTo>
                                <a:lnTo>
                                  <a:pt x="25327" y="774985"/>
                                </a:lnTo>
                                <a:cubicBezTo>
                                  <a:pt x="7032" y="774985"/>
                                  <a:pt x="-8109" y="773723"/>
                                  <a:pt x="-8109" y="772462"/>
                                </a:cubicBezTo>
                                <a:cubicBezTo>
                                  <a:pt x="-8109" y="771200"/>
                                  <a:pt x="20280" y="690447"/>
                                  <a:pt x="54347" y="592660"/>
                                </a:cubicBezTo>
                                <a:lnTo>
                                  <a:pt x="117435" y="415382"/>
                                </a:lnTo>
                                <a:lnTo>
                                  <a:pt x="92200" y="345985"/>
                                </a:lnTo>
                                <a:cubicBezTo>
                                  <a:pt x="78952" y="307501"/>
                                  <a:pt x="67596" y="274065"/>
                                  <a:pt x="67596" y="270910"/>
                                </a:cubicBezTo>
                                <a:cubicBezTo>
                                  <a:pt x="67596" y="266494"/>
                                  <a:pt x="202603" y="226117"/>
                                  <a:pt x="217744" y="226117"/>
                                </a:cubicBezTo>
                                <a:cubicBezTo>
                                  <a:pt x="222161" y="226117"/>
                                  <a:pt x="253073" y="241259"/>
                                  <a:pt x="286510" y="260185"/>
                                </a:cubicBezTo>
                                <a:cubicBezTo>
                                  <a:pt x="342027" y="290467"/>
                                  <a:pt x="367262" y="299300"/>
                                  <a:pt x="524981" y="341569"/>
                                </a:cubicBezTo>
                                <a:cubicBezTo>
                                  <a:pt x="651788" y="376268"/>
                                  <a:pt x="744526" y="396456"/>
                                  <a:pt x="853037" y="414751"/>
                                </a:cubicBezTo>
                                <a:lnTo>
                                  <a:pt x="1004448" y="439987"/>
                                </a:lnTo>
                                <a:lnTo>
                                  <a:pt x="1067535" y="417906"/>
                                </a:lnTo>
                                <a:lnTo>
                                  <a:pt x="1130623" y="395825"/>
                                </a:lnTo>
                                <a:lnTo>
                                  <a:pt x="1159012" y="313179"/>
                                </a:lnTo>
                                <a:lnTo>
                                  <a:pt x="1187402" y="231165"/>
                                </a:lnTo>
                                <a:lnTo>
                                  <a:pt x="1256798" y="302454"/>
                                </a:lnTo>
                                <a:cubicBezTo>
                                  <a:pt x="1294651" y="342200"/>
                                  <a:pt x="1323040" y="369959"/>
                                  <a:pt x="1319886" y="364912"/>
                                </a:cubicBezTo>
                                <a:cubicBezTo>
                                  <a:pt x="1316732" y="359865"/>
                                  <a:pt x="1297174" y="328320"/>
                                  <a:pt x="1275725" y="295515"/>
                                </a:cubicBezTo>
                                <a:cubicBezTo>
                                  <a:pt x="1223362" y="214131"/>
                                  <a:pt x="1223993" y="215392"/>
                                  <a:pt x="1235348" y="222963"/>
                                </a:cubicBezTo>
                                <a:cubicBezTo>
                                  <a:pt x="1240395" y="226748"/>
                                  <a:pt x="1258060" y="240628"/>
                                  <a:pt x="1274463" y="253876"/>
                                </a:cubicBezTo>
                                <a:cubicBezTo>
                                  <a:pt x="1291496" y="267125"/>
                                  <a:pt x="1307268" y="275957"/>
                                  <a:pt x="1309792" y="272803"/>
                                </a:cubicBezTo>
                                <a:cubicBezTo>
                                  <a:pt x="1312315" y="269648"/>
                                  <a:pt x="1319886" y="247567"/>
                                  <a:pt x="1326195" y="223594"/>
                                </a:cubicBezTo>
                                <a:cubicBezTo>
                                  <a:pt x="1335027" y="189526"/>
                                  <a:pt x="1336289" y="168076"/>
                                  <a:pt x="1333134" y="122022"/>
                                </a:cubicBezTo>
                                <a:lnTo>
                                  <a:pt x="1329349" y="63981"/>
                                </a:lnTo>
                                <a:lnTo>
                                  <a:pt x="1368463" y="46316"/>
                                </a:lnTo>
                                <a:cubicBezTo>
                                  <a:pt x="1451739" y="9725"/>
                                  <a:pt x="1442907" y="11617"/>
                                  <a:pt x="1477605" y="28020"/>
                                </a:cubicBezTo>
                                <a:lnTo>
                                  <a:pt x="1508518" y="43162"/>
                                </a:lnTo>
                                <a:lnTo>
                                  <a:pt x="1531860" y="20450"/>
                                </a:lnTo>
                                <a:lnTo>
                                  <a:pt x="1555834" y="-2893"/>
                                </a:lnTo>
                                <a:lnTo>
                                  <a:pt x="1586116" y="10356"/>
                                </a:lnTo>
                                <a:cubicBezTo>
                                  <a:pt x="1602519" y="17295"/>
                                  <a:pt x="1643526" y="36222"/>
                                  <a:pt x="1676331" y="51363"/>
                                </a:cubicBezTo>
                                <a:cubicBezTo>
                                  <a:pt x="1734372" y="78491"/>
                                  <a:pt x="1737526" y="81645"/>
                                  <a:pt x="1771594" y="128962"/>
                                </a:cubicBezTo>
                                <a:cubicBezTo>
                                  <a:pt x="1791782" y="156720"/>
                                  <a:pt x="1883890" y="275326"/>
                                  <a:pt x="1977259" y="392670"/>
                                </a:cubicBezTo>
                                <a:lnTo>
                                  <a:pt x="2147596" y="606540"/>
                                </a:lnTo>
                                <a:lnTo>
                                  <a:pt x="2174093" y="717575"/>
                                </a:lnTo>
                                <a:lnTo>
                                  <a:pt x="2200590" y="828610"/>
                                </a:lnTo>
                                <a:lnTo>
                                  <a:pt x="2182925" y="916934"/>
                                </a:lnTo>
                                <a:lnTo>
                                  <a:pt x="2165261" y="1005257"/>
                                </a:lnTo>
                                <a:lnTo>
                                  <a:pt x="2138764" y="1003365"/>
                                </a:lnTo>
                                <a:lnTo>
                                  <a:pt x="2111636" y="1000841"/>
                                </a:lnTo>
                                <a:lnTo>
                                  <a:pt x="2111636" y="1079701"/>
                                </a:lnTo>
                                <a:lnTo>
                                  <a:pt x="2111636" y="1157931"/>
                                </a:lnTo>
                                <a:lnTo>
                                  <a:pt x="2061166" y="1203354"/>
                                </a:lnTo>
                                <a:lnTo>
                                  <a:pt x="2011327" y="1248778"/>
                                </a:lnTo>
                                <a:lnTo>
                                  <a:pt x="2015112" y="1380001"/>
                                </a:lnTo>
                                <a:lnTo>
                                  <a:pt x="2018897" y="1511225"/>
                                </a:lnTo>
                                <a:lnTo>
                                  <a:pt x="1980414" y="1532044"/>
                                </a:lnTo>
                                <a:cubicBezTo>
                                  <a:pt x="1937514" y="1556018"/>
                                  <a:pt x="1938776" y="1553494"/>
                                  <a:pt x="1931205" y="1645603"/>
                                </a:cubicBezTo>
                                <a:cubicBezTo>
                                  <a:pt x="1928051" y="1688503"/>
                                  <a:pt x="1923004" y="1708060"/>
                                  <a:pt x="1905970" y="1742128"/>
                                </a:cubicBezTo>
                                <a:cubicBezTo>
                                  <a:pt x="1893984" y="1765471"/>
                                  <a:pt x="1883890" y="1784397"/>
                                  <a:pt x="1882628" y="1784397"/>
                                </a:cubicBezTo>
                                <a:cubicBezTo>
                                  <a:pt x="1881997" y="1784397"/>
                                  <a:pt x="1867487" y="1720047"/>
                                  <a:pt x="1850453" y="16411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reeform: Shape 139"/>
                        <wps:cNvSpPr/>
                        <wps:spPr>
                          <a:xfrm flipV="1">
                            <a:off x="5770232" y="4799851"/>
                            <a:ext cx="58300" cy="44161"/>
                          </a:xfrm>
                          <a:custGeom>
                            <a:avLst/>
                            <a:gdLst>
                              <a:gd name="connsiteX0" fmla="*/ 4340 w 58300"/>
                              <a:gd name="connsiteY0" fmla="*/ 17690 h 44161"/>
                              <a:gd name="connsiteX1" fmla="*/ 20112 w 58300"/>
                              <a:gd name="connsiteY1" fmla="*/ -4391 h 44161"/>
                              <a:gd name="connsiteX2" fmla="*/ 49763 w 58300"/>
                              <a:gd name="connsiteY2" fmla="*/ 34724 h 44161"/>
                              <a:gd name="connsiteX3" fmla="*/ 19481 w 58300"/>
                              <a:gd name="connsiteY3" fmla="*/ 39771 h 44161"/>
                              <a:gd name="connsiteX4" fmla="*/ -8277 w 58300"/>
                              <a:gd name="connsiteY4" fmla="*/ 39771 h 44161"/>
                              <a:gd name="connsiteX5" fmla="*/ 4340 w 58300"/>
                              <a:gd name="connsiteY5" fmla="*/ 17690 h 44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8300" h="44161">
                                <a:moveTo>
                                  <a:pt x="4340" y="17690"/>
                                </a:moveTo>
                                <a:cubicBezTo>
                                  <a:pt x="11911" y="5704"/>
                                  <a:pt x="18850" y="-4391"/>
                                  <a:pt x="20112" y="-4391"/>
                                </a:cubicBezTo>
                                <a:cubicBezTo>
                                  <a:pt x="26421" y="-4391"/>
                                  <a:pt x="52918" y="30308"/>
                                  <a:pt x="49763" y="34724"/>
                                </a:cubicBezTo>
                                <a:cubicBezTo>
                                  <a:pt x="48501" y="37879"/>
                                  <a:pt x="34622" y="39771"/>
                                  <a:pt x="19481" y="39771"/>
                                </a:cubicBezTo>
                                <a:lnTo>
                                  <a:pt x="-8277" y="39771"/>
                                </a:lnTo>
                                <a:lnTo>
                                  <a:pt x="4340" y="176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 flipV="1">
                            <a:off x="665810" y="4859092"/>
                            <a:ext cx="270401" cy="866981"/>
                          </a:xfrm>
                          <a:custGeom>
                            <a:avLst/>
                            <a:gdLst>
                              <a:gd name="connsiteX0" fmla="*/ 102948 w 270401"/>
                              <a:gd name="connsiteY0" fmla="*/ 771872 h 866981"/>
                              <a:gd name="connsiteX1" fmla="*/ 98532 w 270401"/>
                              <a:gd name="connsiteY1" fmla="*/ 677240 h 866981"/>
                              <a:gd name="connsiteX2" fmla="*/ 48692 w 270401"/>
                              <a:gd name="connsiteY2" fmla="*/ 632447 h 866981"/>
                              <a:gd name="connsiteX3" fmla="*/ -1147 w 270401"/>
                              <a:gd name="connsiteY3" fmla="*/ 579453 h 866981"/>
                              <a:gd name="connsiteX4" fmla="*/ 32920 w 270401"/>
                              <a:gd name="connsiteY4" fmla="*/ 452015 h 866981"/>
                              <a:gd name="connsiteX5" fmla="*/ 70142 w 270401"/>
                              <a:gd name="connsiteY5" fmla="*/ 265904 h 866981"/>
                              <a:gd name="connsiteX6" fmla="*/ 73927 w 270401"/>
                              <a:gd name="connsiteY6" fmla="*/ 199031 h 866981"/>
                              <a:gd name="connsiteX7" fmla="*/ 122505 w 270401"/>
                              <a:gd name="connsiteY7" fmla="*/ 100613 h 866981"/>
                              <a:gd name="connsiteX8" fmla="*/ 171713 w 270401"/>
                              <a:gd name="connsiteY8" fmla="*/ 2826 h 866981"/>
                              <a:gd name="connsiteX9" fmla="*/ 218398 w 270401"/>
                              <a:gd name="connsiteY9" fmla="*/ -1590 h 866981"/>
                              <a:gd name="connsiteX10" fmla="*/ 268868 w 270401"/>
                              <a:gd name="connsiteY10" fmla="*/ -2221 h 866981"/>
                              <a:gd name="connsiteX11" fmla="*/ 195056 w 270401"/>
                              <a:gd name="connsiteY11" fmla="*/ 481035 h 866981"/>
                              <a:gd name="connsiteX12" fmla="*/ 171713 w 270401"/>
                              <a:gd name="connsiteY12" fmla="*/ 622984 h 866981"/>
                              <a:gd name="connsiteX13" fmla="*/ 186223 w 270401"/>
                              <a:gd name="connsiteY13" fmla="*/ 631185 h 866981"/>
                              <a:gd name="connsiteX14" fmla="*/ 198210 w 270401"/>
                              <a:gd name="connsiteY14" fmla="*/ 650112 h 866981"/>
                              <a:gd name="connsiteX15" fmla="*/ 110518 w 270401"/>
                              <a:gd name="connsiteY15" fmla="*/ 863350 h 866981"/>
                              <a:gd name="connsiteX16" fmla="*/ 102948 w 270401"/>
                              <a:gd name="connsiteY16" fmla="*/ 771872 h 8669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0401" h="866981">
                                <a:moveTo>
                                  <a:pt x="102948" y="771872"/>
                                </a:moveTo>
                                <a:lnTo>
                                  <a:pt x="98532" y="677240"/>
                                </a:lnTo>
                                <a:lnTo>
                                  <a:pt x="48692" y="632447"/>
                                </a:lnTo>
                                <a:cubicBezTo>
                                  <a:pt x="21565" y="607843"/>
                                  <a:pt x="-1147" y="583869"/>
                                  <a:pt x="-1147" y="579453"/>
                                </a:cubicBezTo>
                                <a:cubicBezTo>
                                  <a:pt x="-1147" y="575037"/>
                                  <a:pt x="13994" y="517626"/>
                                  <a:pt x="32920" y="452015"/>
                                </a:cubicBezTo>
                                <a:cubicBezTo>
                                  <a:pt x="60679" y="353597"/>
                                  <a:pt x="67619" y="321422"/>
                                  <a:pt x="70142" y="265904"/>
                                </a:cubicBezTo>
                                <a:lnTo>
                                  <a:pt x="73927" y="199031"/>
                                </a:lnTo>
                                <a:lnTo>
                                  <a:pt x="122505" y="100613"/>
                                </a:lnTo>
                                <a:lnTo>
                                  <a:pt x="171713" y="2826"/>
                                </a:lnTo>
                                <a:lnTo>
                                  <a:pt x="218398" y="-1590"/>
                                </a:lnTo>
                                <a:cubicBezTo>
                                  <a:pt x="243633" y="-4113"/>
                                  <a:pt x="266345" y="-4113"/>
                                  <a:pt x="268868" y="-2221"/>
                                </a:cubicBezTo>
                                <a:cubicBezTo>
                                  <a:pt x="272654" y="1565"/>
                                  <a:pt x="248680" y="156762"/>
                                  <a:pt x="195056" y="481035"/>
                                </a:cubicBezTo>
                                <a:lnTo>
                                  <a:pt x="171713" y="622984"/>
                                </a:lnTo>
                                <a:lnTo>
                                  <a:pt x="186223" y="631185"/>
                                </a:lnTo>
                                <a:cubicBezTo>
                                  <a:pt x="196318" y="636863"/>
                                  <a:pt x="200103" y="643172"/>
                                  <a:pt x="198210" y="650112"/>
                                </a:cubicBezTo>
                                <a:cubicBezTo>
                                  <a:pt x="191901" y="669038"/>
                                  <a:pt x="113673" y="860826"/>
                                  <a:pt x="110518" y="863350"/>
                                </a:cubicBezTo>
                                <a:cubicBezTo>
                                  <a:pt x="109257" y="865243"/>
                                  <a:pt x="105471" y="823604"/>
                                  <a:pt x="102948" y="7718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 flipV="1">
                            <a:off x="7752844" y="5231556"/>
                            <a:ext cx="15699" cy="46038"/>
                          </a:xfrm>
                          <a:custGeom>
                            <a:avLst/>
                            <a:gdLst>
                              <a:gd name="connsiteX0" fmla="*/ -5795 w 15699"/>
                              <a:gd name="connsiteY0" fmla="*/ 23658 h 46038"/>
                              <a:gd name="connsiteX1" fmla="*/ -1379 w 15699"/>
                              <a:gd name="connsiteY1" fmla="*/ 3470 h 46038"/>
                              <a:gd name="connsiteX2" fmla="*/ 4299 w 15699"/>
                              <a:gd name="connsiteY2" fmla="*/ 30598 h 46038"/>
                              <a:gd name="connsiteX3" fmla="*/ -5795 w 15699"/>
                              <a:gd name="connsiteY3" fmla="*/ 23658 h 460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699" h="46038">
                                <a:moveTo>
                                  <a:pt x="-5795" y="23658"/>
                                </a:moveTo>
                                <a:cubicBezTo>
                                  <a:pt x="-13996" y="-4101"/>
                                  <a:pt x="-12734" y="-10409"/>
                                  <a:pt x="-1379" y="3470"/>
                                </a:cubicBezTo>
                                <a:cubicBezTo>
                                  <a:pt x="3037" y="8517"/>
                                  <a:pt x="5561" y="20504"/>
                                  <a:pt x="4299" y="30598"/>
                                </a:cubicBezTo>
                                <a:cubicBezTo>
                                  <a:pt x="1776" y="47632"/>
                                  <a:pt x="1776" y="47001"/>
                                  <a:pt x="-5795" y="236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: Shape 142"/>
                        <wps:cNvSpPr/>
                        <wps:spPr>
                          <a:xfrm flipV="1">
                            <a:off x="6931613" y="6378884"/>
                            <a:ext cx="206990" cy="317354"/>
                          </a:xfrm>
                          <a:custGeom>
                            <a:avLst/>
                            <a:gdLst>
                              <a:gd name="connsiteX0" fmla="*/ 178655 w 206990"/>
                              <a:gd name="connsiteY0" fmla="*/ 278037 h 317354"/>
                              <a:gd name="connsiteX1" fmla="*/ 106104 w 206990"/>
                              <a:gd name="connsiteY1" fmla="*/ 172049 h 317354"/>
                              <a:gd name="connsiteX2" fmla="*/ 43016 w 206990"/>
                              <a:gd name="connsiteY2" fmla="*/ 83094 h 317354"/>
                              <a:gd name="connsiteX3" fmla="*/ 13996 w 206990"/>
                              <a:gd name="connsiteY3" fmla="*/ 30100 h 317354"/>
                              <a:gd name="connsiteX4" fmla="*/ 31660 w 206990"/>
                              <a:gd name="connsiteY4" fmla="*/ 33885 h 317354"/>
                              <a:gd name="connsiteX5" fmla="*/ 196950 w 206990"/>
                              <a:gd name="connsiteY5" fmla="*/ 199177 h 317354"/>
                              <a:gd name="connsiteX6" fmla="*/ 178655 w 206990"/>
                              <a:gd name="connsiteY6" fmla="*/ 204224 h 317354"/>
                              <a:gd name="connsiteX7" fmla="*/ 160359 w 206990"/>
                              <a:gd name="connsiteY7" fmla="*/ 204224 h 317354"/>
                              <a:gd name="connsiteX8" fmla="*/ 178655 w 206990"/>
                              <a:gd name="connsiteY8" fmla="*/ 259110 h 317354"/>
                              <a:gd name="connsiteX9" fmla="*/ 194427 w 206990"/>
                              <a:gd name="connsiteY9" fmla="*/ 315890 h 317354"/>
                              <a:gd name="connsiteX10" fmla="*/ 178655 w 206990"/>
                              <a:gd name="connsiteY10" fmla="*/ 278037 h 3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06990" h="317354">
                                <a:moveTo>
                                  <a:pt x="178655" y="278037"/>
                                </a:moveTo>
                                <a:cubicBezTo>
                                  <a:pt x="167299" y="244600"/>
                                  <a:pt x="155312" y="226935"/>
                                  <a:pt x="106104" y="172049"/>
                                </a:cubicBezTo>
                                <a:cubicBezTo>
                                  <a:pt x="61943" y="122840"/>
                                  <a:pt x="46171" y="100759"/>
                                  <a:pt x="43016" y="83094"/>
                                </a:cubicBezTo>
                                <a:cubicBezTo>
                                  <a:pt x="40493" y="69215"/>
                                  <a:pt x="28506" y="47134"/>
                                  <a:pt x="13996" y="30100"/>
                                </a:cubicBezTo>
                                <a:cubicBezTo>
                                  <a:pt x="-23857" y="-13431"/>
                                  <a:pt x="-16286" y="-11538"/>
                                  <a:pt x="31660" y="33885"/>
                                </a:cubicBezTo>
                                <a:cubicBezTo>
                                  <a:pt x="140802" y="138612"/>
                                  <a:pt x="196950" y="194760"/>
                                  <a:pt x="196950" y="199177"/>
                                </a:cubicBezTo>
                                <a:cubicBezTo>
                                  <a:pt x="196950" y="202331"/>
                                  <a:pt x="188749" y="204224"/>
                                  <a:pt x="178655" y="204224"/>
                                </a:cubicBezTo>
                                <a:lnTo>
                                  <a:pt x="160359" y="204224"/>
                                </a:lnTo>
                                <a:lnTo>
                                  <a:pt x="178655" y="259110"/>
                                </a:lnTo>
                                <a:cubicBezTo>
                                  <a:pt x="188749" y="288762"/>
                                  <a:pt x="195688" y="314628"/>
                                  <a:pt x="194427" y="315890"/>
                                </a:cubicBezTo>
                                <a:cubicBezTo>
                                  <a:pt x="193165" y="317152"/>
                                  <a:pt x="185594" y="300118"/>
                                  <a:pt x="178655" y="2780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 flipV="1">
                            <a:off x="6541160" y="6654645"/>
                            <a:ext cx="372363" cy="287762"/>
                          </a:xfrm>
                          <a:custGeom>
                            <a:avLst/>
                            <a:gdLst>
                              <a:gd name="connsiteX0" fmla="*/ 331707 w 372363"/>
                              <a:gd name="connsiteY0" fmla="*/ 262845 h 287762"/>
                              <a:gd name="connsiteX1" fmla="*/ 147491 w 372363"/>
                              <a:gd name="connsiteY1" fmla="*/ 119635 h 287762"/>
                              <a:gd name="connsiteX2" fmla="*/ -9597 w 372363"/>
                              <a:gd name="connsiteY2" fmla="*/ -864 h 287762"/>
                              <a:gd name="connsiteX3" fmla="*/ 38350 w 372363"/>
                              <a:gd name="connsiteY3" fmla="*/ 6076 h 287762"/>
                              <a:gd name="connsiteX4" fmla="*/ 117209 w 372363"/>
                              <a:gd name="connsiteY4" fmla="*/ 48345 h 287762"/>
                              <a:gd name="connsiteX5" fmla="*/ 179666 w 372363"/>
                              <a:gd name="connsiteY5" fmla="*/ 97554 h 287762"/>
                              <a:gd name="connsiteX6" fmla="*/ 209317 w 372363"/>
                              <a:gd name="connsiteY6" fmla="*/ 130360 h 287762"/>
                              <a:gd name="connsiteX7" fmla="*/ 230136 w 372363"/>
                              <a:gd name="connsiteY7" fmla="*/ 148025 h 287762"/>
                              <a:gd name="connsiteX8" fmla="*/ 352526 w 372363"/>
                              <a:gd name="connsiteY8" fmla="*/ 255905 h 287762"/>
                              <a:gd name="connsiteX9" fmla="*/ 361989 w 372363"/>
                              <a:gd name="connsiteY9" fmla="*/ 286819 h 287762"/>
                              <a:gd name="connsiteX10" fmla="*/ 331707 w 372363"/>
                              <a:gd name="connsiteY10" fmla="*/ 262845 h 2877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2363" h="287762">
                                <a:moveTo>
                                  <a:pt x="331707" y="262845"/>
                                </a:moveTo>
                                <a:cubicBezTo>
                                  <a:pt x="317197" y="249597"/>
                                  <a:pt x="234552" y="185247"/>
                                  <a:pt x="147491" y="119635"/>
                                </a:cubicBezTo>
                                <a:cubicBezTo>
                                  <a:pt x="60430" y="54023"/>
                                  <a:pt x="-10228" y="-233"/>
                                  <a:pt x="-9597" y="-864"/>
                                </a:cubicBezTo>
                                <a:cubicBezTo>
                                  <a:pt x="-8966" y="-1495"/>
                                  <a:pt x="12484" y="1660"/>
                                  <a:pt x="38350" y="6076"/>
                                </a:cubicBezTo>
                                <a:cubicBezTo>
                                  <a:pt x="83142" y="14277"/>
                                  <a:pt x="86927" y="16170"/>
                                  <a:pt x="117209" y="48345"/>
                                </a:cubicBezTo>
                                <a:cubicBezTo>
                                  <a:pt x="134874" y="67272"/>
                                  <a:pt x="162632" y="89352"/>
                                  <a:pt x="179666" y="97554"/>
                                </a:cubicBezTo>
                                <a:cubicBezTo>
                                  <a:pt x="204270" y="110802"/>
                                  <a:pt x="209317" y="116480"/>
                                  <a:pt x="209317" y="130360"/>
                                </a:cubicBezTo>
                                <a:cubicBezTo>
                                  <a:pt x="209317" y="146132"/>
                                  <a:pt x="211841" y="148025"/>
                                  <a:pt x="230136" y="148025"/>
                                </a:cubicBezTo>
                                <a:cubicBezTo>
                                  <a:pt x="259156" y="148025"/>
                                  <a:pt x="333600" y="213636"/>
                                  <a:pt x="352526" y="255905"/>
                                </a:cubicBezTo>
                                <a:cubicBezTo>
                                  <a:pt x="360727" y="272939"/>
                                  <a:pt x="364513" y="286819"/>
                                  <a:pt x="361989" y="286819"/>
                                </a:cubicBezTo>
                                <a:cubicBezTo>
                                  <a:pt x="359466" y="286188"/>
                                  <a:pt x="345586" y="275463"/>
                                  <a:pt x="331707" y="26284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 flipV="1">
                            <a:off x="5997926" y="6661815"/>
                            <a:ext cx="168497" cy="130993"/>
                          </a:xfrm>
                          <a:custGeom>
                            <a:avLst/>
                            <a:gdLst>
                              <a:gd name="connsiteX0" fmla="*/ 19131 w 168497"/>
                              <a:gd name="connsiteY0" fmla="*/ 123846 h 130993"/>
                              <a:gd name="connsiteX1" fmla="*/ -8628 w 168497"/>
                              <a:gd name="connsiteY1" fmla="*/ 7764 h 130993"/>
                              <a:gd name="connsiteX2" fmla="*/ 31749 w 168497"/>
                              <a:gd name="connsiteY2" fmla="*/ 2717 h 130993"/>
                              <a:gd name="connsiteX3" fmla="*/ 70863 w 168497"/>
                              <a:gd name="connsiteY3" fmla="*/ -1068 h 130993"/>
                              <a:gd name="connsiteX4" fmla="*/ 115024 w 168497"/>
                              <a:gd name="connsiteY4" fmla="*/ 57604 h 130993"/>
                              <a:gd name="connsiteX5" fmla="*/ 159817 w 168497"/>
                              <a:gd name="connsiteY5" fmla="*/ 116907 h 130993"/>
                              <a:gd name="connsiteX6" fmla="*/ 139628 w 168497"/>
                              <a:gd name="connsiteY6" fmla="*/ 120061 h 130993"/>
                              <a:gd name="connsiteX7" fmla="*/ 70863 w 168497"/>
                              <a:gd name="connsiteY7" fmla="*/ 128263 h 130993"/>
                              <a:gd name="connsiteX8" fmla="*/ 19131 w 168497"/>
                              <a:gd name="connsiteY8" fmla="*/ 123846 h 1309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8497" h="130993">
                                <a:moveTo>
                                  <a:pt x="19131" y="123846"/>
                                </a:moveTo>
                                <a:cubicBezTo>
                                  <a:pt x="11561" y="98611"/>
                                  <a:pt x="-9889" y="9026"/>
                                  <a:pt x="-8628" y="7764"/>
                                </a:cubicBezTo>
                                <a:cubicBezTo>
                                  <a:pt x="-7366" y="7133"/>
                                  <a:pt x="10930" y="4610"/>
                                  <a:pt x="31749" y="2717"/>
                                </a:cubicBezTo>
                                <a:lnTo>
                                  <a:pt x="70863" y="-1068"/>
                                </a:lnTo>
                                <a:lnTo>
                                  <a:pt x="115024" y="57604"/>
                                </a:lnTo>
                                <a:lnTo>
                                  <a:pt x="159817" y="116907"/>
                                </a:lnTo>
                                <a:lnTo>
                                  <a:pt x="139628" y="120061"/>
                                </a:lnTo>
                                <a:cubicBezTo>
                                  <a:pt x="128273" y="121954"/>
                                  <a:pt x="97360" y="125739"/>
                                  <a:pt x="70863" y="128263"/>
                                </a:cubicBezTo>
                                <a:cubicBezTo>
                                  <a:pt x="32379" y="131417"/>
                                  <a:pt x="21024" y="130155"/>
                                  <a:pt x="19131" y="1238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reeform: Shape 145"/>
                        <wps:cNvSpPr/>
                        <wps:spPr>
                          <a:xfrm flipV="1">
                            <a:off x="2660316" y="7652390"/>
                            <a:ext cx="1544152" cy="391458"/>
                          </a:xfrm>
                          <a:custGeom>
                            <a:avLst/>
                            <a:gdLst>
                              <a:gd name="connsiteX0" fmla="*/ 915243 w 1544152"/>
                              <a:gd name="connsiteY0" fmla="*/ 354811 h 391458"/>
                              <a:gd name="connsiteX1" fmla="*/ 1013029 w 1544152"/>
                              <a:gd name="connsiteY1" fmla="*/ 312542 h 391458"/>
                              <a:gd name="connsiteX2" fmla="*/ 1003565 w 1544152"/>
                              <a:gd name="connsiteY2" fmla="*/ 303710 h 391458"/>
                              <a:gd name="connsiteX3" fmla="*/ 945525 w 1544152"/>
                              <a:gd name="connsiteY3" fmla="*/ 309387 h 391458"/>
                              <a:gd name="connsiteX4" fmla="*/ 790960 w 1544152"/>
                              <a:gd name="connsiteY4" fmla="*/ 281629 h 391458"/>
                              <a:gd name="connsiteX5" fmla="*/ 732288 w 1544152"/>
                              <a:gd name="connsiteY5" fmla="*/ 250084 h 391458"/>
                              <a:gd name="connsiteX6" fmla="*/ 702006 w 1544152"/>
                              <a:gd name="connsiteY6" fmla="*/ 210970 h 391458"/>
                              <a:gd name="connsiteX7" fmla="*/ 671093 w 1544152"/>
                              <a:gd name="connsiteY7" fmla="*/ 185734 h 391458"/>
                              <a:gd name="connsiteX8" fmla="*/ 618100 w 1544152"/>
                              <a:gd name="connsiteY8" fmla="*/ 198352 h 391458"/>
                              <a:gd name="connsiteX9" fmla="*/ 533562 w 1544152"/>
                              <a:gd name="connsiteY9" fmla="*/ 242514 h 391458"/>
                              <a:gd name="connsiteX10" fmla="*/ 467951 w 1544152"/>
                              <a:gd name="connsiteY10" fmla="*/ 273427 h 391458"/>
                              <a:gd name="connsiteX11" fmla="*/ 85640 w 1544152"/>
                              <a:gd name="connsiteY11" fmla="*/ 321374 h 391458"/>
                              <a:gd name="connsiteX12" fmla="*/ 94472 w 1544152"/>
                              <a:gd name="connsiteY12" fmla="*/ 306864 h 391458"/>
                              <a:gd name="connsiteX13" fmla="*/ 116553 w 1544152"/>
                              <a:gd name="connsiteY13" fmla="*/ 287937 h 391458"/>
                              <a:gd name="connsiteX14" fmla="*/ 90056 w 1544152"/>
                              <a:gd name="connsiteY14" fmla="*/ 273427 h 391458"/>
                              <a:gd name="connsiteX15" fmla="*/ 63559 w 1544152"/>
                              <a:gd name="connsiteY15" fmla="*/ 253239 h 391458"/>
                              <a:gd name="connsiteX16" fmla="*/ 89425 w 1544152"/>
                              <a:gd name="connsiteY16" fmla="*/ 235574 h 391458"/>
                              <a:gd name="connsiteX17" fmla="*/ 112768 w 1544152"/>
                              <a:gd name="connsiteY17" fmla="*/ 219802 h 391458"/>
                              <a:gd name="connsiteX18" fmla="*/ 52203 w 1544152"/>
                              <a:gd name="connsiteY18" fmla="*/ 234943 h 391458"/>
                              <a:gd name="connsiteX19" fmla="*/ 13089 w 1544152"/>
                              <a:gd name="connsiteY19" fmla="*/ 233682 h 391458"/>
                              <a:gd name="connsiteX20" fmla="*/ 39586 w 1544152"/>
                              <a:gd name="connsiteY20" fmla="*/ 214755 h 391458"/>
                              <a:gd name="connsiteX21" fmla="*/ 171439 w 1544152"/>
                              <a:gd name="connsiteY21" fmla="*/ 179426 h 391458"/>
                              <a:gd name="connsiteX22" fmla="*/ 167654 w 1544152"/>
                              <a:gd name="connsiteY22" fmla="*/ 188889 h 391458"/>
                              <a:gd name="connsiteX23" fmla="*/ 177117 w 1544152"/>
                              <a:gd name="connsiteY23" fmla="*/ 193936 h 391458"/>
                              <a:gd name="connsiteX24" fmla="*/ 406756 w 1544152"/>
                              <a:gd name="connsiteY24" fmla="*/ 137157 h 391458"/>
                              <a:gd name="connsiteX25" fmla="*/ 725980 w 1544152"/>
                              <a:gd name="connsiteY25" fmla="*/ 81008 h 391458"/>
                              <a:gd name="connsiteX26" fmla="*/ 879914 w 1544152"/>
                              <a:gd name="connsiteY26" fmla="*/ 45679 h 391458"/>
                              <a:gd name="connsiteX27" fmla="*/ 1089365 w 1544152"/>
                              <a:gd name="connsiteY27" fmla="*/ 14134 h 391458"/>
                              <a:gd name="connsiteX28" fmla="*/ 1255285 w 1544152"/>
                              <a:gd name="connsiteY28" fmla="*/ 886 h 391458"/>
                              <a:gd name="connsiteX29" fmla="*/ 1333514 w 1544152"/>
                              <a:gd name="connsiteY29" fmla="*/ 14134 h 391458"/>
                              <a:gd name="connsiteX30" fmla="*/ 1433192 w 1544152"/>
                              <a:gd name="connsiteY30" fmla="*/ 28014 h 391458"/>
                              <a:gd name="connsiteX31" fmla="*/ 1442025 w 1544152"/>
                              <a:gd name="connsiteY31" fmla="*/ 33692 h 391458"/>
                              <a:gd name="connsiteX32" fmla="*/ 1451488 w 1544152"/>
                              <a:gd name="connsiteY32" fmla="*/ 40001 h 391458"/>
                              <a:gd name="connsiteX33" fmla="*/ 1473569 w 1544152"/>
                              <a:gd name="connsiteY33" fmla="*/ 41262 h 391458"/>
                              <a:gd name="connsiteX34" fmla="*/ 1451488 w 1544152"/>
                              <a:gd name="connsiteY34" fmla="*/ 48833 h 391458"/>
                              <a:gd name="connsiteX35" fmla="*/ 1488710 w 1544152"/>
                              <a:gd name="connsiteY35" fmla="*/ 65236 h 391458"/>
                              <a:gd name="connsiteX36" fmla="*/ 1538549 w 1544152"/>
                              <a:gd name="connsiteY36" fmla="*/ 77854 h 391458"/>
                              <a:gd name="connsiteX37" fmla="*/ 1309541 w 1544152"/>
                              <a:gd name="connsiteY37" fmla="*/ 106243 h 391458"/>
                              <a:gd name="connsiteX38" fmla="*/ 1100720 w 1544152"/>
                              <a:gd name="connsiteY38" fmla="*/ 161130 h 391458"/>
                              <a:gd name="connsiteX39" fmla="*/ 1077378 w 1544152"/>
                              <a:gd name="connsiteY39" fmla="*/ 199614 h 391458"/>
                              <a:gd name="connsiteX40" fmla="*/ 1093150 w 1544152"/>
                              <a:gd name="connsiteY40" fmla="*/ 212862 h 391458"/>
                              <a:gd name="connsiteX41" fmla="*/ 1126586 w 1544152"/>
                              <a:gd name="connsiteY41" fmla="*/ 238729 h 391458"/>
                              <a:gd name="connsiteX42" fmla="*/ 1140466 w 1544152"/>
                              <a:gd name="connsiteY42" fmla="*/ 268380 h 391458"/>
                              <a:gd name="connsiteX43" fmla="*/ 1095043 w 1544152"/>
                              <a:gd name="connsiteY43" fmla="*/ 292354 h 391458"/>
                              <a:gd name="connsiteX44" fmla="*/ 1067915 w 1544152"/>
                              <a:gd name="connsiteY44" fmla="*/ 311280 h 391458"/>
                              <a:gd name="connsiteX45" fmla="*/ 1103875 w 1544152"/>
                              <a:gd name="connsiteY45" fmla="*/ 315696 h 391458"/>
                              <a:gd name="connsiteX46" fmla="*/ 924706 w 1544152"/>
                              <a:gd name="connsiteY46" fmla="*/ 384462 h 391458"/>
                              <a:gd name="connsiteX47" fmla="*/ 915243 w 1544152"/>
                              <a:gd name="connsiteY47" fmla="*/ 354811 h 3914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1544152" h="391458">
                                <a:moveTo>
                                  <a:pt x="915243" y="354811"/>
                                </a:moveTo>
                                <a:cubicBezTo>
                                  <a:pt x="958773" y="333992"/>
                                  <a:pt x="1002935" y="315065"/>
                                  <a:pt x="1013029" y="312542"/>
                                </a:cubicBezTo>
                                <a:cubicBezTo>
                                  <a:pt x="1031324" y="308757"/>
                                  <a:pt x="1030693" y="308757"/>
                                  <a:pt x="1003565" y="303710"/>
                                </a:cubicBezTo>
                                <a:cubicBezTo>
                                  <a:pt x="982747" y="299924"/>
                                  <a:pt x="967605" y="301186"/>
                                  <a:pt x="945525" y="309387"/>
                                </a:cubicBezTo>
                                <a:cubicBezTo>
                                  <a:pt x="913350" y="320743"/>
                                  <a:pt x="924075" y="322636"/>
                                  <a:pt x="790960" y="281629"/>
                                </a:cubicBezTo>
                                <a:cubicBezTo>
                                  <a:pt x="740490" y="266487"/>
                                  <a:pt x="732288" y="262071"/>
                                  <a:pt x="732288" y="250084"/>
                                </a:cubicBezTo>
                                <a:cubicBezTo>
                                  <a:pt x="732288" y="241883"/>
                                  <a:pt x="720933" y="227373"/>
                                  <a:pt x="702006" y="210970"/>
                                </a:cubicBezTo>
                                <a:lnTo>
                                  <a:pt x="671093" y="185734"/>
                                </a:lnTo>
                                <a:lnTo>
                                  <a:pt x="618100" y="198352"/>
                                </a:lnTo>
                                <a:cubicBezTo>
                                  <a:pt x="570153" y="209708"/>
                                  <a:pt x="561952" y="214124"/>
                                  <a:pt x="533562" y="242514"/>
                                </a:cubicBezTo>
                                <a:cubicBezTo>
                                  <a:pt x="503280" y="271535"/>
                                  <a:pt x="499495" y="273427"/>
                                  <a:pt x="467951" y="273427"/>
                                </a:cubicBezTo>
                                <a:cubicBezTo>
                                  <a:pt x="365118" y="273427"/>
                                  <a:pt x="167023" y="298032"/>
                                  <a:pt x="85640" y="321374"/>
                                </a:cubicBezTo>
                                <a:cubicBezTo>
                                  <a:pt x="76808" y="323898"/>
                                  <a:pt x="79962" y="319482"/>
                                  <a:pt x="94472" y="306864"/>
                                </a:cubicBezTo>
                                <a:lnTo>
                                  <a:pt x="116553" y="287937"/>
                                </a:lnTo>
                                <a:lnTo>
                                  <a:pt x="90056" y="273427"/>
                                </a:lnTo>
                                <a:cubicBezTo>
                                  <a:pt x="75546" y="265226"/>
                                  <a:pt x="63559" y="256393"/>
                                  <a:pt x="63559" y="253239"/>
                                </a:cubicBezTo>
                                <a:cubicBezTo>
                                  <a:pt x="63559" y="250715"/>
                                  <a:pt x="74915" y="242514"/>
                                  <a:pt x="89425" y="235574"/>
                                </a:cubicBezTo>
                                <a:cubicBezTo>
                                  <a:pt x="103935" y="228004"/>
                                  <a:pt x="114029" y="221064"/>
                                  <a:pt x="112768" y="219802"/>
                                </a:cubicBezTo>
                                <a:cubicBezTo>
                                  <a:pt x="111506" y="218540"/>
                                  <a:pt x="84378" y="225480"/>
                                  <a:pt x="52203" y="234943"/>
                                </a:cubicBezTo>
                                <a:cubicBezTo>
                                  <a:pt x="-7099" y="253870"/>
                                  <a:pt x="-20347" y="253239"/>
                                  <a:pt x="13089" y="233682"/>
                                </a:cubicBezTo>
                                <a:cubicBezTo>
                                  <a:pt x="23183" y="227373"/>
                                  <a:pt x="35170" y="219171"/>
                                  <a:pt x="39586" y="214755"/>
                                </a:cubicBezTo>
                                <a:cubicBezTo>
                                  <a:pt x="49049" y="205923"/>
                                  <a:pt x="149989" y="178795"/>
                                  <a:pt x="171439" y="179426"/>
                                </a:cubicBezTo>
                                <a:cubicBezTo>
                                  <a:pt x="185318" y="180057"/>
                                  <a:pt x="185318" y="180687"/>
                                  <a:pt x="167654" y="188889"/>
                                </a:cubicBezTo>
                                <a:cubicBezTo>
                                  <a:pt x="148728" y="197721"/>
                                  <a:pt x="148728" y="197721"/>
                                  <a:pt x="177117" y="193936"/>
                                </a:cubicBezTo>
                                <a:cubicBezTo>
                                  <a:pt x="211815" y="189520"/>
                                  <a:pt x="371427" y="149774"/>
                                  <a:pt x="406756" y="137157"/>
                                </a:cubicBezTo>
                                <a:cubicBezTo>
                                  <a:pt x="431991" y="127693"/>
                                  <a:pt x="508958" y="113814"/>
                                  <a:pt x="725980" y="81008"/>
                                </a:cubicBezTo>
                                <a:cubicBezTo>
                                  <a:pt x="806101" y="69021"/>
                                  <a:pt x="848370" y="59558"/>
                                  <a:pt x="879914" y="45679"/>
                                </a:cubicBezTo>
                                <a:cubicBezTo>
                                  <a:pt x="919659" y="28645"/>
                                  <a:pt x="935431" y="26752"/>
                                  <a:pt x="1089365" y="14134"/>
                                </a:cubicBezTo>
                                <a:lnTo>
                                  <a:pt x="1255285" y="886"/>
                                </a:lnTo>
                                <a:lnTo>
                                  <a:pt x="1333514" y="14134"/>
                                </a:lnTo>
                                <a:cubicBezTo>
                                  <a:pt x="1377044" y="21705"/>
                                  <a:pt x="1421837" y="27383"/>
                                  <a:pt x="1433192" y="28014"/>
                                </a:cubicBezTo>
                                <a:cubicBezTo>
                                  <a:pt x="1450857" y="28014"/>
                                  <a:pt x="1452750" y="29276"/>
                                  <a:pt x="1442025" y="33692"/>
                                </a:cubicBezTo>
                                <a:cubicBezTo>
                                  <a:pt x="1431300" y="38108"/>
                                  <a:pt x="1433192" y="39370"/>
                                  <a:pt x="1451488" y="40001"/>
                                </a:cubicBezTo>
                                <a:lnTo>
                                  <a:pt x="1473569" y="41262"/>
                                </a:lnTo>
                                <a:lnTo>
                                  <a:pt x="1451488" y="48833"/>
                                </a:lnTo>
                                <a:cubicBezTo>
                                  <a:pt x="1430038" y="56404"/>
                                  <a:pt x="1430669" y="57034"/>
                                  <a:pt x="1488710" y="65236"/>
                                </a:cubicBezTo>
                                <a:cubicBezTo>
                                  <a:pt x="1520884" y="69652"/>
                                  <a:pt x="1543596" y="75330"/>
                                  <a:pt x="1538549" y="77854"/>
                                </a:cubicBezTo>
                                <a:cubicBezTo>
                                  <a:pt x="1525300" y="85424"/>
                                  <a:pt x="1440132" y="95518"/>
                                  <a:pt x="1309541" y="106243"/>
                                </a:cubicBezTo>
                                <a:cubicBezTo>
                                  <a:pt x="1106398" y="122646"/>
                                  <a:pt x="1127217" y="116968"/>
                                  <a:pt x="1100720" y="161130"/>
                                </a:cubicBezTo>
                                <a:lnTo>
                                  <a:pt x="1077378" y="199614"/>
                                </a:lnTo>
                                <a:lnTo>
                                  <a:pt x="1093150" y="212862"/>
                                </a:lnTo>
                                <a:cubicBezTo>
                                  <a:pt x="1101351" y="220433"/>
                                  <a:pt x="1116492" y="231789"/>
                                  <a:pt x="1126586" y="238729"/>
                                </a:cubicBezTo>
                                <a:cubicBezTo>
                                  <a:pt x="1141097" y="249454"/>
                                  <a:pt x="1143620" y="255132"/>
                                  <a:pt x="1140466" y="268380"/>
                                </a:cubicBezTo>
                                <a:cubicBezTo>
                                  <a:pt x="1136680" y="282890"/>
                                  <a:pt x="1131003" y="285414"/>
                                  <a:pt x="1095043" y="292354"/>
                                </a:cubicBezTo>
                                <a:cubicBezTo>
                                  <a:pt x="1049619" y="301186"/>
                                  <a:pt x="1035109" y="311280"/>
                                  <a:pt x="1067915" y="311280"/>
                                </a:cubicBezTo>
                                <a:cubicBezTo>
                                  <a:pt x="1079271" y="311280"/>
                                  <a:pt x="1095673" y="313173"/>
                                  <a:pt x="1103875" y="315696"/>
                                </a:cubicBezTo>
                                <a:cubicBezTo>
                                  <a:pt x="1127848" y="322005"/>
                                  <a:pt x="994102" y="373107"/>
                                  <a:pt x="924706" y="384462"/>
                                </a:cubicBezTo>
                                <a:cubicBezTo>
                                  <a:pt x="830705" y="398973"/>
                                  <a:pt x="829443" y="395818"/>
                                  <a:pt x="915243" y="3548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reeform: Shape 146"/>
                        <wps:cNvSpPr/>
                        <wps:spPr>
                          <a:xfrm flipV="1">
                            <a:off x="3791803" y="7713897"/>
                            <a:ext cx="1433696" cy="339692"/>
                          </a:xfrm>
                          <a:custGeom>
                            <a:avLst/>
                            <a:gdLst>
                              <a:gd name="connsiteX0" fmla="*/ 62960 w 1433696"/>
                              <a:gd name="connsiteY0" fmla="*/ 336856 h 339692"/>
                              <a:gd name="connsiteX1" fmla="*/ 25108 w 1433696"/>
                              <a:gd name="connsiteY1" fmla="*/ 330547 h 339692"/>
                              <a:gd name="connsiteX2" fmla="*/ -6436 w 1433696"/>
                              <a:gd name="connsiteY2" fmla="*/ 326131 h 339692"/>
                              <a:gd name="connsiteX3" fmla="*/ 18799 w 1433696"/>
                              <a:gd name="connsiteY3" fmla="*/ 316667 h 339692"/>
                              <a:gd name="connsiteX4" fmla="*/ 50974 w 1433696"/>
                              <a:gd name="connsiteY4" fmla="*/ 300265 h 339692"/>
                              <a:gd name="connsiteX5" fmla="*/ 79363 w 1433696"/>
                              <a:gd name="connsiteY5" fmla="*/ 233391 h 339692"/>
                              <a:gd name="connsiteX6" fmla="*/ 107753 w 1433696"/>
                              <a:gd name="connsiteY6" fmla="*/ 166517 h 339692"/>
                              <a:gd name="connsiteX7" fmla="*/ 302693 w 1433696"/>
                              <a:gd name="connsiteY7" fmla="*/ 150745 h 339692"/>
                              <a:gd name="connsiteX8" fmla="*/ 586588 w 1433696"/>
                              <a:gd name="connsiteY8" fmla="*/ 160209 h 339692"/>
                              <a:gd name="connsiteX9" fmla="*/ 782160 w 1433696"/>
                              <a:gd name="connsiteY9" fmla="*/ 154531 h 339692"/>
                              <a:gd name="connsiteX10" fmla="*/ 769542 w 1433696"/>
                              <a:gd name="connsiteY10" fmla="*/ 145067 h 339692"/>
                              <a:gd name="connsiteX11" fmla="*/ 794777 w 1433696"/>
                              <a:gd name="connsiteY11" fmla="*/ 143175 h 339692"/>
                              <a:gd name="connsiteX12" fmla="*/ 753770 w 1433696"/>
                              <a:gd name="connsiteY12" fmla="*/ 128665 h 339692"/>
                              <a:gd name="connsiteX13" fmla="*/ 712763 w 1433696"/>
                              <a:gd name="connsiteY13" fmla="*/ 113523 h 339692"/>
                              <a:gd name="connsiteX14" fmla="*/ 807395 w 1433696"/>
                              <a:gd name="connsiteY14" fmla="*/ 117309 h 339692"/>
                              <a:gd name="connsiteX15" fmla="*/ 936724 w 1433696"/>
                              <a:gd name="connsiteY15" fmla="*/ 130557 h 339692"/>
                              <a:gd name="connsiteX16" fmla="*/ 984040 w 1433696"/>
                              <a:gd name="connsiteY16" fmla="*/ 140020 h 339692"/>
                              <a:gd name="connsiteX17" fmla="*/ 1090027 w 1433696"/>
                              <a:gd name="connsiteY17" fmla="*/ 134973 h 339692"/>
                              <a:gd name="connsiteX18" fmla="*/ 1183397 w 1433696"/>
                              <a:gd name="connsiteY18" fmla="*/ 130557 h 339692"/>
                              <a:gd name="connsiteX19" fmla="*/ 1080564 w 1433696"/>
                              <a:gd name="connsiteY19" fmla="*/ 96490 h 339692"/>
                              <a:gd name="connsiteX20" fmla="*/ 943033 w 1433696"/>
                              <a:gd name="connsiteY20" fmla="*/ 59267 h 339692"/>
                              <a:gd name="connsiteX21" fmla="*/ 649045 w 1433696"/>
                              <a:gd name="connsiteY21" fmla="*/ 1226 h 339692"/>
                              <a:gd name="connsiteX22" fmla="*/ 716548 w 1433696"/>
                              <a:gd name="connsiteY22" fmla="*/ 8166 h 339692"/>
                              <a:gd name="connsiteX23" fmla="*/ 826321 w 1433696"/>
                              <a:gd name="connsiteY23" fmla="*/ 22045 h 339692"/>
                              <a:gd name="connsiteX24" fmla="*/ 876791 w 1433696"/>
                              <a:gd name="connsiteY24" fmla="*/ 30878 h 339692"/>
                              <a:gd name="connsiteX25" fmla="*/ 939879 w 1433696"/>
                              <a:gd name="connsiteY25" fmla="*/ 42865 h 339692"/>
                              <a:gd name="connsiteX26" fmla="*/ 1115893 w 1433696"/>
                              <a:gd name="connsiteY26" fmla="*/ 78194 h 339692"/>
                              <a:gd name="connsiteX27" fmla="*/ 1156900 w 1433696"/>
                              <a:gd name="connsiteY27" fmla="*/ 91442 h 339692"/>
                              <a:gd name="connsiteX28" fmla="*/ 1204216 w 1433696"/>
                              <a:gd name="connsiteY28" fmla="*/ 127403 h 339692"/>
                              <a:gd name="connsiteX29" fmla="*/ 1225035 w 1433696"/>
                              <a:gd name="connsiteY29" fmla="*/ 140020 h 339692"/>
                              <a:gd name="connsiteX30" fmla="*/ 1425023 w 1433696"/>
                              <a:gd name="connsiteY30" fmla="*/ 188598 h 339692"/>
                              <a:gd name="connsiteX31" fmla="*/ 1425654 w 1433696"/>
                              <a:gd name="connsiteY31" fmla="*/ 218881 h 339692"/>
                              <a:gd name="connsiteX32" fmla="*/ 1421869 w 1433696"/>
                              <a:gd name="connsiteY32" fmla="*/ 243485 h 339692"/>
                              <a:gd name="connsiteX33" fmla="*/ 1373291 w 1433696"/>
                              <a:gd name="connsiteY33" fmla="*/ 251056 h 339692"/>
                              <a:gd name="connsiteX34" fmla="*/ 1286861 w 1433696"/>
                              <a:gd name="connsiteY34" fmla="*/ 283231 h 339692"/>
                              <a:gd name="connsiteX35" fmla="*/ 1176458 w 1433696"/>
                              <a:gd name="connsiteY35" fmla="*/ 320453 h 339692"/>
                              <a:gd name="connsiteX36" fmla="*/ 1097598 w 1433696"/>
                              <a:gd name="connsiteY36" fmla="*/ 332440 h 339692"/>
                              <a:gd name="connsiteX37" fmla="*/ 1009275 w 1433696"/>
                              <a:gd name="connsiteY37" fmla="*/ 317298 h 339692"/>
                              <a:gd name="connsiteX38" fmla="*/ 768911 w 1433696"/>
                              <a:gd name="connsiteY38" fmla="*/ 302157 h 339692"/>
                              <a:gd name="connsiteX39" fmla="*/ 616870 w 1433696"/>
                              <a:gd name="connsiteY39" fmla="*/ 302157 h 339692"/>
                              <a:gd name="connsiteX40" fmla="*/ 561984 w 1433696"/>
                              <a:gd name="connsiteY40" fmla="*/ 321715 h 339692"/>
                              <a:gd name="connsiteX41" fmla="*/ 507728 w 1433696"/>
                              <a:gd name="connsiteY41" fmla="*/ 340641 h 339692"/>
                              <a:gd name="connsiteX42" fmla="*/ 437701 w 1433696"/>
                              <a:gd name="connsiteY42" fmla="*/ 323607 h 339692"/>
                              <a:gd name="connsiteX43" fmla="*/ 367674 w 1433696"/>
                              <a:gd name="connsiteY43" fmla="*/ 306573 h 339692"/>
                              <a:gd name="connsiteX44" fmla="*/ 250331 w 1433696"/>
                              <a:gd name="connsiteY44" fmla="*/ 322976 h 339692"/>
                              <a:gd name="connsiteX45" fmla="*/ 62960 w 1433696"/>
                              <a:gd name="connsiteY45" fmla="*/ 336856 h 339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1433696" h="339692">
                                <a:moveTo>
                                  <a:pt x="62960" y="336856"/>
                                </a:moveTo>
                                <a:cubicBezTo>
                                  <a:pt x="59806" y="335594"/>
                                  <a:pt x="42772" y="332440"/>
                                  <a:pt x="25108" y="330547"/>
                                </a:cubicBezTo>
                                <a:lnTo>
                                  <a:pt x="-6436" y="326131"/>
                                </a:lnTo>
                                <a:lnTo>
                                  <a:pt x="18799" y="316667"/>
                                </a:lnTo>
                                <a:cubicBezTo>
                                  <a:pt x="32678" y="312251"/>
                                  <a:pt x="47188" y="304681"/>
                                  <a:pt x="50974" y="300265"/>
                                </a:cubicBezTo>
                                <a:cubicBezTo>
                                  <a:pt x="54759" y="295848"/>
                                  <a:pt x="67376" y="266197"/>
                                  <a:pt x="79363" y="233391"/>
                                </a:cubicBezTo>
                                <a:cubicBezTo>
                                  <a:pt x="90719" y="201216"/>
                                  <a:pt x="103336" y="170934"/>
                                  <a:pt x="107753" y="166517"/>
                                </a:cubicBezTo>
                                <a:cubicBezTo>
                                  <a:pt x="121632" y="152638"/>
                                  <a:pt x="245284" y="142544"/>
                                  <a:pt x="302693" y="150745"/>
                                </a:cubicBezTo>
                                <a:cubicBezTo>
                                  <a:pt x="330452" y="154531"/>
                                  <a:pt x="457258" y="158947"/>
                                  <a:pt x="586588" y="160209"/>
                                </a:cubicBezTo>
                                <a:cubicBezTo>
                                  <a:pt x="791623" y="162732"/>
                                  <a:pt x="815596" y="161470"/>
                                  <a:pt x="782160" y="154531"/>
                                </a:cubicBezTo>
                                <a:cubicBezTo>
                                  <a:pt x="745569" y="146329"/>
                                  <a:pt x="744938" y="146329"/>
                                  <a:pt x="769542" y="145067"/>
                                </a:cubicBezTo>
                                <a:lnTo>
                                  <a:pt x="794777" y="143175"/>
                                </a:lnTo>
                                <a:lnTo>
                                  <a:pt x="753770" y="128665"/>
                                </a:lnTo>
                                <a:lnTo>
                                  <a:pt x="712763" y="113523"/>
                                </a:lnTo>
                                <a:lnTo>
                                  <a:pt x="807395" y="117309"/>
                                </a:lnTo>
                                <a:cubicBezTo>
                                  <a:pt x="863543" y="119201"/>
                                  <a:pt x="915906" y="124248"/>
                                  <a:pt x="936724" y="130557"/>
                                </a:cubicBezTo>
                                <a:cubicBezTo>
                                  <a:pt x="955651" y="135604"/>
                                  <a:pt x="977101" y="140020"/>
                                  <a:pt x="984040" y="140020"/>
                                </a:cubicBezTo>
                                <a:cubicBezTo>
                                  <a:pt x="990980" y="139390"/>
                                  <a:pt x="1038926" y="137497"/>
                                  <a:pt x="1090027" y="134973"/>
                                </a:cubicBezTo>
                                <a:lnTo>
                                  <a:pt x="1183397" y="130557"/>
                                </a:lnTo>
                                <a:lnTo>
                                  <a:pt x="1080564" y="96490"/>
                                </a:lnTo>
                                <a:cubicBezTo>
                                  <a:pt x="1023785" y="77563"/>
                                  <a:pt x="961960" y="61160"/>
                                  <a:pt x="943033" y="59267"/>
                                </a:cubicBezTo>
                                <a:cubicBezTo>
                                  <a:pt x="901395" y="54851"/>
                                  <a:pt x="645259" y="4381"/>
                                  <a:pt x="649045" y="1226"/>
                                </a:cubicBezTo>
                                <a:cubicBezTo>
                                  <a:pt x="650306" y="-35"/>
                                  <a:pt x="680589" y="3119"/>
                                  <a:pt x="716548" y="8166"/>
                                </a:cubicBezTo>
                                <a:cubicBezTo>
                                  <a:pt x="752508" y="13213"/>
                                  <a:pt x="802348" y="19522"/>
                                  <a:pt x="826321" y="22045"/>
                                </a:cubicBezTo>
                                <a:cubicBezTo>
                                  <a:pt x="850925" y="24569"/>
                                  <a:pt x="873637" y="28354"/>
                                  <a:pt x="876791" y="30878"/>
                                </a:cubicBezTo>
                                <a:cubicBezTo>
                                  <a:pt x="880576" y="33401"/>
                                  <a:pt x="908966" y="39079"/>
                                  <a:pt x="939879" y="42865"/>
                                </a:cubicBezTo>
                                <a:cubicBezTo>
                                  <a:pt x="1029463" y="54220"/>
                                  <a:pt x="1101383" y="68731"/>
                                  <a:pt x="1115893" y="78194"/>
                                </a:cubicBezTo>
                                <a:cubicBezTo>
                                  <a:pt x="1122833" y="83241"/>
                                  <a:pt x="1141759" y="88919"/>
                                  <a:pt x="1156900" y="91442"/>
                                </a:cubicBezTo>
                                <a:cubicBezTo>
                                  <a:pt x="1187182" y="96490"/>
                                  <a:pt x="1209894" y="113523"/>
                                  <a:pt x="1204216" y="127403"/>
                                </a:cubicBezTo>
                                <a:cubicBezTo>
                                  <a:pt x="1201693" y="133712"/>
                                  <a:pt x="1208001" y="137497"/>
                                  <a:pt x="1225035" y="140020"/>
                                </a:cubicBezTo>
                                <a:cubicBezTo>
                                  <a:pt x="1268566" y="146960"/>
                                  <a:pt x="1419345" y="184182"/>
                                  <a:pt x="1425023" y="188598"/>
                                </a:cubicBezTo>
                                <a:cubicBezTo>
                                  <a:pt x="1427546" y="191753"/>
                                  <a:pt x="1428177" y="205001"/>
                                  <a:pt x="1425654" y="218881"/>
                                </a:cubicBezTo>
                                <a:lnTo>
                                  <a:pt x="1421869" y="243485"/>
                                </a:lnTo>
                                <a:lnTo>
                                  <a:pt x="1373291" y="251056"/>
                                </a:lnTo>
                                <a:cubicBezTo>
                                  <a:pt x="1276136" y="266197"/>
                                  <a:pt x="1282445" y="263673"/>
                                  <a:pt x="1286861" y="283231"/>
                                </a:cubicBezTo>
                                <a:cubicBezTo>
                                  <a:pt x="1291277" y="304050"/>
                                  <a:pt x="1297586" y="302157"/>
                                  <a:pt x="1176458" y="320453"/>
                                </a:cubicBezTo>
                                <a:lnTo>
                                  <a:pt x="1097598" y="332440"/>
                                </a:lnTo>
                                <a:lnTo>
                                  <a:pt x="1009275" y="317298"/>
                                </a:lnTo>
                                <a:cubicBezTo>
                                  <a:pt x="933570" y="304681"/>
                                  <a:pt x="898872" y="302788"/>
                                  <a:pt x="768911" y="302157"/>
                                </a:cubicBezTo>
                                <a:lnTo>
                                  <a:pt x="616870" y="302157"/>
                                </a:lnTo>
                                <a:lnTo>
                                  <a:pt x="561984" y="321715"/>
                                </a:lnTo>
                                <a:lnTo>
                                  <a:pt x="507728" y="340641"/>
                                </a:lnTo>
                                <a:lnTo>
                                  <a:pt x="437701" y="323607"/>
                                </a:lnTo>
                                <a:lnTo>
                                  <a:pt x="367674" y="306573"/>
                                </a:lnTo>
                                <a:lnTo>
                                  <a:pt x="250331" y="322976"/>
                                </a:lnTo>
                                <a:cubicBezTo>
                                  <a:pt x="144343" y="338748"/>
                                  <a:pt x="81256" y="343165"/>
                                  <a:pt x="62960" y="336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1681A" id="Group 97" o:spid="_x0000_s1026" style="position:absolute;margin-left:233.15pt;margin-top:67.45pt;width:341.9pt;height:354.45pt;z-index:251662336;mso-width-relative:margin;mso-height-relative:margin" coordsize="77685,8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">
                <v:shape id="Freeform: Shape 98" o:spid="_x0000_s1027" style="position:absolute;left:39206;width:595;height:103;flip:y;visibility:visible;mso-wrap-style:square;v-text-anchor:middle" coordsize="59513,1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" path="m10596,-7590v-23973,-4416,-22711,-4416,12618,-5047c49711,-13268,58543,-12006,51603,-7590v-5047,3155,-10725,5678,-12617,5047c37093,-2543,24475,-5066,10596,-7590xe" filled="f" stroked="f" strokeweight=".01753mm">
                  <v:stroke joinstyle="miter"/>
                  <v:path arrowok="t" o:connecttype="custom" o:connectlocs="10596,-7590;23214,-12637;51603,-7590;38986,-2543;10596,-7590" o:connectangles="0,0,0,0,0"/>
                </v:shape>
                <v:shape id="Freeform: Shape 99" o:spid="_x0000_s1028" style="position:absolute;left:39858;top:140;width:701;height:157;flip:y;visibility:visible;mso-wrap-style:square;v-text-anchor:middle" coordsize="70103,1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" path="m8403,-3297c-9892,-12129,-9892,-12129,5249,-12760v18926,,70658,10094,56779,11356c56981,-773,46887,489,39947,2381,33008,4274,19128,1120,8403,-3297xe" filled="f" stroked="f" strokeweight=".01753mm">
                  <v:stroke joinstyle="miter"/>
                  <v:path arrowok="t" o:connecttype="custom" o:connectlocs="8403,-3297;5249,-12760;62028,-1404;39947,2381;8403,-3297" o:connectangles="0,0,0,0,0"/>
                </v:shape>
                <v:shape id="Freeform: Shape 101" o:spid="_x0000_s1029" style="position:absolute;top:366;width:60698;height:62887;flip:y;visibility:visible;mso-wrap-style:square;v-text-anchor:middle" coordsize="6069899,6288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" path="m4024049,6271921v-5047,-6308,-18926,-9463,-39114,-9463c3961592,6262458,3955283,6260566,3958438,6254888v3785,-6309,2523,-6309,-4416,-1262c3941404,6263089,3714288,6237223,3699778,6225236v-7570,-6309,-30913,-10094,-66873,-11987c3578650,6210726,3576757,6210095,3569818,6192430v-7571,-18295,-14510,-19557,-49840,-8201c3504207,6189276,3443012,6171611,3446797,6162779v1892,-6309,,-6309,-10094,-1262c3424085,6168457,3424085,6168457,3438595,6181074v15772,13880,-16402,-2523,-85168,-43531c3333239,6125557,3315574,6117355,3314313,6118617v-1893,1893,18926,18296,46054,37222l3408944,6189907r-31544,1892c3355320,6193061,3329454,6188014,3289078,6174135v-47316,-15772,-61826,-23974,-89585,-51733l3166688,6090227r-17034,11356c3133251,6112308,3129466,6112308,3060069,6101583v-56778,-8832,-80121,-10094,-113557,-5047c2906766,6102214,2899196,6101583,2808350,6076348v-52994,-14510,-97786,-24605,-99679,-23343c2701101,6060576,2706779,6066254,2729490,6073824v12618,4416,20188,8833,15772,10094c2741477,6085180,2709933,6071932,2674604,6054898v-44792,-22712,-73813,-33437,-99679,-35960c2554737,6016414,2525717,6008213,2510576,6000011v-20819,-11356,-29651,-13248,-35960,-8201c2468307,5996857,2458213,5994333,2434240,5979192v-17034,-10725,-31544,-17034,-31544,-13879c2402696,5974145,2423515,5989286,2465784,6010105v22711,11356,48577,25866,58040,32175c2544643,6057421,2547167,6057421,2542751,6040388v-2524,-10095,-1262,-12618,5677,-10095c2553475,6032186,2576187,6039126,2598899,6044804v34698,9463,44792,15141,73181,46054c2692899,6112939,2716242,6130604,2738322,6140067v46054,20188,29021,18926,-44161,-3154c2579972,6102845,2321313,5993071,2303017,5970360v-5047,-5678,-12617,-8202,-17033,-6309c2280937,5965313,2249393,5952064,2215326,5934399v-87692,-47316,-218915,-121129,-222700,-126176c1986948,5800021,1882854,5726208,1877807,5726208v-2524,,-5047,3155,-5047,6940c1872760,5736933,1865189,5733779,1855726,5726208v-35329,-27759,-126175,-90216,-165921,-114190c1600852,5559655,1385092,5381115,1240621,5241060v-92739,-89586,-238471,-249830,-255505,-280112c980700,4953377,977546,4949592,976915,4952746v,3155,-5678,631,-12618,-5678c957988,4941390,952941,4934451,953572,4931927v631,-1893,-7570,-16403,-18295,-32175c924552,4883980,910673,4861268,904364,4849282v-6309,-11987,-16403,-25867,-23343,-30283c869666,4810798,838122,4765374,838122,4757173v,-2524,8201,6939,18295,20819c866511,4792502,880391,4807643,887330,4812059v6309,5048,17034,18927,23343,30914c924552,4870732,987640,4948961,1002781,4956532v27758,15141,32174,6308,10094,-20189c1000888,4921202,981962,4895336,970606,4877671v-11356,-17034,-27128,-37222,-35329,-44162c927706,4826570,918243,4810167,913827,4796918v-3785,-13248,-14510,-32175,-23342,-42269c881652,4743924,875974,4730045,877236,4721843v1262,-11986,6309,-15141,28390,-16403c922659,4704179,937800,4707333,948525,4714273v11987,7570,18296,8832,23343,3785c976915,4713011,982593,4713011,990163,4717427v9463,5047,8832,1262,-4416,-17665c966821,4671373,961143,4665695,966190,4680836v5047,13879,4416,13879,-39745,-8202c880391,4649292,875974,4649292,875974,4670111v,12618,-46054,90847,-53624,90847c821088,4760958,794591,4723105,763048,4677682,730873,4631627,682295,4562861,654537,4524377v-58041,-78860,-87692,-127438,-87692,-143210c566845,4375489,532147,4306092,490509,4226601,448240,4147740,396508,4049953,375689,4010208v-20819,-39746,-41638,-76968,-46054,-82015c306924,3901696,178856,3541462,144158,3407715v-10725,-41638,-24605,-94001,-31544,-116713c81070,3180597,40694,2957265,18613,2770524,-6622,2557286,-12300,2123869,7888,1974350v5678,-42269,10094,-78860,8832,-82015c14828,1882241,25553,1798334,34385,1761112v4416,-20819,17034,-94632,27128,-164030c72238,1526424,90533,1434946,103151,1388891v42268,-150150,74443,-271279,75074,-280742c178225,1103102,180118,1097424,182010,1095531v3785,-3154,22712,-57410,88323,-249830c328374,675363,460227,409762,591449,199678,648228,107569,703114,23662,712577,12306l729611,-7252r2524,47947c734658,88012,733396,93690,685450,237531,606590,472219,604067,478528,585140,516381v-17664,35329,-17664,36591,-11355,85169l580724,650759,515113,798385,448871,946012r36591,145734l522053,1237479r-37222,167184c464012,1496772,427421,1640613,402817,1724521v-56779,195573,-56779,202513,-11987,358341c423005,2194528,423005,2194528,540979,2413444v88323,164030,140055,270018,208189,425846l839384,3046850r-4417,52994c831182,3146530,829290,3152208,819826,3149053v-6308,-1892,-59933,-25866,-119235,-53625c640657,3068300,590818,3048743,588926,3051897v-2524,3155,4416,17665,14510,32175c617946,3106153,620469,3114986,616684,3132019v-4416,22712,-7570,19558,42900,39115l675987,3178074r-17034,17665l641288,3214034r23974,7571c687973,3229175,687973,3229806,674725,3236746v-12618,6940,-8832,10094,47946,36591c773772,3297311,802162,3316868,886699,3387527v64350,52994,145102,112297,217653,158982c1168070,3587517,1226111,3626631,1233682,3634202v7570,6940,44792,58041,83275,113559l1386354,3848071r-22712,35329c1351025,3902958,1329575,3936395,1316326,3957845r-24604,38483l1301816,4036705v5678,21450,11356,42900,12618,47316c1316326,4089699,1325159,4088437,1347239,4079605v45423,-17665,173491,-37853,244780,-37853c1626718,4041752,1682866,4039859,1716302,4037336r61195,-3786l1802732,3991281v25235,-41638,25866,-42269,78860,-63088c1911874,3916837,1935847,3906743,1935847,3905481v,-631,-20188,-12617,-44161,-25235c1867082,3866997,1847524,3853749,1847524,3851225v,-3785,51732,-82014,63719,-95894c1913767,3752808,1934585,3756593,1956666,3764795v33437,11986,46054,20188,68135,47316c2039942,3830406,2053190,3844286,2055083,3842393v1262,-1262,-631,-25866,-4416,-54256c2029848,3640511,2011552,3495408,2011552,3474589v,-12618,11356,-62458,25235,-111036c2050667,3314975,2085365,3193215,2113124,3092274v28389,-100310,52362,-184218,52993,-185480c2167379,2906164,2203970,2916889,2247500,2931399r78229,25866l2347810,3050005v12617,51101,28389,124284,35329,162137c2415944,3390681,2420991,3413393,2429193,3417809v4416,2524,98417,67505,208820,143841l2838632,3700445r54255,77598c2922538,3820943,2948404,3856903,2949666,3858165v1262,1893,17665,-4416,35960,-13248l3019693,3827883r42900,12617c3086566,3847440,3109909,3854380,3114325,3855642v5047,1892,-4416,19557,-27759,51101c3067009,3932609,3052499,3955321,3053761,3956583v1261,1262,30282,-12618,64980,-30913l3181198,3892233r18295,-59303c3217158,3774258,3218419,3772996,3273937,3716847r56148,-56779l3330085,3544617r,-114821l3376769,3429796r46685,l3465723,3479636r41638,49839l3535750,3499193r27759,-30282l3591898,3255672r28390,-213869l3603254,2967359r-17033,-74444l3649939,2828565r63719,-64350l3752772,2638039r39745,-126808l3870746,2456344v70027,-49208,80752,-54886,99048,-51732c4007015,2412183,4007015,2409659,3975471,2534574r-29020,116082l3898504,2701127v-34698,37222,-61825,58672,-101571,80753c3767282,2798283,3740154,2815316,3736369,2819733v-3785,4416,-25235,56148,-47316,114820l3648677,3041803r40376,109143l3729430,3259458r19557,-29021c3765389,3205833,3779269,3196369,3841095,3164825v42268,-20819,94631,-53625,123651,-77598c4013324,3048112,4016478,3046219,4027834,3056314v11356,10094,11356,10094,631,-2524c4018371,3041803,4018371,3037387,4030989,2981869v6939,-32805,13879,-60564,14510,-61826c4046760,2919412,4061271,2939600,4078304,2966097v17034,25867,33437,47317,36591,47317c4118050,3013414,4130036,3007736,4142023,3000165v13879,-8832,23973,-11356,29020,-7571c4182399,3001427,4342011,3128234,4347058,3132650v2523,1893,-1262,58042,-8202,123653l4326239,3376171r-83907,85169c4158426,3545878,4158426,3546509,4133191,3610228r-25866,64350l4179245,3738297r71289,64350l4314883,3800755r64980,-1893l4377971,3757855v-1893,-46685,3785,-46055,18295,1892l4406360,3792553r43531,5678c4474495,3800755,4521180,3813372,4555247,3825359r60564,22081l4610133,3866997v-10725,37223,-6308,39115,22712,10725l4661234,3849333r90216,45423l4841665,3939549r51101,80753c4923679,4070142,4958377,4115565,4981089,4137015v30913,30283,42899,47947,73812,115452c5075720,4295998,5090861,4333220,5088969,4335112v-1262,1893,-25866,6309,-54256,10725c5006324,4349623,4982981,4354670,4982981,4356562v,2524,18927,13880,42269,25236l5066888,4401986r-56148,33437c4979196,4453718,4948914,4470121,4942605,4472645v-6939,2523,-10725,5678,-9463,7570c4934404,4481477,4961532,4475799,4992445,4466967v31543,-8202,59302,-15141,63087,-15141c5058687,4451826,5039130,4475168,5011371,4504189v-27759,28390,-70027,71920,-94001,96525l4874471,4645507r79490,65611l5033452,4776730r-101572,1893l4829678,4780515r-32174,22712c4779839,4815845,4764067,4827201,4762806,4828462v-8202,5678,90215,94002,131853,118606l4941975,4975458r7570,-17665c4959639,4935082,4959639,4921202,4948283,4885873v-5047,-17034,-7570,-30283,-5678,-30283c4943867,4855590,4977304,4872624,5016418,4892812r70658,37222l5131237,4889658v34699,-32806,42269,-42269,34699,-46685c5128714,4821523,5129976,4819630,5184231,4812690v28390,-3154,53625,-7570,54886,-9463c5241010,4801334,5252366,4756542,5264352,4703548v11987,-52994,22712,-97156,23974,-98418c5290218,4603237,5416394,4663171,5423333,4669480v5047,4416,-112296,181694,-138792,208822l5252997,4911108r52993,68135c5335642,5017096,5365924,5059996,5374756,5074507r14510,25866l5462448,5104789r73181,4416l5571589,5230965r36591,122392l5553925,5461237r-54256,107881l5452985,5591830r-47316,22081l5377910,5597508v-33436,-19557,-35329,-19557,-35329,-3785c5342581,5608864,5331856,5614542,5275708,5627790r-45423,11356l5277601,5722423r46685,83907l5410085,5814532v82014,8201,87692,7570,137531,-5047c5627107,5788665,5677577,5792451,5626476,5815163v-25235,11355,-34699,25235,-42269,64350c5581053,5895915,5581683,5896546,5605026,5896546v17034,,34067,-6308,52993,-18926c5692087,5855539,5699657,5863740,5671268,5892761v-10725,11356,-19557,21450,-19557,23343c5651711,5917996,5661174,5917996,5673161,5916735v20818,-2524,22080,-4417,68134,-104096l5787980,5710436r123021,-109143c5978505,5541360,6040962,5487104,6049794,5480164r15772,-11987l6045378,5549561v-26497,104727,-42900,128069,-121129,172231c5872518,5750813,5787980,5823995,5793658,5834089v1893,1893,15772,7571,31544,11356c5849175,5851123,5856746,5851123,5873148,5842290v10725,-5047,20819,-8832,22081,-6939c5897122,5836613,5884504,5853015,5868101,5871942v-52993,60565,-51101,58041,-31543,50471c5846021,5918627,5853591,5916735,5853591,5918627v,3786,-92108,47316,-129329,60565c5707228,5985501,5698396,5990548,5705335,5991179v8202,631,631,6939,-22080,18926c5636570,6034710,5646664,6033448,5712906,6006951v30282,-11987,55517,-21450,56148,-20188c5773470,5991179,5665590,6041018,5645402,6044173v-11987,1892,-78229,22081,-146994,44792c5429011,6111677,5364031,6129973,5353306,6129342r-20188,-631l5356460,6117986v13249,-6309,25236,-12618,27128,-13879c5386112,6100952,5344474,6107261,5270030,6120510r-18926,3154l5266876,6110415v18295,-15141,18926,-15772,-64980,17034c5155211,6145114,5137546,6148899,5096539,6148899v-32174,,-73812,5678,-117974,16403c4902860,6184229,4902860,6184229,4885196,6177289v-7571,-3154,-10725,-2523,-7571,631c4882672,6182967,4762806,6200632,4756497,6195585v-1262,-1262,6309,-6940,17664,-13249c4784886,6176027,4793718,6169718,4793718,6167826v,-1893,-34067,-6940,-75705,-11356c4642939,6148899,4642308,6148899,4527489,6170980v-63719,12618,-135008,26497,-159612,31544c4343903,6207571,4301635,6211988,4275138,6211988v-41007,,-47947,-1262,-45423,-9464c4232869,6194954,4229084,6194954,4207003,6205048v-23973,10725,-29651,10725,-73812,2523c4107325,6202524,4084613,6199370,4083351,6200632v-1261,1261,27128,11986,62457,23342l4210158,6245424r-26497,11356c4159056,6267505,4080197,6281385,4046760,6281385v-8201,,-18295,-4417,-22711,-9464xm3348380,6107261v4416,-4416,-631,-6309,-93370,-41638c3174258,6034710,3161010,6031555,3142714,6037233v-11356,3785,-18926,8202,-17033,10094c3127573,6049220,3154701,6055529,3185614,6061838v44161,8201,63088,15141,86430,32175c3296017,6111677,3305480,6114832,3323776,6112308v11986,-1893,23342,-3785,24604,-5047xm3380555,6088335v,-17665,-9463,-15772,-14510,3785c3364152,6100321,3366045,6104738,3371722,6104738v5047,,8833,-6309,8833,-16403xm2358535,5991179v-5047,-3155,-11987,-6309,-15772,-6309c2339608,5984870,2340870,5988024,2345917,5991179v5047,3154,12618,6309,15772,6309c2365474,5997488,2363582,5994333,2358535,5991179xm2099244,5837243v-10725,-10094,-74443,-31544,-79490,-27128c2014076,5816424,2099244,5854277,2105553,5848599v1893,-1892,-1262,-6939,-6309,-11356xm1508113,5278282v-15141,-6940,-29020,-18296,-32175,-27128c1472784,5242321,1455119,5228442,1432408,5216455v-41007,-22081,-42269,-23973,-48578,-78229l1380045,5102265r31544,-16403c1434300,5074507,1446918,5063151,1456381,5045486v11356,-23343,11987,-26497,2523,-49209c1445656,4965364,1448180,4966626,1426099,4977982v-18296,9463,-21450,8832,-54255,-5678l1336514,4956532r,24604c1336514,5003848,1334622,5006371,1316326,5010157v-11355,2523,-23342,6308,-25866,7570c1287306,5019620,1299293,5035392,1316326,5053687v27128,27759,37222,47948,33437,67505c1349132,5123085,1322635,5119930,1289830,5114252r-59303,-10094l1246930,5124346v46054,54887,112927,128069,124283,135009c1382568,5266926,1382568,5266295,1375629,5258093v-4416,-5678,-6309,-13879,-3785,-19557c1374367,5231596,1369320,5225287,1355441,5218348v-17034,-8833,-44162,-42269,-44162,-54887c1311279,5160937,1327682,5165985,1347239,5173555v30913,13249,37222,18296,47947,43531c1406542,5242952,1411589,5247368,1458904,5268187v28390,11987,56779,22081,63719,22081c1530194,5290268,1525147,5285221,1508113,5278282xm1836169,5269449v10094,-20188,9463,-22081,-3155,-41007c1815981,5203207,1742799,5164723,1711886,5164723v-11987,,-22081,-1893,-22081,-4416c1689174,5157152,1682235,5124346,1674033,5085862r-15772,-69397l1677819,4998801v10725,-10094,18295,-18927,17033,-19558c1694221,4977982,1674033,4971042,1651322,4963471r-41638,-13879l1575617,4863161r-34699,-86431l1484770,4760327r-56778,-17034l1424206,4763482v-2523,10725,-5678,32175,-7570,47947l1413481,4839818r55518,47316c1527039,4936974,1532086,4945176,1532086,4999432v,11355,13249,52363,29020,91478l1589496,5162199r76336,46686c1728289,5247368,1804625,5287114,1822920,5290268v1893,631,8202,-8832,13249,-20819xm976915,4947699v,-1262,-5047,-6309,-10725,-10725c956096,4928773,955465,4929404,963666,4939498v8202,10094,13249,13248,13249,8201xm1164285,4338267v10094,,14510,-5047,17665,-20188c1184473,4306723,1194567,4261299,1205292,4217137r18295,-80122l1263964,4118089r40376,-18296l1240621,4037336v-34698,-34068,-64980,-61827,-66873,-61196c1159869,3978033,1086687,4000745,1082271,4003899v-3154,2523,1893,22081,10725,43531c1101197,4068249,1107506,4085914,1105614,4085914v-1262,,-10725,-16403,-20819,-35961l1065868,4013362r,25235c1065237,4129445,1077855,4263192,1090473,4302937r13879,42900l1127063,4342052v12618,-1893,29652,-3785,37222,-3785xe" filled="f" stroked="f" strokeweight=".01753mm">
                  <v:stroke joinstyle="miter"/>
                  <v:path arrowok="t" o:connecttype="custom" o:connectlocs="4024049,6271921;3984935,6262458;3958438,6254888;3954022,6253626;3699778,6225236;3632905,6213249;3569818,6192430;3519978,6184229;3446797,6162779;3436703,6161517;3438595,6181074;3353427,6137543;3314313,6118617;3360367,6155839;3408944,6189907;3377400,6191799;3289078,6174135;3199493,6122402;3166688,6090227;3149654,6101583;3060069,6101583;2946512,6096536;2808350,6076348;2708671,6053005;2729490,6073824;2745262,6083918;2674604,6054898;2574925,6018938;2510576,6000011;2474616,5991810;2434240,5979192;2402696,5965313;2465784,6010105;2523824,6042280;2542751,6040388;2548428,6030293;2598899,6044804;2672080,6090858;2738322,6140067;2694161,6136913;2303017,5970360;2285984,5964051;2215326,5934399;1992626,5808223;1877807,5726208;1872760,5733148;1855726,5726208;1689805,5612018;1240621,5241060;985116,4960948;976915,4952746;964297,4947068;953572,4931927;935277,4899752;904364,4849282;881021,4818999;838122,4757173;856417,4777992;887330,4812059;910673,4842973;1002781,4956532;1012875,4936343;970606,4877671;935277,4833509;913827,4796918;890485,4754649;877236,4721843;905626,4705440;948525,4714273;971868,4718058;990163,4717427;985747,4699762;966190,4680836;926445,4672634;875974,4670111;822350,4760958;763048,4677682;654537,4524377;566845,4381167;490509,4226601;375689,4010208;329635,3928193;144158,3407715;112614,3291002;18613,2770524;7888,1974350;16720,1892335;34385,1761112;61513,1597082;103151,1388891;178225,1108149;182010,1095531;270333,845701;591449,199678;712577,12306;729611,-7252;732135,40695;685450,237531;585140,516381;573785,601550;580724,650759;515113,798385;448871,946012;485462,1091746;522053,1237479;484831,1404663;402817,1724521;390830,2082862;540979,2413444;749168,2839290;839384,3046850;834967,3099844;819826,3149053;700591,3095428;588926,3051897;603436,3084072;616684,3132019;659584,3171134;675987,3178074;658953,3195739;641288,3214034;665262,3221605;674725,3236746;722671,3273337;886699,3387527;1104352,3546509;1233682,3634202;1316957,3747761;1386354,3848071;1363642,3883400;1316326,3957845;1291722,3996328;1301816,4036705;1314434,4084021;1347239,4079605;1592019,4041752;1716302,4037336;1777497,4033550;1802732,3991281;1881592,3928193;1935847,3905481;1891686,3880246;1847524,3851225;1911243,3755331;1956666,3764795;2024801,3812111;2055083,3842393;2050667,3788137;2011552,3474589;2036787,3363553;2113124,3092274;2166117,2906794;2247500,2931399;2325729,2957265;2347810,3050005;2383139,3212142;2429193,3417809;2638013,3561650;2838632,3700445;2892887,3778043;2949666,3858165;2985626,3844917;3019693,3827883;3062593,3840500;3114325,3855642;3086566,3906743;3053761,3956583;3118741,3925670;3181198,3892233;3199493,3832930;3273937,3716847;3330085,3660068;3330085,3544617;3330085,3429796;3376769,3429796;3423454,3429796;3465723,3479636;3507361,3529475;3535750,3499193;3563509,3468911;3591898,3255672;3620288,3041803;3603254,2967359;3586221,2892915;3649939,2828565;3713658,2764215;3752772,2638039;3792517,2511231;3870746,2456344;3969794,2404612;3975471,2534574;3946451,2650656;3898504,2701127;3796933,2781880;3736369,2819733;3689053,2934553;3648677,3041803;3689053,3150946;3729430,3259458;3748987,3230437;3841095,3164825;3964746,3087227;4027834,3056314;4028465,3053790;4030989,2981869;4045499,2920043;4078304,2966097;4114895,3013414;4142023,3000165;4171043,2992594;4347058,3132650;4338856,3256303;4326239,3376171;4242332,3461340;4133191,3610228;4107325,3674578;4179245,3738297;4250534,3802647;4314883,3800755;4379863,3798862;4377971,3757855;4396266,3759747;4406360,3792553;4449891,3798231;4555247,3825359;4615811,3847440;4610133,3866997;4632845,3877722;4661234,3849333;4751450,3894756;4841665,3939549;4892766,4020302;4981089,4137015;5054901,4252467;5088969,4335112;5034713,4345837;4982981,4356562;5025250,4381798;5066888,4401986;5010740,4435423;4942605,4472645;4933142,4480215;4992445,4466967;5055532,4451826;5011371,4504189;4917370,4600714;4874471,4645507;4953961,4711118;5033452,4776730;4931880,4778623;4829678,4780515;4797504,4803227;4762806,4828462;4894659,4947068;4941975,4975458;4949545,4957793;4948283,4885873;4942605,4855590;5016418,4892812;5087076,4930034;5131237,4889658;5165936,4842973;5184231,4812690;5239117,4803227;5264352,4703548;5288326,4605130;5423333,4669480;5284541,4878302;5252997,4911108;5305990,4979243;5374756,5074507;5389266,5100373;5462448,5104789;5535629,5109205;5571589,5230965;5608180,5353357;5553925,5461237;5499669,5569118;5452985,5591830;5405669,5613911;5377910,5597508;5342581,5593723;5275708,5627790;5230285,5639146;5277601,5722423;5324286,5806330;5410085,5814532;5547616,5809485;5626476,5815163;5584207,5879513;5605026,5896546;5658019,5877620;5671268,5892761;5651711,5916104;5673161,5916735;5741295,5812639;5787980,5710436;5911001,5601293;6049794,5480164;6065566,5468177;6045378,5549561;5924249,5721792;5793658,5834089;5825202,5845445;5873148,5842290;5895229,5835351;5868101,5871942;5836558,5922413;5853591,5918627;5724262,5979192;5705335,5991179;5683255,6010105;5712906,6006951;5769054,5986763;5645402,6044173;5498408,6088965;5353306,6129342;5333118,6128711;5356460,6117986;5383588,6104107;5270030,6120510;5251104,6123664;5266876,6110415;5201896,6127449;5096539,6148899;4978565,6165302;4885196,6177289;4877625,6177920;4756497,6195585;4774161,6182336;4793718,6167826;4718013,6156470;4527489,6170980;4367877,6202524;4275138,6211988;4229715,6202524;4207003,6205048;4133191,6207571;4083351,6200632;4145808,6223974;4210158,6245424;4183661,6256780;4046760,6281385;4024049,6271921;3348380,6107261;3255010,6065623;3142714,6037233;3125681,6047327;3185614,6061838;3272044,6094013;3323776,6112308;3348380,6107261;3380555,6088335;3366045,6092120;3371722,6104738;3380555,6088335;2358535,5991179;2342763,5984870;2345917,5991179;2361689,5997488;2358535,5991179;2099244,5837243;2019754,5810115;2105553,5848599;2099244,5837243;1508113,5278282;1475938,5251154;1432408,5216455;1383830,5138226;1380045,5102265;1411589,5085862;1456381,5045486;1458904,4996277;1426099,4977982;1371844,4972304;1336514,4956532;1336514,4981136;1316326,5010157;1290460,5017727;1316326,5053687;1349763,5121192;1289830,5114252;1230527,5104158;1246930,5124346;1371213,5259355;1375629,5258093;1371844,5238536;1355441,5218348;1311279,5163461;1347239,5173555;1395186,5217086;1458904,5268187;1522623,5290268;1508113,5278282;1836169,5269449;1833014,5228442;1711886,5164723;1689805,5160307;1674033,5085862;1658261,5016465;1677819,4998801;1694852,4979243;1651322,4963471;1609684,4949592;1575617,4863161;1540918,4776730;1484770,4760327;1427992,4743293;1424206,4763482;1416636,4811429;1413481,4839818;1468999,4887134;1532086,4999432;1561106,5090910;1589496,5162199;1665832,5208885;1822920,5290268;1836169,5269449;976915,4947699;966190,4936974;963666,4939498;976915,4947699;1164285,4338267;1181950,4318079;1205292,4217137;1223587,4137015;1263964,4118089;1304340,4099793;1240621,4037336;1173748,3976140;1082271,4003899;1092996,4047430;1105614,4085914;1084795,4049953;1065868,4013362;1065868,4038597;1090473,4302937;1104352,4345837;1127063,4342052;1164285,433826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102" o:spid="_x0000_s1030" style="position:absolute;left:46024;top:611;width:1162;height:197;flip:y;visibility:visible;mso-wrap-style:square;v-text-anchor:middle" coordsize="116190,1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" path="m-6653,2467v,-9463,29651,-15141,80752,-15141c131509,-12674,116368,-2580,48864,4360,7226,8145,-6653,8145,-6653,2467xe" filled="f" stroked="f" strokeweight=".01753mm">
                  <v:stroke joinstyle="miter"/>
                  <v:path arrowok="t" o:connecttype="custom" o:connectlocs="-6653,2467;74099,-12674;48864,4360;-6653,2467" o:connectangles="0,0,0,0"/>
                </v:shape>
                <v:shape id="Freeform: Shape 103" o:spid="_x0000_s1031" style="position:absolute;left:33933;top:624;width:157;height:50;flip:y;visibility:visible;mso-wrap-style:square;v-text-anchor:middle" coordsize="15622,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" path="m-2005,-11542v4416,-1893,10094,-1262,11987,631c12505,-9018,8720,-7126,1780,-7757v-6939,,-8832,-1892,-3785,-3785xe" filled="f" stroked="f" strokeweight=".01753mm">
                  <v:stroke joinstyle="miter"/>
                  <v:path arrowok="t" o:connecttype="custom" o:connectlocs="-2005,-11542;9982,-10911;1780,-7757;-2005,-11542" o:connectangles="0,0,0,0"/>
                </v:shape>
                <v:shape id="Freeform: Shape 104" o:spid="_x0000_s1032" style="position:absolute;left:32177;top:694;width:1537;height:297;flip:y;visibility:visible;mso-wrap-style:square;v-text-anchor:middle" coordsize="153686,2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" path="m80396,8799c29926,-33,-17390,-12020,-1618,-12651v5047,,44792,6940,88323,15141c130235,10692,157363,17001,146638,17001v-10094,,-40376,-3786,-66242,-8202xe" filled="f" stroked="f" strokeweight=".01753mm">
                  <v:stroke joinstyle="miter"/>
                  <v:path arrowok="t" o:connecttype="custom" o:connectlocs="80396,8799;-1618,-12651;86705,2490;146638,17001;80396,8799" o:connectangles="0,0,0,0,0"/>
                </v:shape>
                <v:shape id="Freeform: Shape 105" o:spid="_x0000_s1033" style="position:absolute;left:30457;top:1125;width:1309;height:533;flip:y;visibility:visible;mso-wrap-style:square;v-text-anchor:middle" coordsize="130929,5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" path="m45104,25089c19869,16887,-2212,8686,-4105,6793,-5997,5531,311,-778,8513,-6455,23654,-16550,26177,-15919,75386,9317v28389,13879,51101,26497,51101,28389c126487,44646,89265,38968,45104,25089xe" filled="f" stroked="f" strokeweight=".01753mm">
                  <v:stroke joinstyle="miter"/>
                  <v:path arrowok="t" o:connecttype="custom" o:connectlocs="45104,25089;-4105,6793;8513,-6455;75386,9317;126487,37706;45104,25089" o:connectangles="0,0,0,0,0,0"/>
                </v:shape>
                <v:shape id="Freeform: Shape 106" o:spid="_x0000_s1034" style="position:absolute;left:55235;top:7180;width:2773;height:3660;flip:y;visibility:visible;mso-wrap-style:square;v-text-anchor:middle" coordsize="277312,366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" path="m-8082,335257v,-27759,237841,-353925,252351,-346354c280229,9091,280860,6568,222819,79119v-29651,37222,-54255,69397,-54255,70659c168564,151671,183074,145993,200738,136529v17665,-8832,33437,-14510,34699,-13248c238591,125804,1381,354815,-4297,354815v-1892,,-3785,-8833,-3785,-19558xe" filled="f" stroked="f" strokeweight=".01753mm">
                  <v:stroke joinstyle="miter"/>
                  <v:path arrowok="t" o:connecttype="custom" o:connectlocs="-8082,335257;244269,-11097;222819,79119;168564,149778;200738,136529;235437,123281;-4297,354815;-8082,335257" o:connectangles="0,0,0,0,0,0,0,0"/>
                </v:shape>
                <v:shape id="Freeform: Shape 109" o:spid="_x0000_s1035" style="position:absolute;left:57759;top:11116;width:2097;height:1761;flip:y;visibility:visible;mso-wrap-style:square;v-text-anchor:middle" coordsize="209786,17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" path="m-8394,165332v,-1893,8833,-25866,18927,-54256c28828,61867,34506,20229,25043,14551v-3155,-1262,-1893,-1892,1892,-631c31352,14551,59741,8873,90023,672v30913,-8202,58041,-13249,59933,-10725c151849,-7530,165097,9504,180238,27169v30913,37853,35960,30913,-40376,59303c119043,94042,77406,115492,47124,134419,16211,152714,-8394,166594,-8394,165332xe" filled="f" stroked="f" strokeweight=".01753mm">
                  <v:stroke joinstyle="miter"/>
                  <v:path arrowok="t" o:connecttype="custom" o:connectlocs="-8394,165332;10533,111076;25043,14551;26935,13920;90023,672;149956,-10053;180238,27169;139862,86472;47124,134419;-8394,165332" o:connectangles="0,0,0,0,0,0,0,0,0,0"/>
                </v:shape>
                <v:shape id="Freeform: Shape 111" o:spid="_x0000_s1036" style="position:absolute;left:58074;top:12740;width:404;height:440;flip:y;visibility:visible;mso-wrap-style:square;v-text-anchor:middle" coordsize="40376,43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" path="m-8318,12174r,-22712l11870,187,32058,10912,17548,22268c-3271,39302,-8318,37409,-8318,12174xe" filled="f" stroked="f" strokeweight=".01753mm">
                  <v:stroke joinstyle="miter"/>
                  <v:path arrowok="t" o:connecttype="custom" o:connectlocs="-8318,12174;-8318,-10538;11870,187;32058,10912;17548,22268;-8318,12174" o:connectangles="0,0,0,0,0,0"/>
                </v:shape>
                <v:shape id="Freeform: Shape 112" o:spid="_x0000_s1037" style="position:absolute;left:54763;top:13236;width:5052;height:5868;flip:y;visibility:visible;mso-wrap-style:square;v-text-anchor:middle" coordsize="505215,58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" path="m370863,537627v-1893,-22080,-5047,-70027,-7571,-107250l359507,362242r-39114,c281278,362242,280017,361611,208728,313033,157627,277704,123559,248052,90123,210199,62995,179917,30820,150897,15048,142695,-11448,128816,-12079,127554,-2616,114305,2431,106735,23250,75822,43438,45539,63626,15257,81290,-9979,83183,-9979v1893,,8832,18927,16403,42901l112834,75191,84445,118091c68673,141433,57317,161622,58579,162883v1262,1262,47316,12618,102833,24605l261090,208938r23974,-37222l309037,134494r10725,47947c328594,220924,332379,229757,341212,227233v49208,-14510,93369,-22711,104094,-20188c452877,208938,467387,215877,478112,222817r18926,11987l480635,357826,464233,480848r-42900,47947c397991,555292,377802,576742,376541,576742v-1262,,-3786,-17665,-5678,-39115xe" filled="f" stroked="f" strokeweight=".01753mm">
                  <v:stroke joinstyle="miter"/>
                  <v:path arrowok="t" o:connecttype="custom" o:connectlocs="370863,537627;363292,430377;359507,362242;320393,362242;208728,313033;90123,210199;15048,142695;-2616,114305;43438,45539;83183,-9979;99586,32922;112834,75191;84445,118091;58579,162883;161412,187488;261090,208938;285064,171716;309037,134494;319762,182441;341212,227233;445306,207045;478112,222817;497038,234804;480635,357826;464233,480848;421333,528795;376541,576742;370863,537627" o:connectangles="0,0,0,0,0,0,0,0,0,0,0,0,0,0,0,0,0,0,0,0,0,0,0,0,0,0,0,0"/>
                </v:shape>
                <v:shape id="Freeform: Shape 113" o:spid="_x0000_s1038" style="position:absolute;left:56036;top:17346;width:1085;height:748;flip:y;visibility:visible;mso-wrap-style:square;v-text-anchor:middle" coordsize="108449,7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" path="m78985,59689c72046,56534,49965,47702,29146,40132l-8076,26883,21576,8587c37347,-1507,51858,-9708,53119,-9708v631,,13880,17034,28390,37853c107375,64736,106744,71676,78985,59689xe" filled="f" stroked="f" strokeweight=".01753mm">
                  <v:stroke joinstyle="miter"/>
                  <v:path arrowok="t" o:connecttype="custom" o:connectlocs="78985,59689;29146,40132;-8076,26883;21576,8587;53119,-9708;81509,28145;78985,59689" o:connectangles="0,0,0,0,0,0,0"/>
                </v:shape>
                <v:shape id="Freeform: Shape 114" o:spid="_x0000_s1039" style="position:absolute;left:50308;top:22826;width:1060;height:1982;flip:y;visibility:visible;mso-wrap-style:square;v-text-anchor:middle" coordsize="105987,19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" path="m23025,142249l-7257,94933,16086,41308c29334,11656,41321,-10425,43213,-8532v1893,1893,15141,45423,29652,97156l98731,181994r-18927,3786c69710,187672,59616,189565,57093,189565v-1893,,-17034,-21450,-34068,-47316xe" filled="f" stroked="f" strokeweight=".01753mm">
                  <v:stroke joinstyle="miter"/>
                  <v:path arrowok="t" o:connecttype="custom" o:connectlocs="23025,142249;-7257,94933;16086,41308;43213,-8532;72865,88624;98731,181994;79804,185780;57093,189565;23025,142249" o:connectangles="0,0,0,0,0,0,0,0,0"/>
                </v:shape>
                <v:shape id="Freeform: Shape 115" o:spid="_x0000_s1040" style="position:absolute;left:43128;top:26169;width:1425;height:975;flip:y;visibility:visible;mso-wrap-style:square;v-text-anchor:middle" coordsize="142470,9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" path="m19003,41380c3862,15514,-6863,-7198,-6232,-7828v1262,-1262,25235,1261,52994,6308c74520,2897,100386,6682,104802,6682v4416,631,11987,13879,17034,30913c126883,53998,132561,72294,135084,78602v3786,9464,,10725,-42268,10725l46131,89327,19003,41380xe" filled="f" stroked="f" strokeweight=".01753mm">
                  <v:stroke joinstyle="miter"/>
                  <v:path arrowok="t" o:connecttype="custom" o:connectlocs="19003,41380;-6232,-7828;46762,-1520;104802,6682;121836,37595;135084,78602;92816,89327;46131,89327;19003,41380" o:connectangles="0,0,0,0,0,0,0,0,0"/>
                </v:shape>
                <v:shape id="Freeform: Shape 116" o:spid="_x0000_s1041" style="position:absolute;left:50554;top:27179;width:1988;height:3583;flip:y;visibility:visible;mso-wrap-style:square;v-text-anchor:middle" coordsize="198842,358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" path="m23555,317726c18508,299431,9676,265994,3367,243282l-7358,201644,26709,117106,60777,31937,116925,11748v75705,-26497,77597,-26497,73181,3155c186952,35091,183798,38246,166764,40138v-17034,1893,-21450,6940,-41638,47316l102415,133509r20188,103464l142791,341069r-16403,3785c117556,347378,92951,349271,71502,349901r-39115,631l23555,317726xe" filled="f" stroked="f" strokeweight=".01753mm">
                  <v:stroke joinstyle="miter"/>
                  <v:path arrowok="t" o:connecttype="custom" o:connectlocs="23555,317726;3367,243282;-7358,201644;26709,117106;60777,31937;116925,11748;190106,14903;166764,40138;125126,87454;102415,133509;122603,236973;142791,341069;126388,344854;71502,349901;32387,350532;23555,317726" o:connectangles="0,0,0,0,0,0,0,0,0,0,0,0,0,0,0,0"/>
                </v:shape>
                <v:shape id="Freeform: Shape 117" o:spid="_x0000_s1042" style="position:absolute;left:52585;top:30322;width:965;height:895;flip:y;visibility:visible;mso-wrap-style:square;v-text-anchor:middle" coordsize="96474,89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" path="m-7575,80260v,-2524,5678,-8833,13249,-13880c12613,61333,33432,42407,52358,24742,70654,7077,87057,-7433,88318,-7433v3786,,-11986,75706,-16402,80122c66869,78367,-7575,85307,-7575,80260xe" filled="f" stroked="f" strokeweight=".01753mm">
                  <v:stroke joinstyle="miter"/>
                  <v:path arrowok="t" o:connecttype="custom" o:connectlocs="-7575,80260;5674,66380;52358,24742;88318,-7433;71916,72689;-7575,80260" o:connectangles="0,0,0,0,0,0"/>
                </v:shape>
                <v:shape id="Freeform: Shape 118" o:spid="_x0000_s1043" style="position:absolute;left:51134;top:30625;width:745;height:739;flip:y;visibility:visible;mso-wrap-style:square;v-text-anchor:middle" coordsize="74443,7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" path="m-7352,65996v,-10094,46685,-77599,50470,-73182c46272,-4663,52581,8586,57628,21203r9463,23343l29870,57164c9682,64103,-7352,67889,-7352,65996xe" filled="f" stroked="f" strokeweight=".01753mm">
                  <v:stroke joinstyle="miter"/>
                  <v:path arrowok="t" o:connecttype="custom" o:connectlocs="-7352,65996;43118,-7186;57628,21203;67091,44546;29870,57164;-7352,65996" o:connectangles="0,0,0,0,0,0"/>
                </v:shape>
                <v:shape id="Freeform: Shape 119" o:spid="_x0000_s1044" style="position:absolute;left:52252;top:31743;width:775;height:912;flip:y;visibility:visible;mso-wrap-style:square;v-text-anchor:middle" coordsize="77474,9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" path="m-7006,39516v-1262,-26497,,-47317,1893,-46686c-2590,-5908,15075,9233,34001,27529l69961,59704,42833,69167c28323,74214,11290,80523,5612,83046,-3221,86832,-5113,81154,-7006,39516xe" filled="f" stroked="f" strokeweight=".01753mm">
                  <v:stroke joinstyle="miter"/>
                  <v:path arrowok="t" o:connecttype="custom" o:connectlocs="-7006,39516;-5113,-7170;34001,27529;69961,59704;42833,69167;5612,83046;-7006,39516" o:connectangles="0,0,0,0,0,0,0"/>
                </v:shape>
                <v:shape id="Freeform: Shape 120" o:spid="_x0000_s1045" style="position:absolute;left:49282;top:32100;width:1474;height:1864;flip:y;visibility:visible;mso-wrap-style:square;v-text-anchor:middle" coordsize="147353,18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" path="m46844,77816c-32016,-35112,-29492,-35112,87851,76554r52363,49209l132643,152891v-4416,14510,-9463,26497,-11356,26497c119395,179388,85958,133334,46844,77816xe" filled="f" stroked="f" strokeweight=".01753mm">
                  <v:stroke joinstyle="miter"/>
                  <v:path arrowok="t" o:connecttype="custom" o:connectlocs="46844,77816;87851,76554;140214,125763;132643,152891;121287,179388;46844,77816" o:connectangles="0,0,0,0,0,0"/>
                </v:shape>
                <v:shape id="Freeform: Shape 121" o:spid="_x0000_s1046" style="position:absolute;left:52585;top:32433;width:679;height:1162;flip:y;visibility:visible;mso-wrap-style:square;v-text-anchor:middle" coordsize="67850,11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" path="m24620,75001l-7554,38410,18942,15067c33453,2450,46070,-7644,47332,-7013v3154,3154,15141,113558,12617,116082c58057,110331,42285,95189,24620,75001xe" filled="f" stroked="f" strokeweight=".01753mm">
                  <v:stroke joinstyle="miter"/>
                  <v:path arrowok="t" o:connecttype="custom" o:connectlocs="24620,75001;-7554,38410;18942,15067;47332,-7013;59949,109069;24620,75001" o:connectangles="0,0,0,0,0,0"/>
                </v:shape>
                <v:shape id="Freeform: Shape 122" o:spid="_x0000_s1047" style="position:absolute;left:23609;top:33160;width:387;height:405;flip:y;visibility:visible;mso-wrap-style:square;v-text-anchor:middle" coordsize="38630,40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" path="m9218,13325c23728,-9386,31929,-13172,35084,2600,36345,8909,29406,16480,16788,23420l-3400,33514,9218,13325xe" filled="f" stroked="f" strokeweight=".01753mm">
                  <v:stroke joinstyle="miter"/>
                  <v:path arrowok="t" o:connecttype="custom" o:connectlocs="9218,13325;35084,2600;16788,23420;-3400,33514;9218,13325" o:connectangles="0,0,0,0,0"/>
                </v:shape>
                <v:shape id="Freeform: Shape 123" o:spid="_x0000_s1048" style="position:absolute;left:52414;top:33283;width:3029;height:2791;flip:y;visibility:visible;mso-wrap-style:square;v-text-anchor:middle" coordsize="302880,27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" path="m214431,254434r3785,-25235l159544,193238,100873,157278,90148,183144,78792,208380,34631,157278c10026,128258,-8900,104284,-7638,103022v1262,-1892,20819,5678,43530,15141c105920,149708,95826,154124,158282,69585,189195,27947,216323,-6120,218216,-6751v1892,,6309,24604,9463,55517l233357,103653,252914,70216,273102,36149r10725,35329l295183,106808r-36591,77598c212538,282193,210014,286609,214431,254434xe" filled="f" stroked="f" strokeweight=".01753mm">
                  <v:stroke joinstyle="miter"/>
                  <v:path arrowok="t" o:connecttype="custom" o:connectlocs="214431,254434;218216,229199;159544,193238;100873,157278;90148,183144;78792,208380;34631,157278;-7638,103022;35892,118163;158282,69585;218216,-6751;227679,48766;233357,103653;252914,70216;273102,36149;283827,71478;295183,106808;258592,184406;214431,254434" o:connectangles="0,0,0,0,0,0,0,0,0,0,0,0,0,0,0,0,0,0,0"/>
                </v:shape>
                <v:shape id="Freeform: Shape 124" o:spid="_x0000_s1049" style="position:absolute;left:23445;top:33683;width:1312;height:2091;flip:y;visibility:visible;mso-wrap-style:square;v-text-anchor:middle" coordsize="131222,209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" path="m19900,151841l-3443,101371,12329,49638c21162,21249,30625,-3987,33148,-6510,35672,-9034,57753,9262,82988,34497r44792,45424l88665,141116c67216,174553,48289,202312,46397,202312v-1893,,-13880,-22712,-26497,-50471xe" filled="f" stroked="f" strokeweight=".01753mm">
                  <v:stroke joinstyle="miter"/>
                  <v:path arrowok="t" o:connecttype="custom" o:connectlocs="19900,151841;-3443,101371;12329,49638;33148,-6510;82988,34497;127780,79921;88665,141116;46397,202312;19900,151841" o:connectangles="0,0,0,0,0,0,0,0,0"/>
                </v:shape>
                <v:shape id="Freeform: Shape 125" o:spid="_x0000_s1050" style="position:absolute;left:43513;top:35115;width:7066;height:7899;flip:y;visibility:visible;mso-wrap-style:square;v-text-anchor:middle" coordsize="706581,789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" path="m482214,708803c419757,638775,412186,633097,381273,625527,356669,619218,324494,599661,252575,547297l156050,477269r,-46054c156050,405980,154789,385161,152896,385161v-1893,,-30282,11355,-62457,24604l30506,435000,24197,402194c20412,383899,12210,342891,5271,310716l-6716,251413,31137,168768c51325,122713,71513,82337,75929,78552,95486,60256,332696,-5987,377488,-5987v6940,,31544,9464,54886,21450l475274,36913r8832,62458c492308,159305,494200,164352,549717,264031r57410,102834l643718,362449v19557,-1893,35960,-1893,35960,c679678,364972,649396,406611,612805,455188r-66873,88955l562966,561808v9463,10094,44161,37222,76967,61195l699866,665903r-49839,14511c573691,703125,574952,701864,562335,744764r-11987,39114l482214,708803xe" filled="f" stroked="f" strokeweight=".01753mm">
                  <v:stroke joinstyle="miter"/>
                  <v:path arrowok="t" o:connecttype="custom" o:connectlocs="482214,708803;381273,625527;252575,547297;156050,477269;156050,431215;152896,385161;90439,409765;30506,435000;24197,402194;5271,310716;-6716,251413;31137,168768;75929,78552;377488,-5987;432374,15463;475274,36913;484106,99371;549717,264031;607127,366865;643718,362449;679678,362449;612805,455188;545932,544143;562966,561808;639933,623003;699866,665903;650027,680414;562335,744764;550348,783878;482214,708803" o:connectangles="0,0,0,0,0,0,0,0,0,0,0,0,0,0,0,0,0,0,0,0,0,0,0,0,0,0,0,0,0,0"/>
                </v:shape>
                <v:shape id="Freeform: Shape 126" o:spid="_x0000_s1051" style="position:absolute;left:33785;top:36142;width:7583;height:8113;flip:y;visibility:visible;mso-wrap-style:square;v-text-anchor:middle" coordsize="758313,81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" path="m-5365,802800v,-1262,99048,-141318,220176,-311025l435618,183904,534666,95580c589552,47633,639391,4102,645700,-314v8201,-5678,22081,-6939,48577,-3785l731499,-314r6309,54887c741593,84224,746640,125863,749164,146682r3785,37853l698694,199676v-29652,8201,-54256,16403,-54256,18926c644438,220495,641284,248254,638129,279167v-5047,44162,-11355,67505,-29651,106619l584505,434995r-42269,-3154c518263,430579,499337,430579,499337,431841v,1261,6939,8832,15771,16403l530250,462123,340356,622998,149831,783242,77280,794598v-83276,12618,-82645,12618,-82645,8202xe" filled="f" stroked="f" strokeweight=".01753mm">
                  <v:stroke joinstyle="miter"/>
                  <v:path arrowok="t" o:connecttype="custom" o:connectlocs="-5365,802800;214811,491775;435618,183904;534666,95580;645700,-314;694277,-4099;731499,-314;737808,54573;749164,146682;752949,184535;698694,199676;644438,218602;638129,279167;608478,385786;584505,434995;542236,431841;499337,431841;515108,448244;530250,462123;340356,622998;149831,783242;77280,794598;-5365,802800" o:connectangles="0,0,0,0,0,0,0,0,0,0,0,0,0,0,0,0,0,0,0,0,0,0,0"/>
                </v:shape>
                <v:shape id="Freeform: Shape 127" o:spid="_x0000_s1052" style="position:absolute;left:50257;top:39039;width:4354;height:4998;flip:y;visibility:visible;mso-wrap-style:square;v-text-anchor:middle" coordsize="435304,49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" path="m370411,487896c358424,485373,287766,473386,214584,462030l80207,441211,36046,304940,-7484,169301,7026,118830c37939,16627,46140,-7347,50556,-5454v2524,631,10094,1262,16403,1262c77684,-4192,82731,9687,102919,96749v13248,55518,25235,100941,27128,100941c131939,197690,143926,171193,155913,139018l177993,80977r46054,-1893c248652,77823,269470,78453,269470,80346v,1262,-23342,42900,-51101,92109c189980,221033,167899,262671,169161,263302v1262,1262,31544,17034,67504,34699c271994,315665,301014,331437,301014,332068v,1262,-38483,-7570,-86430,-18926c167268,301155,126892,294215,124369,296739v-4416,5047,-25235,97156,-25235,112297c99134,415976,122476,417868,233510,417868r133746,631l384921,439318v10094,10725,23342,27759,30282,37853l427820,494205r-17664,-631c400693,492943,382397,490420,370411,487896xe" filled="f" stroked="f" strokeweight=".01753mm">
                  <v:stroke joinstyle="miter"/>
                  <v:path arrowok="t" o:connecttype="custom" o:connectlocs="370411,487896;214584,462030;80207,441211;36046,304940;-7484,169301;7026,118830;50556,-5454;66959,-4192;102919,96749;130047,197690;155913,139018;177993,80977;224047,79084;269470,80346;218369,172455;169161,263302;236665,298001;301014,332068;214584,313142;124369,296739;99134,409036;233510,417868;367256,418499;384921,439318;415203,477171;427820,494205;410156,493574;370411,487896" o:connectangles="0,0,0,0,0,0,0,0,0,0,0,0,0,0,0,0,0,0,0,0,0,0,0,0,0,0,0,0"/>
                </v:shape>
                <v:shape id="Freeform: Shape 128" o:spid="_x0000_s1053" style="position:absolute;left:56250;top:39240;width:50;height:156;flip:y;visibility:visible;mso-wrap-style:square;v-text-anchor:middle" coordsize="5051,1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" path="m-7909,694v,-6939,1893,-8832,3786,-3785c-2231,1325,-2862,7003,-4754,8896,-6647,11419,-8539,7634,-7909,694xe" filled="f" stroked="f" strokeweight=".01753mm">
                  <v:stroke joinstyle="miter"/>
                  <v:path arrowok="t" o:connecttype="custom" o:connectlocs="-7909,694;-4123,-3091;-4754,8896;-7909,694" o:connectangles="0,0,0,0"/>
                </v:shape>
                <v:shape id="Freeform: Shape 129" o:spid="_x0000_s1054" style="position:absolute;left:56220;top:39481;width:813;height:1044;flip:y;visibility:visible;mso-wrap-style:square;v-text-anchor:middle" coordsize="81292,10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" path="m-7542,84686c-10065,75853,-3757,57558,11385,31061,35358,-12470,47975,-20041,26526,22228,18955,36108,13277,49356,13277,51249v,1893,13249,3154,30282,3154l73210,54403,38512,76484c19586,88471,1921,98565,29,98565v-2524,,-5678,-6309,-7571,-13879xe" filled="f" stroked="f" strokeweight=".01753mm">
                  <v:stroke joinstyle="miter"/>
                  <v:path arrowok="t" o:connecttype="custom" o:connectlocs="-7542,84686;11385,31061;26526,22228;13277,51249;43559,54403;73210,54403;38512,76484;29,98565;-7542,84686" o:connectangles="0,0,0,0,0,0,0,0,0"/>
                </v:shape>
                <v:shape id="Freeform: Shape 130" o:spid="_x0000_s1055" style="position:absolute;left:58427;top:40364;width:10908;height:6959;flip:y;visibility:visible;mso-wrap-style:square;v-text-anchor:middle" coordsize="1090855,69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" path="m33222,657273c11772,638978,-7155,622575,-9047,620682v-1893,-1893,34698,-12618,82014,-24604c119652,584722,159397,572735,160659,570211v1892,-2523,-22712,-13879,-53625,-25235c75490,533620,50255,522264,50255,520372v,-1893,12618,-22712,27759,-46686l105142,430786r30912,39746l166967,510908r1893,-32175l170753,446558,288727,394195v64980,-29020,119866,-54256,122390,-56779c414271,335523,421842,302717,428781,265495v10094,-56779,11356,-70028,4416,-75706c428150,186004,413640,169601,401023,153198l377049,123547r18296,5047c404808,131748,420580,137426,430043,140580v11987,5048,17665,5048,19557,-630c450862,134903,462849,137426,488715,146889v20188,7571,37221,13249,37852,12618c527829,158245,537292,138057,548017,114083,565051,75600,568836,71183,581453,74969v8202,1892,37222,3785,64981,3785l696904,78754r-29651,29651l637601,138057r63719,23973c736018,175279,766931,186004,769455,186004v2523,,38483,-41007,79490,-91478l924019,3048r38484,c983953,3048,1019282,1155,1041362,-1368r40377,-3785l1028114,57304v-29020,34068,-66873,78860,-83907,98418l912664,191682r13248,52363c934744,281898,936637,297670,930959,300825v-3785,2523,-81383,56148,-172229,119867c614259,521003,581453,541191,503856,575259v-49209,22080,-92108,37852,-96525,35329c403546,608064,365694,578413,322794,543714,279894,509647,243934,482519,243303,483781v-630,630,-12617,31544,-26496,68135l191572,618159r-52994,36591c109558,674307,82430,690710,79276,690710,75490,690079,54671,675569,33222,657273xe" filled="f" stroked="f" strokeweight=".01753mm">
                  <v:stroke joinstyle="miter"/>
                  <v:path arrowok="t" o:connecttype="custom" o:connectlocs="33222,657273;-9047,620682;72967,596078;160659,570211;107034,544976;50255,520372;78014,473686;105142,430786;136054,470532;166967,510908;168860,478733;170753,446558;288727,394195;411117,337416;428781,265495;433197,189789;401023,153198;377049,123547;395345,128594;430043,140580;449600,139950;488715,146889;526567,159507;548017,114083;581453,74969;646434,78754;696904,78754;667253,108405;637601,138057;701320,162030;769455,186004;848945,94526;924019,3048;962503,3048;1041362,-1368;1081739,-5153;1028114,57304;944207,155722;912664,191682;925912,244045;930959,300825;758730,420692;503856,575259;407331,610588;322794,543714;243303,483781;216807,551916;191572,618159;138578,654750;79276,690710;33222,657273" o:connectangles="0,0,0,0,0,0,0,0,0,0,0,0,0,0,0,0,0,0,0,0,0,0,0,0,0,0,0,0,0,0,0,0,0,0,0,0,0,0,0,0,0,0,0,0,0,0,0,0,0,0,0"/>
                </v:shape>
                <v:shape id="Freeform: Shape 131" o:spid="_x0000_s1056" style="position:absolute;left:40706;top:41197;width:916;height:1023;flip:y;visibility:visible;mso-wrap-style:square;v-text-anchor:middle" coordsize="91551,1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" path="m15573,79763l-5877,62099,34500,31816c56580,14782,78661,-1620,83077,-4775v5047,-3785,2524,6940,-5678,27759c69829,41910,60996,66515,57211,77871v-8201,24604,-13879,25235,-41638,1892xe" filled="f" stroked="f" strokeweight=".01753mm">
                  <v:stroke joinstyle="miter"/>
                  <v:path arrowok="t" o:connecttype="custom" o:connectlocs="15573,79763;-5877,62099;34500,31816;83077,-4775;77399,22984;57211,77871;15573,79763" o:connectangles="0,0,0,0,0,0,0"/>
                </v:shape>
                <v:shape id="Freeform: Shape 132" o:spid="_x0000_s1057" style="position:absolute;left:56437;top:42140;width:1811;height:662;flip:y;visibility:visible;mso-wrap-style:square;v-text-anchor:middle" coordsize="181019,6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" path="m-981,45987c-12337,21383,-10444,11289,5959,11289v7570,,47946,-4417,89584,-9464c136550,-3222,171879,-6376,172510,-5114v1262,1261,-1262,13248,-5678,26497l158631,45987,98698,53558c9744,64283,7220,64283,-981,45987xe" filled="f" stroked="f" strokeweight=".01753mm">
                  <v:stroke joinstyle="miter"/>
                  <v:path arrowok="t" o:connecttype="custom" o:connectlocs="-981,45987;5959,11289;95543,1825;172510,-5114;166832,21383;158631,45987;98698,53558;-981,45987" o:connectangles="0,0,0,0,0,0,0,0"/>
                </v:shape>
                <v:shape id="Freeform: Shape 133" o:spid="_x0000_s1058" style="position:absolute;left:68452;top:43171;width:1787;height:1168;flip:y;visibility:visible;mso-wrap-style:square;v-text-anchor:middle" coordsize="178660,116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" path="m139621,73061l113124,32684,51298,32053,-9897,31422,46882,13127c78426,3033,105553,-5169,108077,-5169v5047,,63719,113559,60564,116713c167379,112806,154762,95142,139621,73061xe" filled="f" stroked="f" strokeweight=".01753mm">
                  <v:stroke joinstyle="miter"/>
                  <v:path arrowok="t" o:connecttype="custom" o:connectlocs="139621,73061;113124,32684;51298,32053;-9897,31422;46882,13127;108077,-5169;168641,111544;139621,73061" o:connectangles="0,0,0,0,0,0,0,0"/>
                </v:shape>
                <v:shape id="Freeform: Shape 134" o:spid="_x0000_s1059" style="position:absolute;left:40800;top:44282;width:6461;height:1994;flip:y;visibility:visible;mso-wrap-style:square;v-text-anchor:middle" coordsize="646062,19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" path="m50539,165488c17733,149716,-7502,136468,-6240,135206,69,130159,637254,-8004,639777,-4850v,631,-1261,16403,-3154,34699l632838,63285,509817,113125,386796,162334,254312,178737v-72551,9463,-135008,16403,-138793,15772c112365,194509,82713,181260,50539,165488xe" filled="f" stroked="f" strokeweight=".01753mm">
                  <v:stroke joinstyle="miter"/>
                  <v:path arrowok="t" o:connecttype="custom" o:connectlocs="50539,165488;-6240,135206;639777,-4850;636623,29849;632838,63285;509817,113125;386796,162334;254312,178737;115519,194509;50539,165488" o:connectangles="0,0,0,0,0,0,0,0,0,0"/>
                </v:shape>
                <v:shape id="Freeform: Shape 135" o:spid="_x0000_s1060" style="position:absolute;left:50950;top:45916;width:2045;height:468;flip:y;visibility:visible;mso-wrap-style:square;v-text-anchor:middle" coordsize="204580,46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" path="m4744,22488c-2826,12393,-8504,2299,-7243,1668,-5981,407,11053,-2117,29979,-4010v29651,-2523,44792,631,100940,21450l197162,41414r-89585,l17993,42045,4744,22488xe" filled="f" stroked="f" strokeweight=".01753mm">
                  <v:stroke joinstyle="miter"/>
                  <v:path arrowok="t" o:connecttype="custom" o:connectlocs="4744,22488;-7243,1668;29979,-4010;130919,17440;197162,41414;107577,41414;17993,42045;4744,22488" o:connectangles="0,0,0,0,0,0,0,0"/>
                </v:shape>
                <v:shape id="Freeform: Shape 136" o:spid="_x0000_s1061" style="position:absolute;left:49011;top:45979;width:1211;height:494;flip:y;visibility:visible;mso-wrap-style:square;v-text-anchor:middle" coordsize="121172,49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" path="m-2277,21306c-6062,8688,-7955,-3298,-6693,-4560v3154,-3154,111665,36591,120497,44162c116959,42125,93616,44649,61441,44649r-57409,l-2277,21306xe" filled="f" stroked="f" strokeweight=".01753mm">
                  <v:stroke joinstyle="miter"/>
                  <v:path arrowok="t" o:connecttype="custom" o:connectlocs="-2277,21306;-6693,-4560;113804,39602;61441,44649;4032,44649;-2277,21306" o:connectangles="0,0,0,0,0,0"/>
                </v:shape>
                <v:shape id="Freeform: Shape 137" o:spid="_x0000_s1062" style="position:absolute;left:53342;top:46049;width:2286;height:1280;flip:y;visibility:visible;mso-wrap-style:square;v-text-anchor:middle" coordsize="228544,128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" path="m153097,116441r-50471,-5047l47740,55876c17458,25594,-7777,-903,-7777,-4058v,-2523,11987,3155,27128,12618c33861,17392,88747,47675,140479,74803v54886,28389,87692,48578,78860,48578c210506,122750,180855,119595,153097,116441xe" filled="f" stroked="f" strokeweight=".01753mm">
                  <v:stroke joinstyle="miter"/>
                  <v:path arrowok="t" o:connecttype="custom" o:connectlocs="153097,116441;102626,111394;47740,55876;-7777,-4058;19351,8560;140479,74803;219339,123381;153097,116441" o:connectangles="0,0,0,0,0,0,0,0"/>
                </v:shape>
                <v:shape id="Freeform: Shape 138" o:spid="_x0000_s1063" style="position:absolute;left:45772;top:47872;width:22087;height:17873;flip:y;visibility:visible;mso-wrap-style:square;v-text-anchor:middle" coordsize="2208699,1787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" path="m1850453,1641187r-30913,-143841l1762130,1414069v-31543,-46054,-59302,-83276,-61825,-83907c1693996,1330162,1480129,1497976,1471927,1509332v-3154,5047,13249,36592,48578,92109c1579176,1694181,1579176,1694812,1529968,1695443v-12618,631,-71920,17664,-131853,38484c1338181,1754746,1288342,1771779,1287080,1771779v-1261,,5047,-13879,13880,-31544c1309792,1723202,1316732,1708060,1316732,1707429v,-1261,-22081,-1261,-49209,l1218315,1709322r-47316,-60565l1123052,1588193r8833,-47317c1136932,1514379,1140086,1491668,1138193,1490406v-1261,-1262,-23342,6309,-49208,17034l1042300,1526366r-23342,-25866c1006340,1486621,994354,1477157,993092,1479681v-1893,2523,-5047,27128,-7571,54256c981105,1578099,979843,1582515,967226,1582515v-6940,,-27128,1892,-44792,3785l890890,1590085r-30913,-59303l828433,1470849r-53625,-18296c745157,1442459,719922,1430472,719922,1426056v-631,-3785,-1262,-29652,-1892,-56149l716768,1320699r-19557,46054c686486,1391357,675761,1412176,673868,1412176v-1892,,-34698,-47316,-72551,-104095c563465,1250671,532552,1203985,531921,1203985v-631,,-63088,-14510,-138793,-31544c269476,1144051,246134,1136481,166013,1099259v-48578,-22712,-92108,-44162,-95263,-46685c66965,1049419,53086,1013459,39837,972451l15864,898007,37945,836812,59394,774985r-34067,c7032,774985,-8109,773723,-8109,772462v,-1262,28389,-82015,62456,-179802l117435,415382,92200,345985c78952,307501,67596,274065,67596,270910v,-4416,135007,-44793,150148,-44793c222161,226117,253073,241259,286510,260185v55517,30282,80752,39115,238471,81384c651788,376268,744526,396456,853037,414751r151411,25236l1067535,417906r63088,-22081l1159012,313179r28390,-82014l1256798,302454v37853,39746,66242,67505,63088,62458c1316732,359865,1297174,328320,1275725,295515v-52363,-81384,-51732,-80123,-40377,-72552c1240395,226748,1258060,240628,1274463,253876v17033,13249,32805,22081,35329,18927c1312315,269648,1319886,247567,1326195,223594v8832,-34068,10094,-55518,6939,-101572l1329349,63981r39114,-17665c1451739,9725,1442907,11617,1477605,28020r30913,15142l1531860,20450r23974,-23343l1586116,10356v16403,6939,57410,25866,90215,41007c1734372,78491,1737526,81645,1771594,128962v20188,27758,112296,146364,205665,263708l2147596,606540r26497,111035l2200590,828610r-17665,88324l2165261,1005257r-26497,-1892l2111636,1000841r,78860l2111636,1157931r-50470,45423l2011327,1248778r3785,131223l2018897,1511225r-38483,20819c1937514,1556018,1938776,1553494,1931205,1645603v-3154,42900,-8201,62457,-25235,96525c1893984,1765471,1883890,1784397,1882628,1784397v-631,,-15141,-64350,-32175,-143210xe" filled="f" stroked="f" strokeweight=".01753mm">
                  <v:stroke joinstyle="miter"/>
                  <v:path arrowok="t" o:connecttype="custom" o:connectlocs="1850453,1641187;1819540,1497346;1762130,1414069;1700305,1330162;1471927,1509332;1520505,1601441;1529968,1695443;1398115,1733927;1287080,1771779;1300960,1740235;1316732,1707429;1267523,1707429;1218315,1709322;1170999,1648757;1123052,1588193;1131885,1540876;1138193,1490406;1088985,1507440;1042300,1526366;1018958,1500500;993092,1479681;985521,1533937;967226,1582515;922434,1586300;890890,1590085;859977,1530782;828433,1470849;774808,1452553;719922,1426056;718030,1369907;716768,1320699;697211,1366753;673868,1412176;601317,1308081;531921,1203985;393128,1172441;166013,1099259;70750,1052574;39837,972451;15864,898007;37945,836812;59394,774985;25327,774985;-8109,772462;54347,592660;117435,415382;92200,345985;67596,270910;217744,226117;286510,260185;524981,341569;853037,414751;1004448,439987;1067535,417906;1130623,395825;1159012,313179;1187402,231165;1256798,302454;1319886,364912;1275725,295515;1235348,222963;1274463,253876;1309792,272803;1326195,223594;1333134,122022;1329349,63981;1368463,46316;1477605,28020;1508518,43162;1531860,20450;1555834,-2893;1586116,10356;1676331,51363;1771594,128962;1977259,392670;2147596,606540;2174093,717575;2200590,828610;2182925,916934;2165261,1005257;2138764,1003365;2111636,1000841;2111636,1079701;2111636,1157931;2061166,1203354;2011327,1248778;2015112,1380001;2018897,1511225;1980414,1532044;1931205,1645603;1905970,1742128;1882628,1784397;1850453,1641187" o:connectangles="0,0,0,0,0,0,0,0,0,0,0,0,0,0,0,0,0,0,0,0,0,0,0,0,0,0,0,0,0,0,0,0,0,0,0,0,0,0,0,0,0,0,0,0,0,0,0,0,0,0,0,0,0,0,0,0,0,0,0,0,0,0,0,0,0,0,0,0,0,0,0,0,0,0,0,0,0,0,0,0,0,0,0,0,0,0,0,0,0,0,0,0,0"/>
                </v:shape>
                <v:shape id="Freeform: Shape 139" o:spid="_x0000_s1064" style="position:absolute;left:57702;top:47998;width:583;height:442;flip:y;visibility:visible;mso-wrap-style:square;v-text-anchor:middle" coordsize="58300,4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" path="m4340,17690c11911,5704,18850,-4391,20112,-4391v6309,,32806,34699,29651,39115c48501,37879,34622,39771,19481,39771r-27758,l4340,17690xe" filled="f" stroked="f" strokeweight=".01753mm">
                  <v:stroke joinstyle="miter"/>
                  <v:path arrowok="t" o:connecttype="custom" o:connectlocs="4340,17690;20112,-4391;49763,34724;19481,39771;-8277,39771;4340,17690" o:connectangles="0,0,0,0,0,0"/>
                </v:shape>
                <v:shape id="Freeform: Shape 140" o:spid="_x0000_s1065" style="position:absolute;left:6658;top:48590;width:2704;height:8670;flip:y;visibility:visible;mso-wrap-style:square;v-text-anchor:middle" coordsize="270401,866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" path="m102948,771872l98532,677240,48692,632447c21565,607843,-1147,583869,-1147,579453v,-4416,15141,-61827,34067,-127438c60679,353597,67619,321422,70142,265904r3785,-66873l122505,100613,171713,2826r46685,-4416c243633,-4113,266345,-4113,268868,-2221v3786,3786,-20188,158983,-73812,483256l171713,622984r14510,8201c196318,636863,200103,643172,198210,650112v-6309,18926,-84537,210714,-87692,213238c109257,865243,105471,823604,102948,771872xe" filled="f" stroked="f" strokeweight=".01753mm">
                  <v:stroke joinstyle="miter"/>
                  <v:path arrowok="t" o:connecttype="custom" o:connectlocs="102948,771872;98532,677240;48692,632447;-1147,579453;32920,452015;70142,265904;73927,199031;122505,100613;171713,2826;218398,-1590;268868,-2221;195056,481035;171713,622984;186223,631185;198210,650112;110518,863350;102948,771872" o:connectangles="0,0,0,0,0,0,0,0,0,0,0,0,0,0,0,0,0"/>
                </v:shape>
                <v:shape id="Freeform: Shape 141" o:spid="_x0000_s1066" style="position:absolute;left:77528;top:52315;width:157;height:460;flip:y;visibility:visible;mso-wrap-style:square;v-text-anchor:middle" coordsize="15699,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" path="m-5795,23658c-13996,-4101,-12734,-10409,-1379,3470,3037,8517,5561,20504,4299,30598,1776,47632,1776,47001,-5795,23658xe" filled="f" stroked="f" strokeweight=".01753mm">
                  <v:stroke joinstyle="miter"/>
                  <v:path arrowok="t" o:connecttype="custom" o:connectlocs="-5795,23658;-1379,3470;4299,30598;-5795,23658" o:connectangles="0,0,0,0"/>
                </v:shape>
                <v:shape id="Freeform: Shape 142" o:spid="_x0000_s1067" style="position:absolute;left:69316;top:63788;width:2070;height:3174;flip:y;visibility:visible;mso-wrap-style:square;v-text-anchor:middle" coordsize="206990,3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" path="m178655,278037c167299,244600,155312,226935,106104,172049,61943,122840,46171,100759,43016,83094,40493,69215,28506,47134,13996,30100v-37853,-43531,-30282,-41638,17664,3785c140802,138612,196950,194760,196950,199177v,3154,-8201,5047,-18295,5047l160359,204224r18296,54886c188749,288762,195688,314628,194427,315890v-1262,1262,-8833,-15772,-15772,-37853xe" filled="f" stroked="f" strokeweight=".01753mm">
                  <v:stroke joinstyle="miter"/>
                  <v:path arrowok="t" o:connecttype="custom" o:connectlocs="178655,278037;106104,172049;43016,83094;13996,30100;31660,33885;196950,199177;178655,204224;160359,204224;178655,259110;194427,315890;178655,278037" o:connectangles="0,0,0,0,0,0,0,0,0,0,0"/>
                </v:shape>
                <v:shape id="Freeform: Shape 143" o:spid="_x0000_s1068" style="position:absolute;left:65411;top:66546;width:3724;height:2878;flip:y;visibility:visible;mso-wrap-style:square;v-text-anchor:middle" coordsize="372363,28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" path="m331707,262845c317197,249597,234552,185247,147491,119635,60430,54023,-10228,-233,-9597,-864v631,-631,22081,2524,47947,6940c83142,14277,86927,16170,117209,48345v17665,18927,45423,41007,62457,49209c204270,110802,209317,116480,209317,130360v,15772,2524,17665,20819,17665c259156,148025,333600,213636,352526,255905v8201,17034,11987,30914,9463,30914c359466,286188,345586,275463,331707,262845xe" filled="f" stroked="f" strokeweight=".01753mm">
                  <v:stroke joinstyle="miter"/>
                  <v:path arrowok="t" o:connecttype="custom" o:connectlocs="331707,262845;147491,119635;-9597,-864;38350,6076;117209,48345;179666,97554;209317,130360;230136,148025;352526,255905;361989,286819;331707,262845" o:connectangles="0,0,0,0,0,0,0,0,0,0,0"/>
                </v:shape>
                <v:shape id="Freeform: Shape 144" o:spid="_x0000_s1069" style="position:absolute;left:59979;top:66618;width:1685;height:1310;flip:y;visibility:visible;mso-wrap-style:square;v-text-anchor:middle" coordsize="168497,130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" path="m19131,123846c11561,98611,-9889,9026,-8628,7764,-7366,7133,10930,4610,31749,2717l70863,-1068r44161,58672l159817,116907r-20189,3154c128273,121954,97360,125739,70863,128263v-38484,3154,-49839,1892,-51732,-4417xe" filled="f" stroked="f" strokeweight=".01753mm">
                  <v:stroke joinstyle="miter"/>
                  <v:path arrowok="t" o:connecttype="custom" o:connectlocs="19131,123846;-8628,7764;31749,2717;70863,-1068;115024,57604;159817,116907;139628,120061;70863,128263;19131,123846" o:connectangles="0,0,0,0,0,0,0,0,0"/>
                </v:shape>
                <v:shape id="Freeform: Shape 145" o:spid="_x0000_s1070" style="position:absolute;left:26603;top:76523;width:15441;height:3915;flip:y;visibility:visible;mso-wrap-style:square;v-text-anchor:middle" coordsize="1544152,391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" path="m915243,354811v43530,-20819,87692,-39746,97786,-42269c1031324,308757,1030693,308757,1003565,303710v-20818,-3786,-35960,-2524,-58040,5677c913350,320743,924075,322636,790960,281629,740490,266487,732288,262071,732288,250084v,-8201,-11355,-22711,-30282,-39114l671093,185734r-52993,12618c570153,209708,561952,214124,533562,242514v-30282,29021,-34067,30913,-65611,30913c365118,273427,167023,298032,85640,321374v-8832,2524,-5678,-1892,8832,-14510l116553,287937,90056,273427c75546,265226,63559,256393,63559,253239v,-2524,11356,-10725,25866,-17665c103935,228004,114029,221064,112768,219802v-1262,-1262,-28390,5678,-60565,15141c-7099,253870,-20347,253239,13089,233682v10094,-6309,22081,-14511,26497,-18927c49049,205923,149989,178795,171439,179426v13879,631,13879,1261,-3785,9463c148728,197721,148728,197721,177117,193936v34698,-4416,194310,-44162,229639,-56779c431991,127693,508958,113814,725980,81008,806101,69021,848370,59558,879914,45679,919659,28645,935431,26752,1089365,14134l1255285,886r78229,13248c1377044,21705,1421837,27383,1433192,28014v17665,,19558,1262,8833,5678c1431300,38108,1433192,39370,1451488,40001r22081,1261l1451488,48833v-21450,7571,-20819,8201,37222,16403c1520884,69652,1543596,75330,1538549,77854v-13249,7570,-98417,17664,-229008,28389c1106398,122646,1127217,116968,1100720,161130r-23342,38484l1093150,212862v8201,7571,23342,18927,33436,25867c1141097,249454,1143620,255132,1140466,268380v-3786,14510,-9463,17034,-45423,23974c1049619,301186,1035109,311280,1067915,311280v11356,,27758,1893,35960,4416c1127848,322005,994102,373107,924706,384462v-94001,14511,-95263,11356,-9463,-29651xe" filled="f" stroked="f" strokeweight=".01753mm">
                  <v:stroke joinstyle="miter"/>
                  <v:path arrowok="t" o:connecttype="custom" o:connectlocs="915243,354811;1013029,312542;1003565,303710;945525,309387;790960,281629;732288,250084;702006,210970;671093,185734;618100,198352;533562,242514;467951,273427;85640,321374;94472,306864;116553,287937;90056,273427;63559,253239;89425,235574;112768,219802;52203,234943;13089,233682;39586,214755;171439,179426;167654,188889;177117,193936;406756,137157;725980,81008;879914,45679;1089365,14134;1255285,886;1333514,14134;1433192,28014;1442025,33692;1451488,40001;1473569,41262;1451488,48833;1488710,65236;1538549,77854;1309541,106243;1100720,161130;1077378,199614;1093150,212862;1126586,238729;1140466,268380;1095043,292354;1067915,311280;1103875,315696;924706,384462;915243,354811" o:connectangles="0,0,0,0,0,0,0,0,0,0,0,0,0,0,0,0,0,0,0,0,0,0,0,0,0,0,0,0,0,0,0,0,0,0,0,0,0,0,0,0,0,0,0,0,0,0,0,0"/>
                </v:shape>
                <v:shape id="Freeform: Shape 146" o:spid="_x0000_s1071" style="position:absolute;left:37918;top:77138;width:14336;height:3397;flip:y;visibility:visible;mso-wrap-style:square;v-text-anchor:middle" coordsize="1433696,339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" path="m62960,336856v-3154,-1262,-20188,-4416,-37852,-6309l-6436,326131r25235,-9464c32678,312251,47188,304681,50974,300265v3785,-4417,16402,-34068,28389,-66874c90719,201216,103336,170934,107753,166517v13879,-13879,137531,-23973,194940,-15772c330452,154531,457258,158947,586588,160209v205035,2523,229008,1261,195572,-5678c745569,146329,744938,146329,769542,145067r25235,-1892l753770,128665,712763,113523r94632,3786c863543,119201,915906,124248,936724,130557v18927,5047,40377,9463,47316,9463c990980,139390,1038926,137497,1090027,134973r93370,-4416l1080564,96490c1023785,77563,961960,61160,943033,59267,901395,54851,645259,4381,649045,1226v1261,-1261,31544,1893,67503,6940c752508,13213,802348,19522,826321,22045v24604,2524,47316,6309,50470,8833c880576,33401,908966,39079,939879,42865v89584,11355,161504,25866,176014,35329c1122833,83241,1141759,88919,1156900,91442v30282,5048,52994,22081,47316,35961c1201693,133712,1208001,137497,1225035,140020v43531,6940,194310,44162,199988,48578c1427546,191753,1428177,205001,1425654,218881r-3785,24604l1373291,251056v-97155,15141,-90846,12617,-86430,32175c1291277,304050,1297586,302157,1176458,320453r-78860,11987l1009275,317298c933570,304681,898872,302788,768911,302157r-152041,l561984,321715r-54256,18926l437701,323607,367674,306573,250331,322976c144343,338748,81256,343165,62960,336856xe" filled="f" stroked="f" strokeweight=".01753mm">
                  <v:stroke joinstyle="miter"/>
                  <v:path arrowok="t" o:connecttype="custom" o:connectlocs="62960,336856;25108,330547;-6436,326131;18799,316667;50974,300265;79363,233391;107753,166517;302693,150745;586588,160209;782160,154531;769542,145067;794777,143175;753770,128665;712763,113523;807395,117309;936724,130557;984040,140020;1090027,134973;1183397,130557;1080564,96490;943033,59267;649045,1226;716548,8166;826321,22045;876791,30878;939879,42865;1115893,78194;1156900,91442;1204216,127403;1225035,140020;1425023,188598;1425654,218881;1421869,243485;1373291,251056;1286861,283231;1176458,320453;1097598,332440;1009275,317298;768911,302157;616870,302157;561984,321715;507728,340641;437701,323607;367674,306573;250331,322976;62960,336856" o:connectangles="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1E2199" wp14:editId="3B9525FB">
                <wp:simplePos x="0" y="0"/>
                <wp:positionH relativeFrom="column">
                  <wp:posOffset>701675</wp:posOffset>
                </wp:positionH>
                <wp:positionV relativeFrom="paragraph">
                  <wp:posOffset>592455</wp:posOffset>
                </wp:positionV>
                <wp:extent cx="6346190" cy="7378065"/>
                <wp:effectExtent l="19050" t="19050" r="35560" b="3238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190" cy="7377430"/>
                          <a:chOff x="0" y="0"/>
                          <a:chExt cx="6346190" cy="6968604"/>
                        </a:xfrm>
                      </wpg:grpSpPr>
                      <wps:wsp>
                        <wps:cNvPr id="95" name="Rectangle: Rounded Corners 95"/>
                        <wps:cNvSpPr/>
                        <wps:spPr>
                          <a:xfrm>
                            <a:off x="0" y="0"/>
                            <a:ext cx="6346190" cy="6968604"/>
                          </a:xfrm>
                          <a:prstGeom prst="roundRect">
                            <a:avLst>
                              <a:gd name="adj" fmla="val 4409"/>
                            </a:avLst>
                          </a:prstGeom>
                          <a:noFill/>
                          <a:ln w="57150">
                            <a:solidFill>
                              <a:srgbClr val="084A7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131075" y="144723"/>
                            <a:ext cx="6085181" cy="6681887"/>
                          </a:xfrm>
                          <a:prstGeom prst="roundRect">
                            <a:avLst>
                              <a:gd name="adj" fmla="val 4409"/>
                            </a:avLst>
                          </a:prstGeom>
                          <a:noFill/>
                          <a:ln w="12700">
                            <a:solidFill>
                              <a:srgbClr val="084A7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71F7C" id="Group 94" o:spid="_x0000_s1026" style="position:absolute;margin-left:55.25pt;margin-top:46.65pt;width:499.7pt;height:580.95pt;z-index:251663360;mso-height-relative:margin" coordsize="63461,6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">
                <v:roundrect id="Rectangle: Rounded Corners 95" o:spid="_x0000_s1027" style="position:absolute;width:63461;height:69686;visibility:visible;mso-wrap-style:square;v-text-anchor:middle" arcsize="28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" filled="f" strokecolor="#084a7f" strokeweight="4.5pt">
                  <v:stroke joinstyle="miter"/>
                </v:roundrect>
                <v:roundrect id="Rectangle: Rounded Corners 96" o:spid="_x0000_s1028" style="position:absolute;left:1310;top:1447;width:60852;height:66819;visibility:visible;mso-wrap-style:square;v-text-anchor:middle" arcsize="28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" filled="f" strokecolor="#084a7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BEA0A" wp14:editId="0BF7FE25">
                <wp:simplePos x="0" y="0"/>
                <wp:positionH relativeFrom="column">
                  <wp:posOffset>-2475230</wp:posOffset>
                </wp:positionH>
                <wp:positionV relativeFrom="paragraph">
                  <wp:posOffset>1159510</wp:posOffset>
                </wp:positionV>
                <wp:extent cx="8795385" cy="690880"/>
                <wp:effectExtent l="0" t="2152650" r="0" b="216662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8795385" cy="690880"/>
                        </a:xfrm>
                        <a:prstGeom prst="rect">
                          <a:avLst/>
                        </a:prstGeom>
                        <a:solidFill>
                          <a:srgbClr val="084A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3843" id="Rectangle 93" o:spid="_x0000_s1026" style="position:absolute;margin-left:-194.9pt;margin-top:91.3pt;width:692.55pt;height:54.4pt;rotation:-3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" fillcolor="#084a7f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64E340F" wp14:editId="01216A37">
                <wp:simplePos x="0" y="0"/>
                <wp:positionH relativeFrom="margin">
                  <wp:posOffset>1869440</wp:posOffset>
                </wp:positionH>
                <wp:positionV relativeFrom="paragraph">
                  <wp:posOffset>4619625</wp:posOffset>
                </wp:positionV>
                <wp:extent cx="4011930" cy="1223645"/>
                <wp:effectExtent l="0" t="0" r="762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1930" cy="1223645"/>
                          <a:chOff x="0" y="0"/>
                          <a:chExt cx="4011930" cy="1224125"/>
                        </a:xfrm>
                      </wpg:grpSpPr>
                      <wps:wsp>
                        <wps:cNvPr id="90" name="Text Box 67"/>
                        <wps:cNvSpPr txBox="1"/>
                        <wps:spPr>
                          <a:xfrm>
                            <a:off x="0" y="335642"/>
                            <a:ext cx="401193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05B4B0" w14:textId="77777777" w:rsidR="002111D8" w:rsidRDefault="002111D8" w:rsidP="002111D8">
                              <w:pPr>
                                <w:spacing w:after="0" w:line="192" w:lineRule="auto"/>
                                <w:rPr>
                                  <w:rFonts w:ascii="Adobe Fan Heiti Std B" w:eastAsia="Adobe Fan Heiti Std B" w:hAnsi="Adobe Fan Heiti Std B"/>
                                  <w:b/>
                                  <w:bCs/>
                                  <w:sz w:val="78"/>
                                  <w:szCs w:val="78"/>
                                </w:rPr>
                              </w:pPr>
                              <w:r>
                                <w:rPr>
                                  <w:rFonts w:ascii="Adobe Fan Heiti Std B" w:eastAsia="Adobe Fan Heiti Std B" w:hAnsi="Adobe Fan Heiti Std B" w:hint="eastAsia"/>
                                  <w:b/>
                                  <w:bCs/>
                                  <w:sz w:val="78"/>
                                  <w:szCs w:val="78"/>
                                </w:rPr>
                                <w:t>Assignment Title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34"/>
                        <wps:cNvSpPr txBox="1"/>
                        <wps:spPr>
                          <a:xfrm>
                            <a:off x="346273" y="0"/>
                            <a:ext cx="2046605" cy="532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1C93B" w14:textId="77777777" w:rsidR="002111D8" w:rsidRDefault="002111D8" w:rsidP="002111D8">
                              <w:pPr>
                                <w:spacing w:after="0" w:line="192" w:lineRule="auto"/>
                                <w:rPr>
                                  <w:rFonts w:ascii="Adobe Gothic Std B" w:eastAsia="Adobe Gothic Std B" w:hAnsi="Adobe Gothic Std B"/>
                                  <w:color w:val="0794CF"/>
                                  <w:sz w:val="54"/>
                                  <w:szCs w:val="54"/>
                                </w:rPr>
                              </w:pPr>
                              <w:r>
                                <w:rPr>
                                  <w:rFonts w:ascii="Adobe Fan Heiti Std B" w:eastAsia="Adobe Fan Heiti Std B" w:hAnsi="Adobe Fan Heiti Std B" w:hint="eastAsia"/>
                                  <w:color w:val="0794CF"/>
                                  <w:sz w:val="54"/>
                                  <w:szCs w:val="54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35"/>
                        <wps:cNvSpPr txBox="1"/>
                        <wps:spPr>
                          <a:xfrm>
                            <a:off x="2679405" y="909800"/>
                            <a:ext cx="1046480" cy="31432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794CF"/>
                              </a:gs>
                              <a:gs pos="100000">
                                <a:srgbClr val="084A7F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C1E208" w14:textId="77777777" w:rsidR="002111D8" w:rsidRDefault="002111D8" w:rsidP="002111D8">
                              <w:pPr>
                                <w:spacing w:after="0" w:line="240" w:lineRule="auto"/>
                                <w:jc w:val="center"/>
                                <w:rPr>
                                  <w:rFonts w:ascii="Adobe Gothic Std B" w:eastAsia="Adobe Gothic Std B" w:hAnsi="Adobe Gothic Std B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dobe Fan Heiti Std B" w:eastAsia="Adobe Fan Heiti Std B" w:hAnsi="Adobe Fan Heiti Std B"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Year 2023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E340F" id="Group 89" o:spid="_x0000_s1026" style="position:absolute;margin-left:147.2pt;margin-top:363.75pt;width:315.9pt;height:96.35pt;z-index:251665408;mso-position-horizontal-relative:margin;mso-height-relative:margin" coordsize="40119,1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7" type="#_x0000_t202" style="position:absolute;top:3356;width:40119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" filled="f" stroked="f" strokeweight=".5pt">
                  <v:textbox inset="0,0,0,0">
                    <w:txbxContent>
                      <w:p w14:paraId="7505B4B0" w14:textId="77777777" w:rsidR="002111D8" w:rsidRDefault="002111D8" w:rsidP="002111D8">
                        <w:pPr>
                          <w:spacing w:after="0" w:line="192" w:lineRule="auto"/>
                          <w:rPr>
                            <w:rFonts w:ascii="Adobe Fan Heiti Std B" w:eastAsia="Adobe Fan Heiti Std B" w:hAnsi="Adobe Fan Heiti Std B"/>
                            <w:b/>
                            <w:bCs/>
                            <w:sz w:val="78"/>
                            <w:szCs w:val="78"/>
                          </w:rPr>
                        </w:pPr>
                        <w:r>
                          <w:rPr>
                            <w:rFonts w:ascii="Adobe Fan Heiti Std B" w:eastAsia="Adobe Fan Heiti Std B" w:hAnsi="Adobe Fan Heiti Std B" w:hint="eastAsia"/>
                            <w:b/>
                            <w:bCs/>
                            <w:sz w:val="78"/>
                            <w:szCs w:val="78"/>
                          </w:rPr>
                          <w:t>Assignment Title</w:t>
                        </w:r>
                      </w:p>
                    </w:txbxContent>
                  </v:textbox>
                </v:shape>
                <v:shape id="Text Box 34" o:spid="_x0000_s1028" type="#_x0000_t202" style="position:absolute;left:3462;width:20466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    <v:textbox inset="0,0,0,0">
                    <w:txbxContent>
                      <w:p w14:paraId="76F1C93B" w14:textId="77777777" w:rsidR="002111D8" w:rsidRDefault="002111D8" w:rsidP="002111D8">
                        <w:pPr>
                          <w:spacing w:after="0" w:line="192" w:lineRule="auto"/>
                          <w:rPr>
                            <w:rFonts w:ascii="Adobe Gothic Std B" w:eastAsia="Adobe Gothic Std B" w:hAnsi="Adobe Gothic Std B"/>
                            <w:color w:val="0794CF"/>
                            <w:sz w:val="54"/>
                            <w:szCs w:val="54"/>
                          </w:rPr>
                        </w:pPr>
                        <w:r>
                          <w:rPr>
                            <w:rFonts w:ascii="Adobe Fan Heiti Std B" w:eastAsia="Adobe Fan Heiti Std B" w:hAnsi="Adobe Fan Heiti Std B" w:hint="eastAsia"/>
                            <w:color w:val="0794CF"/>
                            <w:sz w:val="54"/>
                            <w:szCs w:val="54"/>
                          </w:rPr>
                          <w:t>University</w:t>
                        </w:r>
                      </w:p>
                    </w:txbxContent>
                  </v:textbox>
                </v:shape>
                <v:shape id="Text Box 35" o:spid="_x0000_s1029" type="#_x0000_t202" style="position:absolute;left:26794;top:9098;width:1046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" fillcolor="#0794cf" stroked="f" strokeweight=".5pt">
                  <v:fill color2="#084a7f" rotate="t" focusposition="1,1" focussize="" focus="100%" type="gradientRadial"/>
                  <v:textbox inset="0,0,0,0">
                    <w:txbxContent>
                      <w:p w14:paraId="34C1E208" w14:textId="77777777" w:rsidR="002111D8" w:rsidRDefault="002111D8" w:rsidP="002111D8">
                        <w:pPr>
                          <w:spacing w:after="0" w:line="240" w:lineRule="auto"/>
                          <w:jc w:val="center"/>
                          <w:rPr>
                            <w:rFonts w:ascii="Adobe Gothic Std B" w:eastAsia="Adobe Gothic Std B" w:hAnsi="Adobe Gothic Std B"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dobe Fan Heiti Std B" w:eastAsia="Adobe Fan Heiti Std B" w:hAnsi="Adobe Fan Heiti Std B" w:hint="eastAsia"/>
                            <w:color w:val="FFFFFF" w:themeColor="background1"/>
                            <w:sz w:val="30"/>
                            <w:szCs w:val="30"/>
                          </w:rPr>
                          <w:t>Year 2023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3006A7" wp14:editId="488BB6D0">
                <wp:simplePos x="0" y="0"/>
                <wp:positionH relativeFrom="column">
                  <wp:posOffset>1952625</wp:posOffset>
                </wp:positionH>
                <wp:positionV relativeFrom="paragraph">
                  <wp:posOffset>5862955</wp:posOffset>
                </wp:positionV>
                <wp:extent cx="3784600" cy="313690"/>
                <wp:effectExtent l="0" t="0" r="2540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313690"/>
                          <a:chOff x="0" y="0"/>
                          <a:chExt cx="3784600" cy="313690"/>
                        </a:xfrm>
                      </wpg:grpSpPr>
                      <wps:wsp>
                        <wps:cNvPr id="87" name="Straight Connector 87"/>
                        <wps:cNvCnPr/>
                        <wps:spPr>
                          <a:xfrm>
                            <a:off x="0" y="161694"/>
                            <a:ext cx="3784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0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38"/>
                        <wps:cNvSpPr txBox="1"/>
                        <wps:spPr>
                          <a:xfrm>
                            <a:off x="997016" y="0"/>
                            <a:ext cx="1790700" cy="3136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0921A7" w14:textId="45D2E895" w:rsidR="002111D8" w:rsidRDefault="00A90D34" w:rsidP="002111D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Adobe Gothic Std B" w:cstheme="minorHAnsi"/>
                                  <w:b/>
                                  <w:bCs/>
                                  <w:color w:val="30303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eastAsia="Adobe Fan Heiti Std B" w:cstheme="minorHAnsi"/>
                                  <w:b/>
                                  <w:bCs/>
                                  <w:color w:val="303030"/>
                                  <w:sz w:val="26"/>
                                  <w:szCs w:val="26"/>
                                </w:rPr>
                                <w:t>Fourth</w:t>
                              </w:r>
                              <w:r w:rsidR="002F0D63">
                                <w:rPr>
                                  <w:rFonts w:eastAsia="Adobe Fan Heiti Std B" w:cstheme="minorHAnsi"/>
                                  <w:b/>
                                  <w:bCs/>
                                  <w:color w:val="303030"/>
                                  <w:sz w:val="26"/>
                                  <w:szCs w:val="26"/>
                                </w:rPr>
                                <w:t xml:space="preserve"> Assignment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006A7" id="Group 86" o:spid="_x0000_s1030" style="position:absolute;margin-left:153.75pt;margin-top:461.65pt;width:298pt;height:24.7pt;z-index:251666432" coordsize="37846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">
                <v:line id="Straight Connector 87" o:spid="_x0000_s1031" style="position:absolute;visibility:visible;mso-wrap-style:square" from="0,1616" to="37846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" strokecolor="#303030" strokeweight=".5pt">
                  <v:stroke joinstyle="miter"/>
                </v:line>
                <v:shape id="Text Box 38" o:spid="_x0000_s1032" type="#_x0000_t202" style="position:absolute;left:9970;width:17907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" fillcolor="white [3212]" stroked="f" strokeweight=".5pt">
                  <v:textbox inset="0,0,0,0">
                    <w:txbxContent>
                      <w:p w14:paraId="0D0921A7" w14:textId="45D2E895" w:rsidR="002111D8" w:rsidRDefault="00A90D34" w:rsidP="002111D8">
                        <w:pPr>
                          <w:spacing w:after="0" w:line="240" w:lineRule="auto"/>
                          <w:jc w:val="center"/>
                          <w:rPr>
                            <w:rFonts w:eastAsia="Adobe Gothic Std B" w:cstheme="minorHAnsi"/>
                            <w:b/>
                            <w:bCs/>
                            <w:color w:val="303030"/>
                            <w:sz w:val="26"/>
                            <w:szCs w:val="26"/>
                          </w:rPr>
                        </w:pPr>
                        <w:r>
                          <w:rPr>
                            <w:rFonts w:eastAsia="Adobe Fan Heiti Std B" w:cstheme="minorHAnsi"/>
                            <w:b/>
                            <w:bCs/>
                            <w:color w:val="303030"/>
                            <w:sz w:val="26"/>
                            <w:szCs w:val="26"/>
                          </w:rPr>
                          <w:t>Fourth</w:t>
                        </w:r>
                        <w:r w:rsidR="002F0D63">
                          <w:rPr>
                            <w:rFonts w:eastAsia="Adobe Fan Heiti Std B" w:cstheme="minorHAnsi"/>
                            <w:b/>
                            <w:bCs/>
                            <w:color w:val="303030"/>
                            <w:sz w:val="26"/>
                            <w:szCs w:val="26"/>
                          </w:rPr>
                          <w:t xml:space="preserve"> 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7C2164" wp14:editId="755DC23C">
                <wp:simplePos x="0" y="0"/>
                <wp:positionH relativeFrom="column">
                  <wp:posOffset>-52070</wp:posOffset>
                </wp:positionH>
                <wp:positionV relativeFrom="paragraph">
                  <wp:posOffset>6186805</wp:posOffset>
                </wp:positionV>
                <wp:extent cx="8256905" cy="3903345"/>
                <wp:effectExtent l="19050" t="0" r="10795" b="190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6270" cy="3902710"/>
                          <a:chOff x="0" y="0"/>
                          <a:chExt cx="8256896" cy="3903308"/>
                        </a:xfrm>
                      </wpg:grpSpPr>
                      <wps:wsp>
                        <wps:cNvPr id="84" name="Rectangle 5"/>
                        <wps:cNvSpPr/>
                        <wps:spPr>
                          <a:xfrm>
                            <a:off x="52202" y="0"/>
                            <a:ext cx="7772400" cy="3903308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2497455"/>
                              <a:gd name="connsiteX1" fmla="*/ 7772400 w 7772400"/>
                              <a:gd name="connsiteY1" fmla="*/ 0 h 2497455"/>
                              <a:gd name="connsiteX2" fmla="*/ 7772400 w 7772400"/>
                              <a:gd name="connsiteY2" fmla="*/ 2497455 h 2497455"/>
                              <a:gd name="connsiteX3" fmla="*/ 0 w 7772400"/>
                              <a:gd name="connsiteY3" fmla="*/ 2497455 h 2497455"/>
                              <a:gd name="connsiteX4" fmla="*/ 0 w 7772400"/>
                              <a:gd name="connsiteY4" fmla="*/ 0 h 2497455"/>
                              <a:gd name="connsiteX0" fmla="*/ 0 w 7772400"/>
                              <a:gd name="connsiteY0" fmla="*/ 1405719 h 3903174"/>
                              <a:gd name="connsiteX1" fmla="*/ 7772400 w 7772400"/>
                              <a:gd name="connsiteY1" fmla="*/ 0 h 3903174"/>
                              <a:gd name="connsiteX2" fmla="*/ 7772400 w 7772400"/>
                              <a:gd name="connsiteY2" fmla="*/ 3903174 h 3903174"/>
                              <a:gd name="connsiteX3" fmla="*/ 0 w 7772400"/>
                              <a:gd name="connsiteY3" fmla="*/ 3903174 h 3903174"/>
                              <a:gd name="connsiteX4" fmla="*/ 0 w 7772400"/>
                              <a:gd name="connsiteY4" fmla="*/ 1405719 h 3903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72400" h="3903174">
                                <a:moveTo>
                                  <a:pt x="0" y="1405719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3903174"/>
                                </a:lnTo>
                                <a:lnTo>
                                  <a:pt x="0" y="3903174"/>
                                </a:lnTo>
                                <a:lnTo>
                                  <a:pt x="0" y="1405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94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0" y="121227"/>
                            <a:ext cx="8256896" cy="1514901"/>
                          </a:xfrm>
                          <a:custGeom>
                            <a:avLst/>
                            <a:gdLst>
                              <a:gd name="connsiteX0" fmla="*/ 0 w 8256896"/>
                              <a:gd name="connsiteY0" fmla="*/ 1514901 h 1514901"/>
                              <a:gd name="connsiteX1" fmla="*/ 8256896 w 8256896"/>
                              <a:gd name="connsiteY1" fmla="*/ 0 h 15149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256896" h="1514901">
                                <a:moveTo>
                                  <a:pt x="0" y="1514901"/>
                                </a:moveTo>
                                <a:lnTo>
                                  <a:pt x="8256896" y="0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B416D" id="Group 83" o:spid="_x0000_s1026" style="position:absolute;margin-left:-4.1pt;margin-top:487.15pt;width:650.15pt;height:307.35pt;z-index:251667456;mso-height-relative:margin" coordsize="82568,39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">
                <v:shape id="Rectangle 5" o:spid="_x0000_s1027" style="position:absolute;left:522;width:77724;height:39033;visibility:visible;mso-wrap-style:square;v-text-anchor:middle" coordsize="7772400,390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" path="m,1405719l7772400,r,3903174l,3903174,,1405719xe" fillcolor="#0794cf" stroked="f" strokeweight="1pt">
                  <v:stroke joinstyle="miter"/>
                  <v:path arrowok="t" o:connecttype="custom" o:connectlocs="0,1405767;7772400,0;7772400,3903308;0,3903308;0,1405767" o:connectangles="0,0,0,0,0"/>
                </v:shape>
                <v:shape id="Freeform: Shape 85" o:spid="_x0000_s1028" style="position:absolute;top:1212;width:82568;height:15149;visibility:visible;mso-wrap-style:square;v-text-anchor:middle" coordsize="8256896,1514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" path="m,1514901l8256896,e" filled="f" strokecolor="white [3212]" strokeweight="6pt">
                  <v:stroke joinstyle="miter"/>
                  <v:path arrowok="t" o:connecttype="custom" o:connectlocs="0,1514901;8256896,0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9C24F" wp14:editId="08AF6A3E">
                <wp:simplePos x="0" y="0"/>
                <wp:positionH relativeFrom="margin">
                  <wp:posOffset>1609725</wp:posOffset>
                </wp:positionH>
                <wp:positionV relativeFrom="paragraph">
                  <wp:posOffset>8282940</wp:posOffset>
                </wp:positionV>
                <wp:extent cx="5517515" cy="94107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941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CC7DB" w14:textId="5B91CC85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Labheshwar</w:t>
                            </w:r>
                            <w:proofErr w:type="spellEnd"/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| 2K20/CSM/50</w:t>
                            </w:r>
                          </w:p>
                          <w:p w14:paraId="2C6BDB46" w14:textId="77777777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2F0D63"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  <w:t>Visual Programming (C#)</w:t>
                            </w:r>
                          </w:p>
                          <w:p w14:paraId="40C7E78B" w14:textId="7699B42D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Date of Submission: </w:t>
                            </w:r>
                            <w:r w:rsidR="00A90D34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June</w:t>
                            </w:r>
                            <w:r w:rsidR="00205F06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7</w:t>
                            </w:r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, 2023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C24F" id="Text Box 82" o:spid="_x0000_s1033" type="#_x0000_t202" style="position:absolute;margin-left:126.75pt;margin-top:652.2pt;width:434.45pt;height:74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" filled="f" stroked="f" strokeweight=".5pt">
                <v:textbox>
                  <w:txbxContent>
                    <w:p w14:paraId="325CC7DB" w14:textId="5B91CC85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>Labheshwar</w:t>
                      </w:r>
                      <w:proofErr w:type="spellEnd"/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>| 2K20/CSM/50</w:t>
                      </w:r>
                    </w:p>
                    <w:p w14:paraId="2C6BDB46" w14:textId="77777777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42"/>
                          <w:szCs w:val="42"/>
                        </w:rPr>
                      </w:pPr>
                      <w:r w:rsidRPr="002F0D63">
                        <w:rPr>
                          <w:color w:val="FFFFFF" w:themeColor="background1"/>
                          <w:sz w:val="42"/>
                          <w:szCs w:val="42"/>
                        </w:rPr>
                        <w:t>Visual Programming (C#)</w:t>
                      </w:r>
                    </w:p>
                    <w:p w14:paraId="40C7E78B" w14:textId="7699B42D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Date of Submission: </w:t>
                      </w:r>
                      <w:r w:rsidR="00A90D34">
                        <w:rPr>
                          <w:color w:val="FFFFFF" w:themeColor="background1"/>
                          <w:sz w:val="30"/>
                          <w:szCs w:val="30"/>
                        </w:rPr>
                        <w:t>June</w:t>
                      </w:r>
                      <w:r w:rsidR="00205F06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7</w:t>
                      </w:r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>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02765" wp14:editId="3E9ACEE3">
                <wp:simplePos x="0" y="0"/>
                <wp:positionH relativeFrom="margin">
                  <wp:posOffset>2212975</wp:posOffset>
                </wp:positionH>
                <wp:positionV relativeFrom="paragraph">
                  <wp:posOffset>7410450</wp:posOffset>
                </wp:positionV>
                <wp:extent cx="4915535" cy="65468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5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948A" w14:textId="77777777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Academic Year:  2023 </w:t>
                            </w:r>
                          </w:p>
                          <w:p w14:paraId="40F15231" w14:textId="77777777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2F0D63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Institute of Mathematics &amp; Computer </w:t>
                            </w:r>
                            <w:proofErr w:type="spellStart"/>
                            <w:r w:rsidRPr="002F0D63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Sience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2765" id="Text Box 81" o:spid="_x0000_s1034" type="#_x0000_t202" style="position:absolute;margin-left:174.25pt;margin-top:583.5pt;width:387.05pt;height: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" filled="f" stroked="f" strokeweight=".5pt">
                <v:textbox>
                  <w:txbxContent>
                    <w:p w14:paraId="500A948A" w14:textId="77777777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Academic Year:  2023 </w:t>
                      </w:r>
                    </w:p>
                    <w:p w14:paraId="40F15231" w14:textId="77777777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2F0D63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Institute of Mathematics &amp; Computer </w:t>
                      </w:r>
                      <w:proofErr w:type="spellStart"/>
                      <w:r w:rsidRPr="002F0D63">
                        <w:rPr>
                          <w:color w:val="FFFFFF" w:themeColor="background1"/>
                          <w:sz w:val="38"/>
                          <w:szCs w:val="38"/>
                        </w:rPr>
                        <w:t>Sience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4073D" wp14:editId="219B2B65">
                <wp:simplePos x="0" y="0"/>
                <wp:positionH relativeFrom="column">
                  <wp:posOffset>3510280</wp:posOffset>
                </wp:positionH>
                <wp:positionV relativeFrom="paragraph">
                  <wp:posOffset>8114030</wp:posOffset>
                </wp:positionV>
                <wp:extent cx="3535680" cy="109855"/>
                <wp:effectExtent l="0" t="0" r="7620" b="444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045" cy="10922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/>
                          </a:fgClr>
                          <a:bgClr>
                            <a:srgbClr val="0794CF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2583A" id="Rectangle 80" o:spid="_x0000_s1026" style="position:absolute;margin-left:276.4pt;margin-top:638.9pt;width:278.4pt;height: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" fillcolor="white [3212]" stroked="f" strokeweight="1pt">
                <v:fill r:id="rId5" o:title="" color2="#0794cf" type="patter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0675D1" wp14:editId="740E39CE">
                <wp:simplePos x="0" y="0"/>
                <wp:positionH relativeFrom="column">
                  <wp:posOffset>4024630</wp:posOffset>
                </wp:positionH>
                <wp:positionV relativeFrom="paragraph">
                  <wp:posOffset>3549015</wp:posOffset>
                </wp:positionV>
                <wp:extent cx="1184910" cy="1248410"/>
                <wp:effectExtent l="0" t="0" r="0" b="889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248410"/>
                          <a:chOff x="0" y="0"/>
                          <a:chExt cx="2088812" cy="2200413"/>
                        </a:xfrm>
                        <a:solidFill>
                          <a:srgbClr val="303030"/>
                        </a:solidFill>
                      </wpg:grpSpPr>
                      <wps:wsp>
                        <wps:cNvPr id="75" name="Freeform: Shape 75"/>
                        <wps:cNvSpPr/>
                        <wps:spPr>
                          <a:xfrm>
                            <a:off x="489443" y="912955"/>
                            <a:ext cx="1132090" cy="44391"/>
                          </a:xfrm>
                          <a:custGeom>
                            <a:avLst/>
                            <a:gdLst>
                              <a:gd name="connsiteX0" fmla="*/ 0 w 1132090"/>
                              <a:gd name="connsiteY0" fmla="*/ 0 h 44391"/>
                              <a:gd name="connsiteX1" fmla="*/ 1132090 w 1132090"/>
                              <a:gd name="connsiteY1" fmla="*/ 0 h 44391"/>
                              <a:gd name="connsiteX2" fmla="*/ 1132090 w 1132090"/>
                              <a:gd name="connsiteY2" fmla="*/ 44392 h 44391"/>
                              <a:gd name="connsiteX3" fmla="*/ 0 w 1132090"/>
                              <a:gd name="connsiteY3" fmla="*/ 44392 h 443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32090" h="44391">
                                <a:moveTo>
                                  <a:pt x="0" y="0"/>
                                </a:moveTo>
                                <a:lnTo>
                                  <a:pt x="1132090" y="0"/>
                                </a:lnTo>
                                <a:lnTo>
                                  <a:pt x="1132090" y="44392"/>
                                </a:lnTo>
                                <a:lnTo>
                                  <a:pt x="0" y="443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489447" y="1712078"/>
                            <a:ext cx="1132090" cy="44391"/>
                          </a:xfrm>
                          <a:custGeom>
                            <a:avLst/>
                            <a:gdLst>
                              <a:gd name="connsiteX0" fmla="*/ 44392 w 1132090"/>
                              <a:gd name="connsiteY0" fmla="*/ 0 h 44391"/>
                              <a:gd name="connsiteX1" fmla="*/ 0 w 1132090"/>
                              <a:gd name="connsiteY1" fmla="*/ 44392 h 44391"/>
                              <a:gd name="connsiteX2" fmla="*/ 1132090 w 1132090"/>
                              <a:gd name="connsiteY2" fmla="*/ 44392 h 44391"/>
                              <a:gd name="connsiteX3" fmla="*/ 1132090 w 1132090"/>
                              <a:gd name="connsiteY3" fmla="*/ 0 h 443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32090" h="44391">
                                <a:moveTo>
                                  <a:pt x="44392" y="0"/>
                                </a:moveTo>
                                <a:lnTo>
                                  <a:pt x="0" y="44392"/>
                                </a:lnTo>
                                <a:lnTo>
                                  <a:pt x="1132090" y="44392"/>
                                </a:lnTo>
                                <a:lnTo>
                                  <a:pt x="113209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933400" y="1179329"/>
                            <a:ext cx="688133" cy="44391"/>
                          </a:xfrm>
                          <a:custGeom>
                            <a:avLst/>
                            <a:gdLst>
                              <a:gd name="connsiteX0" fmla="*/ 0 w 688133"/>
                              <a:gd name="connsiteY0" fmla="*/ 0 h 44391"/>
                              <a:gd name="connsiteX1" fmla="*/ 688133 w 688133"/>
                              <a:gd name="connsiteY1" fmla="*/ 0 h 44391"/>
                              <a:gd name="connsiteX2" fmla="*/ 688133 w 688133"/>
                              <a:gd name="connsiteY2" fmla="*/ 44392 h 44391"/>
                              <a:gd name="connsiteX3" fmla="*/ 0 w 688133"/>
                              <a:gd name="connsiteY3" fmla="*/ 44392 h 443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8133" h="44391">
                                <a:moveTo>
                                  <a:pt x="0" y="0"/>
                                </a:moveTo>
                                <a:lnTo>
                                  <a:pt x="688133" y="0"/>
                                </a:lnTo>
                                <a:lnTo>
                                  <a:pt x="688133" y="44392"/>
                                </a:lnTo>
                                <a:lnTo>
                                  <a:pt x="0" y="443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755821" y="1445703"/>
                            <a:ext cx="865716" cy="44391"/>
                          </a:xfrm>
                          <a:custGeom>
                            <a:avLst/>
                            <a:gdLst>
                              <a:gd name="connsiteX0" fmla="*/ 44392 w 865716"/>
                              <a:gd name="connsiteY0" fmla="*/ 0 h 44391"/>
                              <a:gd name="connsiteX1" fmla="*/ 0 w 865716"/>
                              <a:gd name="connsiteY1" fmla="*/ 44392 h 44391"/>
                              <a:gd name="connsiteX2" fmla="*/ 865716 w 865716"/>
                              <a:gd name="connsiteY2" fmla="*/ 44392 h 44391"/>
                              <a:gd name="connsiteX3" fmla="*/ 865716 w 865716"/>
                              <a:gd name="connsiteY3" fmla="*/ 0 h 443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65716" h="44391">
                                <a:moveTo>
                                  <a:pt x="44392" y="0"/>
                                </a:moveTo>
                                <a:lnTo>
                                  <a:pt x="0" y="44392"/>
                                </a:lnTo>
                                <a:lnTo>
                                  <a:pt x="865716" y="44392"/>
                                </a:lnTo>
                                <a:lnTo>
                                  <a:pt x="8657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0" y="0"/>
                            <a:ext cx="2088812" cy="2200413"/>
                          </a:xfrm>
                          <a:custGeom>
                            <a:avLst/>
                            <a:gdLst>
                              <a:gd name="connsiteX0" fmla="*/ 604912 w 2088812"/>
                              <a:gd name="connsiteY0" fmla="*/ 0 h 2200413"/>
                              <a:gd name="connsiteX1" fmla="*/ 602914 w 2088812"/>
                              <a:gd name="connsiteY1" fmla="*/ 20594 h 2200413"/>
                              <a:gd name="connsiteX2" fmla="*/ 573820 w 2088812"/>
                              <a:gd name="connsiteY2" fmla="*/ 247016 h 2200413"/>
                              <a:gd name="connsiteX3" fmla="*/ 334083 w 2088812"/>
                              <a:gd name="connsiteY3" fmla="*/ 247016 h 2200413"/>
                              <a:gd name="connsiteX4" fmla="*/ 334083 w 2088812"/>
                              <a:gd name="connsiteY4" fmla="*/ 1273825 h 2200413"/>
                              <a:gd name="connsiteX5" fmla="*/ 172090 w 2088812"/>
                              <a:gd name="connsiteY5" fmla="*/ 1432381 h 2200413"/>
                              <a:gd name="connsiteX6" fmla="*/ 231133 w 2088812"/>
                              <a:gd name="connsiteY6" fmla="*/ 1492692 h 2200413"/>
                              <a:gd name="connsiteX7" fmla="*/ 563962 w 2088812"/>
                              <a:gd name="connsiteY7" fmla="*/ 1167002 h 2200413"/>
                              <a:gd name="connsiteX8" fmla="*/ 603523 w 2088812"/>
                              <a:gd name="connsiteY8" fmla="*/ 1207786 h 2200413"/>
                              <a:gd name="connsiteX9" fmla="*/ 270912 w 2088812"/>
                              <a:gd name="connsiteY9" fmla="*/ 1533337 h 2200413"/>
                              <a:gd name="connsiteX10" fmla="*/ 359466 w 2088812"/>
                              <a:gd name="connsiteY10" fmla="*/ 1623841 h 2200413"/>
                              <a:gd name="connsiteX11" fmla="*/ 691704 w 2088812"/>
                              <a:gd name="connsiteY11" fmla="*/ 1298722 h 2200413"/>
                              <a:gd name="connsiteX12" fmla="*/ 731281 w 2088812"/>
                              <a:gd name="connsiteY12" fmla="*/ 1339523 h 2200413"/>
                              <a:gd name="connsiteX13" fmla="*/ 399257 w 2088812"/>
                              <a:gd name="connsiteY13" fmla="*/ 1664471 h 2200413"/>
                              <a:gd name="connsiteX14" fmla="*/ 458327 w 2088812"/>
                              <a:gd name="connsiteY14" fmla="*/ 1724782 h 2200413"/>
                              <a:gd name="connsiteX15" fmla="*/ 791125 w 2088812"/>
                              <a:gd name="connsiteY15" fmla="*/ 1399108 h 2200413"/>
                              <a:gd name="connsiteX16" fmla="*/ 796234 w 2088812"/>
                              <a:gd name="connsiteY16" fmla="*/ 1400130 h 2200413"/>
                              <a:gd name="connsiteX17" fmla="*/ 799718 w 2088812"/>
                              <a:gd name="connsiteY17" fmla="*/ 1399712 h 2200413"/>
                              <a:gd name="connsiteX18" fmla="*/ 810247 w 2088812"/>
                              <a:gd name="connsiteY18" fmla="*/ 1389694 h 2200413"/>
                              <a:gd name="connsiteX19" fmla="*/ 923218 w 2088812"/>
                              <a:gd name="connsiteY19" fmla="*/ 1011514 h 2200413"/>
                              <a:gd name="connsiteX20" fmla="*/ 919827 w 2088812"/>
                              <a:gd name="connsiteY20" fmla="*/ 997284 h 2200413"/>
                              <a:gd name="connsiteX21" fmla="*/ 905799 w 2088812"/>
                              <a:gd name="connsiteY21" fmla="*/ 993103 h 2200413"/>
                              <a:gd name="connsiteX22" fmla="*/ 516686 w 2088812"/>
                              <a:gd name="connsiteY22" fmla="*/ 1086517 h 2200413"/>
                              <a:gd name="connsiteX23" fmla="*/ 506049 w 2088812"/>
                              <a:gd name="connsiteY23" fmla="*/ 1096643 h 2200413"/>
                              <a:gd name="connsiteX24" fmla="*/ 506389 w 2088812"/>
                              <a:gd name="connsiteY24" fmla="*/ 1105128 h 2200413"/>
                              <a:gd name="connsiteX25" fmla="*/ 378474 w 2088812"/>
                              <a:gd name="connsiteY25" fmla="*/ 1230364 h 2200413"/>
                              <a:gd name="connsiteX26" fmla="*/ 378474 w 2088812"/>
                              <a:gd name="connsiteY26" fmla="*/ 291395 h 2200413"/>
                              <a:gd name="connsiteX27" fmla="*/ 1488367 w 2088812"/>
                              <a:gd name="connsiteY27" fmla="*/ 291395 h 2200413"/>
                              <a:gd name="connsiteX28" fmla="*/ 1488367 w 2088812"/>
                              <a:gd name="connsiteY28" fmla="*/ 531488 h 2200413"/>
                              <a:gd name="connsiteX29" fmla="*/ 1515046 w 2088812"/>
                              <a:gd name="connsiteY29" fmla="*/ 557780 h 2200413"/>
                              <a:gd name="connsiteX30" fmla="*/ 1776941 w 2088812"/>
                              <a:gd name="connsiteY30" fmla="*/ 557780 h 2200413"/>
                              <a:gd name="connsiteX31" fmla="*/ 1776941 w 2088812"/>
                              <a:gd name="connsiteY31" fmla="*/ 2156025 h 2200413"/>
                              <a:gd name="connsiteX32" fmla="*/ 378476 w 2088812"/>
                              <a:gd name="connsiteY32" fmla="*/ 2156025 h 2200413"/>
                              <a:gd name="connsiteX33" fmla="*/ 378476 w 2088812"/>
                              <a:gd name="connsiteY33" fmla="*/ 1802897 h 2200413"/>
                              <a:gd name="connsiteX34" fmla="*/ 432734 w 2088812"/>
                              <a:gd name="connsiteY34" fmla="*/ 1749773 h 2200413"/>
                              <a:gd name="connsiteX35" fmla="*/ 146513 w 2088812"/>
                              <a:gd name="connsiteY35" fmla="*/ 1457372 h 2200413"/>
                              <a:gd name="connsiteX36" fmla="*/ 16616 w 2088812"/>
                              <a:gd name="connsiteY36" fmla="*/ 1584542 h 2200413"/>
                              <a:gd name="connsiteX37" fmla="*/ 15780 w 2088812"/>
                              <a:gd name="connsiteY37" fmla="*/ 1662627 h 2200413"/>
                              <a:gd name="connsiteX38" fmla="*/ 224705 w 2088812"/>
                              <a:gd name="connsiteY38" fmla="*/ 1876118 h 2200413"/>
                              <a:gd name="connsiteX39" fmla="*/ 302869 w 2088812"/>
                              <a:gd name="connsiteY39" fmla="*/ 1876939 h 2200413"/>
                              <a:gd name="connsiteX40" fmla="*/ 334085 w 2088812"/>
                              <a:gd name="connsiteY40" fmla="*/ 1846389 h 2200413"/>
                              <a:gd name="connsiteX41" fmla="*/ 334085 w 2088812"/>
                              <a:gd name="connsiteY41" fmla="*/ 2200413 h 2200413"/>
                              <a:gd name="connsiteX42" fmla="*/ 1821341 w 2088812"/>
                              <a:gd name="connsiteY42" fmla="*/ 2200413 h 2200413"/>
                              <a:gd name="connsiteX43" fmla="*/ 1821341 w 2088812"/>
                              <a:gd name="connsiteY43" fmla="*/ 2092504 h 2200413"/>
                              <a:gd name="connsiteX44" fmla="*/ 1898018 w 2088812"/>
                              <a:gd name="connsiteY44" fmla="*/ 2100339 h 2200413"/>
                              <a:gd name="connsiteX45" fmla="*/ 2088813 w 2088812"/>
                              <a:gd name="connsiteY45" fmla="*/ 144788 h 2200413"/>
                              <a:gd name="connsiteX46" fmla="*/ 843923 w 2088812"/>
                              <a:gd name="connsiteY46" fmla="*/ 1038066 h 2200413"/>
                              <a:gd name="connsiteX47" fmla="*/ 875247 w 2088812"/>
                              <a:gd name="connsiteY47" fmla="*/ 1070025 h 2200413"/>
                              <a:gd name="connsiteX48" fmla="*/ 789357 w 2088812"/>
                              <a:gd name="connsiteY48" fmla="*/ 1357456 h 2200413"/>
                              <a:gd name="connsiteX49" fmla="*/ 548443 w 2088812"/>
                              <a:gd name="connsiteY49" fmla="*/ 1109014 h 2200413"/>
                              <a:gd name="connsiteX50" fmla="*/ 1532770 w 2088812"/>
                              <a:gd name="connsiteY50" fmla="*/ 513405 h 2200413"/>
                              <a:gd name="connsiteX51" fmla="*/ 1532770 w 2088812"/>
                              <a:gd name="connsiteY51" fmla="*/ 309961 h 2200413"/>
                              <a:gd name="connsiteX52" fmla="*/ 1753464 w 2088812"/>
                              <a:gd name="connsiteY52" fmla="*/ 513405 h 2200413"/>
                              <a:gd name="connsiteX53" fmla="*/ 1860830 w 2088812"/>
                              <a:gd name="connsiteY53" fmla="*/ 2055164 h 2200413"/>
                              <a:gd name="connsiteX54" fmla="*/ 1821346 w 2088812"/>
                              <a:gd name="connsiteY54" fmla="*/ 2049420 h 2200413"/>
                              <a:gd name="connsiteX55" fmla="*/ 1821346 w 2088812"/>
                              <a:gd name="connsiteY55" fmla="*/ 530254 h 2200413"/>
                              <a:gd name="connsiteX56" fmla="*/ 1816747 w 2088812"/>
                              <a:gd name="connsiteY56" fmla="*/ 512014 h 2200413"/>
                              <a:gd name="connsiteX57" fmla="*/ 1528421 w 2088812"/>
                              <a:gd name="connsiteY57" fmla="*/ 248755 h 2200413"/>
                              <a:gd name="connsiteX58" fmla="*/ 1511838 w 2088812"/>
                              <a:gd name="connsiteY58" fmla="*/ 247021 h 2200413"/>
                              <a:gd name="connsiteX59" fmla="*/ 619762 w 2088812"/>
                              <a:gd name="connsiteY59" fmla="*/ 247021 h 2200413"/>
                              <a:gd name="connsiteX60" fmla="*/ 642089 w 2088812"/>
                              <a:gd name="connsiteY60" fmla="*/ 45203 h 2200413"/>
                              <a:gd name="connsiteX61" fmla="*/ 2043606 w 2088812"/>
                              <a:gd name="connsiteY61" fmla="*/ 181942 h 22004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</a:cxnLst>
                            <a:rect l="l" t="t" r="r" b="b"/>
                            <a:pathLst>
                              <a:path w="2088812" h="2200413">
                                <a:moveTo>
                                  <a:pt x="604912" y="0"/>
                                </a:moveTo>
                                <a:lnTo>
                                  <a:pt x="602914" y="20594"/>
                                </a:lnTo>
                                <a:cubicBezTo>
                                  <a:pt x="602914" y="20594"/>
                                  <a:pt x="581205" y="188782"/>
                                  <a:pt x="573820" y="247016"/>
                                </a:cubicBezTo>
                                <a:lnTo>
                                  <a:pt x="334083" y="247016"/>
                                </a:lnTo>
                                <a:lnTo>
                                  <a:pt x="334083" y="1273825"/>
                                </a:lnTo>
                                <a:lnTo>
                                  <a:pt x="172090" y="1432381"/>
                                </a:lnTo>
                                <a:lnTo>
                                  <a:pt x="231133" y="1492692"/>
                                </a:lnTo>
                                <a:lnTo>
                                  <a:pt x="563962" y="1167002"/>
                                </a:lnTo>
                                <a:lnTo>
                                  <a:pt x="603523" y="1207786"/>
                                </a:lnTo>
                                <a:lnTo>
                                  <a:pt x="270912" y="1533337"/>
                                </a:lnTo>
                                <a:lnTo>
                                  <a:pt x="359466" y="1623841"/>
                                </a:lnTo>
                                <a:lnTo>
                                  <a:pt x="691704" y="1298722"/>
                                </a:lnTo>
                                <a:lnTo>
                                  <a:pt x="731281" y="1339523"/>
                                </a:lnTo>
                                <a:lnTo>
                                  <a:pt x="399257" y="1664471"/>
                                </a:lnTo>
                                <a:lnTo>
                                  <a:pt x="458327" y="1724782"/>
                                </a:lnTo>
                                <a:lnTo>
                                  <a:pt x="791125" y="1399108"/>
                                </a:lnTo>
                                <a:cubicBezTo>
                                  <a:pt x="792766" y="1399712"/>
                                  <a:pt x="794469" y="1400130"/>
                                  <a:pt x="796234" y="1400130"/>
                                </a:cubicBezTo>
                                <a:cubicBezTo>
                                  <a:pt x="797396" y="1400130"/>
                                  <a:pt x="798541" y="1399990"/>
                                  <a:pt x="799718" y="1399712"/>
                                </a:cubicBezTo>
                                <a:cubicBezTo>
                                  <a:pt x="804750" y="1398473"/>
                                  <a:pt x="808745" y="1394649"/>
                                  <a:pt x="810247" y="1389694"/>
                                </a:cubicBezTo>
                                <a:lnTo>
                                  <a:pt x="923218" y="1011514"/>
                                </a:lnTo>
                                <a:cubicBezTo>
                                  <a:pt x="924705" y="1006497"/>
                                  <a:pt x="923420" y="1001062"/>
                                  <a:pt x="919827" y="997284"/>
                                </a:cubicBezTo>
                                <a:cubicBezTo>
                                  <a:pt x="916235" y="993490"/>
                                  <a:pt x="910878" y="991896"/>
                                  <a:pt x="905799" y="993103"/>
                                </a:cubicBezTo>
                                <a:lnTo>
                                  <a:pt x="516686" y="1086517"/>
                                </a:lnTo>
                                <a:cubicBezTo>
                                  <a:pt x="511576" y="1087740"/>
                                  <a:pt x="507520" y="1091595"/>
                                  <a:pt x="506049" y="1096643"/>
                                </a:cubicBezTo>
                                <a:cubicBezTo>
                                  <a:pt x="505228" y="1099508"/>
                                  <a:pt x="505522" y="1102388"/>
                                  <a:pt x="506389" y="1105128"/>
                                </a:cubicBezTo>
                                <a:lnTo>
                                  <a:pt x="378474" y="1230364"/>
                                </a:lnTo>
                                <a:lnTo>
                                  <a:pt x="378474" y="291395"/>
                                </a:lnTo>
                                <a:lnTo>
                                  <a:pt x="1488367" y="291395"/>
                                </a:lnTo>
                                <a:lnTo>
                                  <a:pt x="1488367" y="531488"/>
                                </a:lnTo>
                                <a:cubicBezTo>
                                  <a:pt x="1488367" y="542946"/>
                                  <a:pt x="1503634" y="557780"/>
                                  <a:pt x="1515046" y="557780"/>
                                </a:cubicBezTo>
                                <a:lnTo>
                                  <a:pt x="1776941" y="557780"/>
                                </a:lnTo>
                                <a:lnTo>
                                  <a:pt x="1776941" y="2156025"/>
                                </a:lnTo>
                                <a:lnTo>
                                  <a:pt x="378476" y="2156025"/>
                                </a:lnTo>
                                <a:lnTo>
                                  <a:pt x="378476" y="1802897"/>
                                </a:lnTo>
                                <a:lnTo>
                                  <a:pt x="432734" y="1749773"/>
                                </a:lnTo>
                                <a:lnTo>
                                  <a:pt x="146513" y="1457372"/>
                                </a:lnTo>
                                <a:lnTo>
                                  <a:pt x="16616" y="1584542"/>
                                </a:lnTo>
                                <a:cubicBezTo>
                                  <a:pt x="-5201" y="1605848"/>
                                  <a:pt x="-5588" y="1640809"/>
                                  <a:pt x="15780" y="1662627"/>
                                </a:cubicBezTo>
                                <a:lnTo>
                                  <a:pt x="224705" y="1876118"/>
                                </a:lnTo>
                                <a:cubicBezTo>
                                  <a:pt x="246042" y="1897889"/>
                                  <a:pt x="281020" y="1898276"/>
                                  <a:pt x="302869" y="1876939"/>
                                </a:cubicBezTo>
                                <a:lnTo>
                                  <a:pt x="334085" y="1846389"/>
                                </a:lnTo>
                                <a:lnTo>
                                  <a:pt x="334085" y="2200413"/>
                                </a:lnTo>
                                <a:lnTo>
                                  <a:pt x="1821341" y="2200413"/>
                                </a:lnTo>
                                <a:lnTo>
                                  <a:pt x="1821341" y="2092504"/>
                                </a:lnTo>
                                <a:lnTo>
                                  <a:pt x="1898018" y="2100339"/>
                                </a:lnTo>
                                <a:lnTo>
                                  <a:pt x="2088813" y="144788"/>
                                </a:lnTo>
                                <a:close/>
                                <a:moveTo>
                                  <a:pt x="843923" y="1038066"/>
                                </a:moveTo>
                                <a:cubicBezTo>
                                  <a:pt x="858865" y="1047434"/>
                                  <a:pt x="868852" y="1059620"/>
                                  <a:pt x="875247" y="1070025"/>
                                </a:cubicBezTo>
                                <a:lnTo>
                                  <a:pt x="789357" y="1357456"/>
                                </a:lnTo>
                                <a:lnTo>
                                  <a:pt x="548443" y="1109014"/>
                                </a:lnTo>
                                <a:close/>
                                <a:moveTo>
                                  <a:pt x="1532770" y="513405"/>
                                </a:moveTo>
                                <a:lnTo>
                                  <a:pt x="1532770" y="309961"/>
                                </a:lnTo>
                                <a:lnTo>
                                  <a:pt x="1753464" y="513405"/>
                                </a:lnTo>
                                <a:close/>
                                <a:moveTo>
                                  <a:pt x="1860830" y="2055164"/>
                                </a:moveTo>
                                <a:lnTo>
                                  <a:pt x="1821346" y="2049420"/>
                                </a:lnTo>
                                <a:lnTo>
                                  <a:pt x="1821346" y="530254"/>
                                </a:lnTo>
                                <a:cubicBezTo>
                                  <a:pt x="1821346" y="530254"/>
                                  <a:pt x="1822430" y="515699"/>
                                  <a:pt x="1816747" y="512014"/>
                                </a:cubicBezTo>
                                <a:lnTo>
                                  <a:pt x="1528421" y="248755"/>
                                </a:lnTo>
                                <a:cubicBezTo>
                                  <a:pt x="1523714" y="244404"/>
                                  <a:pt x="1518016" y="247021"/>
                                  <a:pt x="1511838" y="247021"/>
                                </a:cubicBezTo>
                                <a:lnTo>
                                  <a:pt x="619762" y="247021"/>
                                </a:lnTo>
                                <a:cubicBezTo>
                                  <a:pt x="623447" y="222603"/>
                                  <a:pt x="630120" y="167834"/>
                                  <a:pt x="642089" y="45203"/>
                                </a:cubicBezTo>
                                <a:lnTo>
                                  <a:pt x="2043606" y="1819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01107" id="Group 74" o:spid="_x0000_s1026" style="position:absolute;margin-left:316.9pt;margin-top:279.45pt;width:93.3pt;height:98.3pt;z-index:251671552;mso-width-relative:margin;mso-height-relative:margin" coordsize="20888,2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">
                <v:shape id="Freeform: Shape 75" o:spid="_x0000_s1027" style="position:absolute;left:4894;top:9129;width:11321;height:444;visibility:visible;mso-wrap-style:square;v-text-anchor:middle" coordsize="1132090,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" path="m,l1132090,r,44392l,44392,,xe" filled="f" stroked="f" strokeweight=".11mm">
                  <v:stroke joinstyle="miter"/>
                  <v:path arrowok="t" o:connecttype="custom" o:connectlocs="0,0;1132090,0;1132090,44392;0,44392" o:connectangles="0,0,0,0"/>
                </v:shape>
                <v:shape id="Freeform: Shape 76" o:spid="_x0000_s1028" style="position:absolute;left:4894;top:17120;width:11321;height:444;visibility:visible;mso-wrap-style:square;v-text-anchor:middle" coordsize="1132090,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" path="m44392,l,44392r1132090,l1132090,,44392,xe" filled="f" stroked="f" strokeweight=".11mm">
                  <v:stroke joinstyle="miter"/>
                  <v:path arrowok="t" o:connecttype="custom" o:connectlocs="44392,0;0,44392;1132090,44392;1132090,0" o:connectangles="0,0,0,0"/>
                </v:shape>
                <v:shape id="Freeform: Shape 77" o:spid="_x0000_s1029" style="position:absolute;left:9334;top:11793;width:6881;height:444;visibility:visible;mso-wrap-style:square;v-text-anchor:middle" coordsize="688133,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" path="m,l688133,r,44392l,44392,,xe" filled="f" stroked="f" strokeweight=".11mm">
                  <v:stroke joinstyle="miter"/>
                  <v:path arrowok="t" o:connecttype="custom" o:connectlocs="0,0;688133,0;688133,44392;0,44392" o:connectangles="0,0,0,0"/>
                </v:shape>
                <v:shape id="Freeform: Shape 78" o:spid="_x0000_s1030" style="position:absolute;left:7558;top:14457;width:8657;height:443;visibility:visible;mso-wrap-style:square;v-text-anchor:middle" coordsize="865716,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" path="m44392,l,44392r865716,l865716,,44392,xe" filled="f" stroked="f" strokeweight=".11mm">
                  <v:stroke joinstyle="miter"/>
                  <v:path arrowok="t" o:connecttype="custom" o:connectlocs="44392,0;0,44392;865716,44392;865716,0" o:connectangles="0,0,0,0"/>
                </v:shape>
                <v:shape id="Freeform: Shape 79" o:spid="_x0000_s1031" style="position:absolute;width:20888;height:22004;visibility:visible;mso-wrap-style:square;v-text-anchor:middle" coordsize="2088812,2200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" path="m604912,r-1998,20594c602914,20594,581205,188782,573820,247016r-239737,l334083,1273825,172090,1432381r59043,60311l563962,1167002r39561,40784l270912,1533337r88554,90504l691704,1298722r39577,40801l399257,1664471r59070,60311l791125,1399108v1641,604,3344,1022,5109,1022c797396,1400130,798541,1399990,799718,1399712v5032,-1239,9027,-5063,10529,-10018l923218,1011514v1487,-5017,202,-10452,-3391,-14230c916235,993490,910878,991896,905799,993103r-389113,93414c511576,1087740,507520,1091595,506049,1096643v-821,2865,-527,5745,340,8485l378474,1230364r,-938969l1488367,291395r,240093c1488367,542946,1503634,557780,1515046,557780r261895,l1776941,2156025r-1398465,l378476,1802897r54258,-53124l146513,1457372,16616,1584542v-21817,21306,-22204,56267,-836,78085l224705,1876118v21337,21771,56315,22158,78164,821l334085,1846389r,354024l1821341,2200413r,-107909l1898018,2100339,2088813,144788,604912,xm843923,1038066v14942,9368,24929,21554,31324,31959l789357,1357456,548443,1109014r295480,-70948xm1532770,513405r,-203444l1753464,513405r-220694,xm1860830,2055164r-39484,-5744l1821346,530254v,,1084,-14555,-4599,-18240l1528421,248755v-4707,-4351,-10405,-1734,-16583,-1734l619762,247021v3685,-24418,10358,-79187,22327,-201818l2043606,181942,1860830,2055164xe" filled="f" stroked="f" strokeweight=".11mm">
                  <v:stroke joinstyle="miter"/>
                  <v:path arrowok="t" o:connecttype="custom" o:connectlocs="604912,0;602914,20594;573820,247016;334083,247016;334083,1273825;172090,1432381;231133,1492692;563962,1167002;603523,1207786;270912,1533337;359466,1623841;691704,1298722;731281,1339523;399257,1664471;458327,1724782;791125,1399108;796234,1400130;799718,1399712;810247,1389694;923218,1011514;919827,997284;905799,993103;516686,1086517;506049,1096643;506389,1105128;378474,1230364;378474,291395;1488367,291395;1488367,531488;1515046,557780;1776941,557780;1776941,2156025;378476,2156025;378476,1802897;432734,1749773;146513,1457372;16616,1584542;15780,1662627;224705,1876118;302869,1876939;334085,1846389;334085,2200413;1821341,2200413;1821341,2092504;1898018,2100339;2088813,144788;843923,1038066;875247,1070025;789357,1357456;548443,1109014;1532770,513405;1532770,309961;1753464,513405;1860830,2055164;1821346,2049420;1821346,530254;1816747,512014;1528421,248755;1511838,247021;619762,247021;642089,45203;2043606,181942" o:connectangles="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2B7C7" wp14:editId="516056FB">
                <wp:simplePos x="0" y="0"/>
                <wp:positionH relativeFrom="column">
                  <wp:posOffset>81280</wp:posOffset>
                </wp:positionH>
                <wp:positionV relativeFrom="paragraph">
                  <wp:posOffset>1106805</wp:posOffset>
                </wp:positionV>
                <wp:extent cx="4500245" cy="434340"/>
                <wp:effectExtent l="0" t="1104900" r="0" b="11087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450024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AF666" w14:textId="77777777" w:rsidR="002111D8" w:rsidRDefault="002111D8" w:rsidP="002111D8">
                            <w:pPr>
                              <w:spacing w:after="0" w:line="192" w:lineRule="auto"/>
                              <w:jc w:val="center"/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dobe Fan Heiti Std B" w:eastAsia="Adobe Fan Heiti Std B" w:hAnsi="Adobe Fan Heiti Std B" w:hint="eastAsia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>University of Sindh Jamshoro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B7C7" id="Text Box 73" o:spid="_x0000_s1035" type="#_x0000_t202" style="position:absolute;margin-left:6.4pt;margin-top:87.15pt;width:354.35pt;height:34.2pt;rotation:-3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" filled="f" stroked="f" strokeweight=".5pt">
                <v:textbox inset="0,0,0,0">
                  <w:txbxContent>
                    <w:p w14:paraId="04EAF666" w14:textId="77777777" w:rsidR="002111D8" w:rsidRDefault="002111D8" w:rsidP="002111D8">
                      <w:pPr>
                        <w:spacing w:after="0" w:line="192" w:lineRule="auto"/>
                        <w:jc w:val="center"/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>
                        <w:rPr>
                          <w:rFonts w:ascii="Adobe Fan Heiti Std B" w:eastAsia="Adobe Fan Heiti Std B" w:hAnsi="Adobe Fan Heiti Std B" w:hint="eastAsia"/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>University of Sindh Jamshoro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7B139DD" wp14:editId="5D3AD01F">
            <wp:simplePos x="0" y="0"/>
            <wp:positionH relativeFrom="column">
              <wp:posOffset>1104900</wp:posOffset>
            </wp:positionH>
            <wp:positionV relativeFrom="paragraph">
              <wp:posOffset>2635250</wp:posOffset>
            </wp:positionV>
            <wp:extent cx="1571625" cy="1571625"/>
            <wp:effectExtent l="0" t="0" r="9525" b="952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2F709" w14:textId="41088C0B" w:rsidR="00021C04" w:rsidRDefault="00021C04"/>
    <w:p w14:paraId="0FFB14A5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5E7648C3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08EDAF2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7F3BC9D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07F8E2E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EF4D41F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58B3C9B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93D2093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6AECEB9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9DA923D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9874ED3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6B88022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95742A8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20178FF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B5C0C18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84551CB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768C4B5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0D96C68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30EBDE5B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FF7671C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CC83402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85B54D0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0BE2A79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BEED015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568493B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C41A167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E7FCB22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61D536C" w14:textId="77777777" w:rsidR="001F3016" w:rsidRDefault="001F3016" w:rsidP="001C39FF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tbl>
      <w:tblPr>
        <w:tblStyle w:val="GridTable2"/>
        <w:tblpPr w:leftFromText="180" w:rightFromText="180" w:vertAnchor="text" w:horzAnchor="margin" w:tblpXSpec="center" w:tblpY="-68"/>
        <w:tblW w:w="0" w:type="auto"/>
        <w:tblLook w:val="04A0" w:firstRow="1" w:lastRow="0" w:firstColumn="1" w:lastColumn="0" w:noHBand="0" w:noVBand="1"/>
      </w:tblPr>
      <w:tblGrid>
        <w:gridCol w:w="4060"/>
        <w:gridCol w:w="3640"/>
        <w:gridCol w:w="3640"/>
      </w:tblGrid>
      <w:tr w:rsidR="001C39FF" w14:paraId="0424D817" w14:textId="77777777" w:rsidTr="00AD254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640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F2BEED5" w14:textId="77777777" w:rsidR="00C91948" w:rsidRDefault="00C91948" w:rsidP="001C39FF">
            <w:pPr>
              <w:jc w:val="center"/>
              <w:rPr>
                <w:rFonts w:ascii="Corbel" w:eastAsiaTheme="majorEastAsia" w:hAnsi="Corbel" w:cs="Fira Code"/>
                <w:bCs w:val="0"/>
                <w:i/>
                <w:iCs/>
                <w:color w:val="000000" w:themeColor="text1"/>
                <w:sz w:val="40"/>
                <w:szCs w:val="40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01422F05" w14:textId="77777777" w:rsidR="00C91948" w:rsidRDefault="00C91948" w:rsidP="001C39FF">
            <w:pPr>
              <w:jc w:val="center"/>
              <w:rPr>
                <w:rFonts w:ascii="Corbel" w:eastAsiaTheme="majorEastAsia" w:hAnsi="Corbel" w:cs="Fira Code"/>
                <w:bCs w:val="0"/>
                <w:i/>
                <w:iCs/>
                <w:color w:val="000000" w:themeColor="text1"/>
                <w:sz w:val="40"/>
                <w:szCs w:val="40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28C9882" w14:textId="77777777" w:rsidR="001C39FF" w:rsidRPr="00C37317" w:rsidRDefault="001C39FF" w:rsidP="00027FF0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3640" w:type="dxa"/>
          </w:tcPr>
          <w:p w14:paraId="17883D3E" w14:textId="77777777" w:rsidR="00027FF0" w:rsidRDefault="00027FF0" w:rsidP="00027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 w:val="0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0849FED" w14:textId="7AF80296" w:rsidR="00027FF0" w:rsidRPr="00027FF0" w:rsidRDefault="00027FF0" w:rsidP="00027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Cs w:val="0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7FF0">
              <w:rPr>
                <w:rFonts w:ascii="Corbel" w:hAnsi="Corbel" w:cs="Fira Code"/>
                <w:bCs w:val="0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OBJECTS AND PROPERTIES</w:t>
            </w:r>
          </w:p>
          <w:p w14:paraId="36C379CF" w14:textId="77777777" w:rsidR="001C39FF" w:rsidRPr="00C37317" w:rsidRDefault="001C39FF" w:rsidP="001F30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 w:val="0"/>
                <w:bCs w:val="0"/>
                <w:sz w:val="28"/>
                <w:szCs w:val="28"/>
                <w:u w:val="single"/>
              </w:rPr>
            </w:pPr>
          </w:p>
        </w:tc>
      </w:tr>
      <w:tr w:rsidR="001F3016" w14:paraId="1D591B15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1DCE067F" w14:textId="77777777" w:rsidR="001F3016" w:rsidRPr="004F6612" w:rsidRDefault="001F3016" w:rsidP="004F6612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  <w:u w:val="single"/>
              </w:rPr>
            </w:pPr>
            <w:r w:rsidRPr="004F6612">
              <w:rPr>
                <w:rFonts w:ascii="Corbel" w:hAnsi="Corbel" w:cs="Fira Code"/>
                <w:sz w:val="28"/>
                <w:szCs w:val="28"/>
                <w:u w:val="single"/>
              </w:rPr>
              <w:t>Object</w:t>
            </w:r>
          </w:p>
        </w:tc>
        <w:tc>
          <w:tcPr>
            <w:tcW w:w="3640" w:type="dxa"/>
            <w:vAlign w:val="center"/>
          </w:tcPr>
          <w:p w14:paraId="03DC0304" w14:textId="77777777" w:rsidR="001F3016" w:rsidRPr="00C37317" w:rsidRDefault="001F3016" w:rsidP="004F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8"/>
                <w:szCs w:val="28"/>
                <w:u w:val="single"/>
              </w:rPr>
            </w:pPr>
            <w:r w:rsidRPr="00C37317">
              <w:rPr>
                <w:rFonts w:ascii="Corbel" w:hAnsi="Corbel" w:cs="Fira Code"/>
                <w:b/>
                <w:bCs/>
                <w:sz w:val="28"/>
                <w:szCs w:val="28"/>
                <w:u w:val="single"/>
              </w:rPr>
              <w:t>Property</w:t>
            </w:r>
          </w:p>
        </w:tc>
        <w:tc>
          <w:tcPr>
            <w:tcW w:w="3640" w:type="dxa"/>
            <w:vAlign w:val="center"/>
          </w:tcPr>
          <w:p w14:paraId="2A6C71DE" w14:textId="77777777" w:rsidR="001F3016" w:rsidRPr="00C37317" w:rsidRDefault="001F3016" w:rsidP="004F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8"/>
                <w:szCs w:val="28"/>
                <w:u w:val="single"/>
              </w:rPr>
            </w:pPr>
            <w:r w:rsidRPr="00C37317">
              <w:rPr>
                <w:rFonts w:ascii="Corbel" w:hAnsi="Corbel" w:cs="Fira Code"/>
                <w:b/>
                <w:bCs/>
                <w:sz w:val="28"/>
                <w:szCs w:val="28"/>
                <w:u w:val="single"/>
              </w:rPr>
              <w:t>Setting</w:t>
            </w:r>
          </w:p>
        </w:tc>
      </w:tr>
      <w:tr w:rsidR="001F3016" w14:paraId="6C5EE3E9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7E70A867" w14:textId="14894938" w:rsidR="001F3016" w:rsidRPr="00BC087A" w:rsidRDefault="003447DB" w:rsidP="00BC087A">
            <w:pPr>
              <w:jc w:val="center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3447DB">
              <w:rPr>
                <w:rFonts w:ascii="Corbel" w:hAnsi="Corbel" w:cs="Fira Code"/>
                <w:sz w:val="28"/>
                <w:szCs w:val="28"/>
              </w:rPr>
              <w:t>OrderAndSummaryReportForm</w:t>
            </w:r>
            <w:proofErr w:type="spellEnd"/>
          </w:p>
        </w:tc>
        <w:tc>
          <w:tcPr>
            <w:tcW w:w="3640" w:type="dxa"/>
          </w:tcPr>
          <w:p w14:paraId="42F964F7" w14:textId="1EA6F4B4" w:rsidR="001F3016" w:rsidRDefault="00C91948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74A320C8" w14:textId="0110E010" w:rsidR="001F3016" w:rsidRDefault="00C91948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312D9CAE" w14:textId="0C395655" w:rsidR="001F3016" w:rsidRDefault="00C91948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AcceptButton</w:t>
            </w:r>
            <w:proofErr w:type="spellEnd"/>
          </w:p>
          <w:p w14:paraId="2132269C" w14:textId="4B422D31" w:rsidR="001F3016" w:rsidRPr="00C441EA" w:rsidRDefault="00C91948" w:rsidP="00BC0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CancelButton</w:t>
            </w:r>
            <w:proofErr w:type="spellEnd"/>
          </w:p>
        </w:tc>
        <w:tc>
          <w:tcPr>
            <w:tcW w:w="3640" w:type="dxa"/>
          </w:tcPr>
          <w:p w14:paraId="6B38C95C" w14:textId="52085114" w:rsidR="003447DB" w:rsidRDefault="003447DB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OrderAndSummaryReportForm</w:t>
            </w:r>
            <w:proofErr w:type="spellEnd"/>
          </w:p>
          <w:p w14:paraId="0C6EDF0C" w14:textId="146D9A35" w:rsidR="001F3016" w:rsidRPr="00C441EA" w:rsidRDefault="003447DB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3447DB">
              <w:rPr>
                <w:rFonts w:ascii="Corbel" w:hAnsi="Corbel" w:cs="Fira Code"/>
                <w:b/>
                <w:bCs/>
                <w:sz w:val="24"/>
                <w:szCs w:val="24"/>
              </w:rPr>
              <w:t xml:space="preserve">Order and Summary Report </w:t>
            </w:r>
            <w:r w:rsidR="00C91948" w:rsidRPr="00C91948">
              <w:rPr>
                <w:rFonts w:ascii="Corbel" w:hAnsi="Corbel" w:cs="Fira Code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enrollButton</w:t>
            </w:r>
            <w:proofErr w:type="spellEnd"/>
          </w:p>
          <w:p w14:paraId="2E6ED144" w14:textId="75FE1618" w:rsidR="001F3016" w:rsidRPr="00C441EA" w:rsidRDefault="003447DB" w:rsidP="00BC0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exitButton</w:t>
            </w:r>
            <w:proofErr w:type="spellEnd"/>
          </w:p>
        </w:tc>
      </w:tr>
      <w:tr w:rsidR="001F3016" w14:paraId="2D8AAC3E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0F5A430E" w14:textId="4167DC5B" w:rsidR="001F3016" w:rsidRPr="00BC087A" w:rsidRDefault="00B84CA4" w:rsidP="00BC087A">
            <w:pPr>
              <w:jc w:val="center"/>
              <w:rPr>
                <w:rFonts w:ascii="Corbel" w:hAnsi="Corbel" w:cs="Fira Code"/>
                <w:sz w:val="40"/>
                <w:szCs w:val="40"/>
              </w:rPr>
            </w:pPr>
            <w:proofErr w:type="spellStart"/>
            <w:r w:rsidRPr="00B84CA4">
              <w:rPr>
                <w:rFonts w:ascii="Corbel" w:hAnsi="Corbel" w:cs="Fira Code"/>
                <w:sz w:val="28"/>
                <w:szCs w:val="28"/>
              </w:rPr>
              <w:t>coursesGroupBox</w:t>
            </w:r>
            <w:proofErr w:type="spellEnd"/>
          </w:p>
        </w:tc>
        <w:tc>
          <w:tcPr>
            <w:tcW w:w="3640" w:type="dxa"/>
          </w:tcPr>
          <w:p w14:paraId="68D02FF8" w14:textId="5BC21962" w:rsidR="00C91948" w:rsidRDefault="00C91948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F190ECA" w14:textId="5963721E" w:rsidR="00C91948" w:rsidRDefault="00C91948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14CB28A9" w14:textId="63630553" w:rsidR="001F3016" w:rsidRPr="005C0A55" w:rsidRDefault="001F3016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61E2BB33" w14:textId="60E21324" w:rsidR="001F3016" w:rsidRPr="00027FF0" w:rsidRDefault="001F3016" w:rsidP="00B84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0E4AB229" w14:textId="77777777" w:rsidR="00B84CA4" w:rsidRDefault="00B84CA4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B84CA4">
              <w:rPr>
                <w:rFonts w:ascii="Corbel" w:hAnsi="Corbel" w:cs="Fira Code"/>
                <w:b/>
                <w:bCs/>
                <w:sz w:val="24"/>
                <w:szCs w:val="24"/>
              </w:rPr>
              <w:t>coursesGroupBox</w:t>
            </w:r>
            <w:proofErr w:type="spellEnd"/>
          </w:p>
          <w:p w14:paraId="2DE3E5E4" w14:textId="7DCD3C73" w:rsidR="00C91948" w:rsidRDefault="00C91948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</w:t>
            </w:r>
            <w:r w:rsidR="00B84CA4">
              <w:rPr>
                <w:rFonts w:ascii="Corbel" w:hAnsi="Corbel" w:cs="Fira Code"/>
                <w:b/>
                <w:bCs/>
                <w:sz w:val="24"/>
                <w:szCs w:val="24"/>
              </w:rPr>
              <w:t>urses</w:t>
            </w:r>
          </w:p>
          <w:p w14:paraId="52347C5A" w14:textId="4054A7F5" w:rsidR="001F3016" w:rsidRPr="005C0A55" w:rsidRDefault="001F3016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06BD76FE" w14:textId="5E2F8A86" w:rsidR="001F3016" w:rsidRPr="005C0A55" w:rsidRDefault="00B84CA4" w:rsidP="00B84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</w:t>
            </w:r>
            <w:r w:rsidR="001F3016"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25746E" w14:paraId="191D56DF" w14:textId="77777777" w:rsidTr="00AD254A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69CDE5D9" w14:textId="51A1F329" w:rsidR="0025746E" w:rsidRPr="00BC087A" w:rsidRDefault="00416E47" w:rsidP="00BC087A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 w:rsidRPr="00416E47">
              <w:rPr>
                <w:rFonts w:ascii="Corbel" w:hAnsi="Corbel" w:cs="Fira Code"/>
                <w:sz w:val="28"/>
                <w:szCs w:val="28"/>
              </w:rPr>
              <w:t>webDevRadioButton</w:t>
            </w:r>
            <w:proofErr w:type="spellEnd"/>
          </w:p>
        </w:tc>
        <w:tc>
          <w:tcPr>
            <w:tcW w:w="3640" w:type="dxa"/>
          </w:tcPr>
          <w:p w14:paraId="46C9FF99" w14:textId="5FCABB07" w:rsidR="00416E47" w:rsidRDefault="00416E47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1DECB9D0" w14:textId="77777777" w:rsidR="0025746E" w:rsidRDefault="0025746E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1DA111DE" w14:textId="77777777" w:rsidR="00416E47" w:rsidRPr="005C0A55" w:rsidRDefault="00416E47" w:rsidP="00416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AF7A028" w14:textId="55ED4B29" w:rsidR="00416E47" w:rsidRDefault="00416E47" w:rsidP="00416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66822288" w14:textId="77777777" w:rsidR="0025746E" w:rsidRDefault="00416E47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webDevRadioButton</w:t>
            </w:r>
            <w:proofErr w:type="spellEnd"/>
          </w:p>
          <w:p w14:paraId="6434C693" w14:textId="77777777" w:rsidR="00416E47" w:rsidRDefault="00416E47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Web Development 79.99</w:t>
            </w:r>
          </w:p>
          <w:p w14:paraId="57B2E3C5" w14:textId="77777777" w:rsidR="00416E47" w:rsidRPr="005C0A55" w:rsidRDefault="00416E47" w:rsidP="00416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28C7EEB5" w14:textId="7216CA65" w:rsidR="00416E47" w:rsidRPr="00C91948" w:rsidRDefault="00416E47" w:rsidP="00416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 w:rsidR="00A33785"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AD254A" w14:paraId="5C1D8F72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3BFE8251" w14:textId="3A59CE49" w:rsidR="00AD254A" w:rsidRPr="00BC087A" w:rsidRDefault="00AD254A" w:rsidP="00AD254A">
            <w:pPr>
              <w:jc w:val="center"/>
              <w:rPr>
                <w:rFonts w:ascii="Corbel" w:hAnsi="Corbel" w:cs="Fira Code"/>
                <w:sz w:val="40"/>
                <w:szCs w:val="40"/>
              </w:rPr>
            </w:pPr>
            <w:proofErr w:type="spellStart"/>
            <w:r w:rsidRPr="00AD254A">
              <w:rPr>
                <w:rFonts w:ascii="Corbel" w:hAnsi="Corbel" w:cs="Fira Code"/>
                <w:sz w:val="28"/>
                <w:szCs w:val="28"/>
              </w:rPr>
              <w:t>appDevRadioButton</w:t>
            </w:r>
            <w:proofErr w:type="spellEnd"/>
          </w:p>
        </w:tc>
        <w:tc>
          <w:tcPr>
            <w:tcW w:w="3640" w:type="dxa"/>
          </w:tcPr>
          <w:p w14:paraId="782BEBAB" w14:textId="77777777" w:rsidR="00AD254A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7FD0265" w14:textId="77777777" w:rsidR="00AD254A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5051BF85" w14:textId="77777777" w:rsidR="00AD254A" w:rsidRPr="005C0A55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DE94AA9" w14:textId="6B2D418F" w:rsidR="00AD254A" w:rsidRPr="005C0A55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72B9B3F5" w14:textId="77777777" w:rsidR="00AD254A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AD254A">
              <w:rPr>
                <w:rFonts w:ascii="Corbel" w:hAnsi="Corbel" w:cs="Fira Code"/>
                <w:b/>
                <w:bCs/>
                <w:sz w:val="24"/>
                <w:szCs w:val="24"/>
              </w:rPr>
              <w:t>appDevRadioButton</w:t>
            </w:r>
            <w:proofErr w:type="spellEnd"/>
          </w:p>
          <w:p w14:paraId="03E2DFE2" w14:textId="70082F9E" w:rsidR="00AD254A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App Development 89.99</w:t>
            </w:r>
          </w:p>
          <w:p w14:paraId="31B39793" w14:textId="77777777" w:rsidR="00AD254A" w:rsidRPr="005C0A55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5A4D21FB" w14:textId="51CABE43" w:rsidR="00AD254A" w:rsidRPr="005C0A55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085408" w14:paraId="1DE28079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7514EC84" w14:textId="54B6D3FC" w:rsidR="00085408" w:rsidRPr="00BC087A" w:rsidRDefault="00085408" w:rsidP="00085408">
            <w:pPr>
              <w:jc w:val="center"/>
              <w:rPr>
                <w:rFonts w:ascii="Corbel" w:hAnsi="Corbel" w:cs="Fira Code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mlRadioButton</w:t>
            </w:r>
            <w:proofErr w:type="spellEnd"/>
          </w:p>
        </w:tc>
        <w:tc>
          <w:tcPr>
            <w:tcW w:w="3640" w:type="dxa"/>
          </w:tcPr>
          <w:p w14:paraId="01747333" w14:textId="77777777" w:rsidR="00085408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6B740BAB" w14:textId="77777777" w:rsidR="00085408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5DF09C67" w14:textId="77777777" w:rsidR="00085408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862D836" w14:textId="72ACF567" w:rsidR="00085408" w:rsidRPr="005C0A55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337DAB7A" w14:textId="1282E971" w:rsidR="00085408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mlRadioButton</w:t>
            </w:r>
            <w:proofErr w:type="spellEnd"/>
          </w:p>
          <w:p w14:paraId="7728365E" w14:textId="541AFAEF" w:rsidR="00085408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Machine Learning 99.99</w:t>
            </w:r>
          </w:p>
          <w:p w14:paraId="5CBAA630" w14:textId="77777777" w:rsidR="00085408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3B78A1C3" w14:textId="7F866AF5" w:rsidR="00085408" w:rsidRPr="005C0A55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597126" w14:paraId="488ACEF5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15675224" w14:textId="0665C0E1" w:rsidR="00597126" w:rsidRPr="00C91948" w:rsidRDefault="00597126" w:rsidP="00597126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40"/>
                <w:szCs w:val="40"/>
              </w:rPr>
            </w:pPr>
            <w:proofErr w:type="spellStart"/>
            <w:r w:rsidRPr="00597126">
              <w:rPr>
                <w:rFonts w:ascii="Corbel" w:hAnsi="Corbel" w:cs="Fira Code"/>
                <w:sz w:val="28"/>
                <w:szCs w:val="28"/>
              </w:rPr>
              <w:t>noCourseRadioButton</w:t>
            </w:r>
            <w:proofErr w:type="spellEnd"/>
          </w:p>
        </w:tc>
        <w:tc>
          <w:tcPr>
            <w:tcW w:w="3640" w:type="dxa"/>
          </w:tcPr>
          <w:p w14:paraId="256F9FDD" w14:textId="77777777" w:rsidR="00597126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654B4FB" w14:textId="77777777" w:rsidR="00597126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3AAFD6E7" w14:textId="3E8516BE" w:rsidR="00597126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Checked</w:t>
            </w:r>
          </w:p>
          <w:p w14:paraId="56CBB315" w14:textId="2539A90C" w:rsidR="00597126" w:rsidRPr="005C0A55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Visible</w:t>
            </w:r>
          </w:p>
        </w:tc>
        <w:tc>
          <w:tcPr>
            <w:tcW w:w="3640" w:type="dxa"/>
          </w:tcPr>
          <w:p w14:paraId="47E02882" w14:textId="77777777" w:rsidR="00597126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597126">
              <w:rPr>
                <w:rFonts w:ascii="Corbel" w:hAnsi="Corbel" w:cs="Fira Code"/>
                <w:b/>
                <w:bCs/>
                <w:sz w:val="24"/>
                <w:szCs w:val="24"/>
              </w:rPr>
              <w:t>noCourseRadioButton</w:t>
            </w:r>
            <w:proofErr w:type="spellEnd"/>
          </w:p>
          <w:p w14:paraId="5237434D" w14:textId="3E0D129A" w:rsidR="00597126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invisible</w:t>
            </w:r>
          </w:p>
          <w:p w14:paraId="2D1DC1B5" w14:textId="70B1F4AA" w:rsidR="00597126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true</w:t>
            </w:r>
          </w:p>
          <w:p w14:paraId="08BCA822" w14:textId="2279E13B" w:rsidR="00597126" w:rsidRPr="005C0A55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false</w:t>
            </w:r>
          </w:p>
        </w:tc>
      </w:tr>
      <w:tr w:rsidR="007F2CCF" w14:paraId="3D946F6B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10326619" w14:textId="325C61B8" w:rsidR="007F2CCF" w:rsidRPr="0025746E" w:rsidRDefault="007F2CCF" w:rsidP="007F2CCF">
            <w:pPr>
              <w:jc w:val="center"/>
              <w:rPr>
                <w:rFonts w:ascii="Corbel" w:hAnsi="Corbel" w:cs="Fira Code"/>
                <w:b w:val="0"/>
                <w:bCs w:val="0"/>
                <w:sz w:val="40"/>
                <w:szCs w:val="40"/>
              </w:rPr>
            </w:pPr>
            <w:proofErr w:type="spellStart"/>
            <w:r w:rsidRPr="007F2CCF">
              <w:rPr>
                <w:rFonts w:ascii="Corbel" w:hAnsi="Corbel" w:cs="Fira Code"/>
                <w:sz w:val="28"/>
                <w:szCs w:val="28"/>
              </w:rPr>
              <w:t>extrasGroupBox</w:t>
            </w:r>
            <w:proofErr w:type="spellEnd"/>
          </w:p>
        </w:tc>
        <w:tc>
          <w:tcPr>
            <w:tcW w:w="3640" w:type="dxa"/>
          </w:tcPr>
          <w:p w14:paraId="5DD2A45F" w14:textId="77777777" w:rsidR="007F2CCF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74F8BFA1" w14:textId="77777777" w:rsidR="007F2CCF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05DC6BA4" w14:textId="77777777" w:rsidR="007F2CCF" w:rsidRPr="005C0A55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6595A338" w14:textId="741A38A2" w:rsidR="007F2CCF" w:rsidRPr="005C0A55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03A86914" w14:textId="77777777" w:rsidR="007F2CCF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7F2CCF">
              <w:rPr>
                <w:rFonts w:ascii="Corbel" w:hAnsi="Corbel" w:cs="Fira Code"/>
                <w:b/>
                <w:bCs/>
                <w:sz w:val="24"/>
                <w:szCs w:val="24"/>
              </w:rPr>
              <w:t>extrasGroupBox</w:t>
            </w:r>
            <w:proofErr w:type="spellEnd"/>
          </w:p>
          <w:p w14:paraId="3FE85BE7" w14:textId="05FAAA7E" w:rsidR="007F2CCF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Extras - $9.99 each</w:t>
            </w:r>
          </w:p>
          <w:p w14:paraId="501A796B" w14:textId="77777777" w:rsidR="007F2CCF" w:rsidRPr="005C0A55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6260FB45" w14:textId="22B0E92C" w:rsidR="007F2CCF" w:rsidRPr="005C0A55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025DED" w14:paraId="261B2F7E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02831E30" w14:textId="46486CC8" w:rsidR="00025DED" w:rsidRPr="0025746E" w:rsidRDefault="00025DED" w:rsidP="00025DED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025DED">
              <w:rPr>
                <w:rFonts w:ascii="Corbel" w:hAnsi="Corbel" w:cs="Fira Code"/>
                <w:sz w:val="28"/>
                <w:szCs w:val="28"/>
              </w:rPr>
              <w:t>codingResourcesCheckBox</w:t>
            </w:r>
            <w:proofErr w:type="spellEnd"/>
          </w:p>
        </w:tc>
        <w:tc>
          <w:tcPr>
            <w:tcW w:w="3640" w:type="dxa"/>
          </w:tcPr>
          <w:p w14:paraId="1CE5E0E1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39F0DC26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683A716C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7B29C165" w14:textId="251E3159" w:rsidR="00025DED" w:rsidRPr="005C0A55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1487E0E5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025DED">
              <w:rPr>
                <w:rFonts w:ascii="Corbel" w:hAnsi="Corbel" w:cs="Fira Code"/>
                <w:b/>
                <w:bCs/>
                <w:sz w:val="24"/>
                <w:szCs w:val="24"/>
              </w:rPr>
              <w:t>codingResourcesCheckBox</w:t>
            </w:r>
            <w:proofErr w:type="spellEnd"/>
          </w:p>
          <w:p w14:paraId="572D8BC7" w14:textId="2BE39C12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Access To Coding Resources</w:t>
            </w:r>
          </w:p>
          <w:p w14:paraId="09583387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0BED351C" w14:textId="20488B7C" w:rsidR="00025DED" w:rsidRPr="005C0A55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2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025DED" w14:paraId="29F051CE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7BF9B0B6" w14:textId="1CF29830" w:rsidR="00025DED" w:rsidRPr="0025746E" w:rsidRDefault="00025DED" w:rsidP="00025DED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025DED">
              <w:rPr>
                <w:rFonts w:ascii="Corbel" w:hAnsi="Corbel" w:cs="Fira Code"/>
                <w:sz w:val="28"/>
                <w:szCs w:val="28"/>
              </w:rPr>
              <w:t>mentorshipCheckBox</w:t>
            </w:r>
            <w:proofErr w:type="spellEnd"/>
          </w:p>
        </w:tc>
        <w:tc>
          <w:tcPr>
            <w:tcW w:w="3640" w:type="dxa"/>
          </w:tcPr>
          <w:p w14:paraId="75F7CC1A" w14:textId="77777777" w:rsidR="00025DED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3E5E08D7" w14:textId="77777777" w:rsidR="00025DED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388602A3" w14:textId="77777777" w:rsidR="00025DED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4081D2F8" w14:textId="081FFB96" w:rsidR="00025DED" w:rsidRPr="005C0A55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5EC069B7" w14:textId="77777777" w:rsidR="00025DED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025DED">
              <w:rPr>
                <w:rFonts w:ascii="Corbel" w:hAnsi="Corbel" w:cs="Fira Code"/>
                <w:b/>
                <w:bCs/>
                <w:sz w:val="24"/>
                <w:szCs w:val="24"/>
              </w:rPr>
              <w:t>mentorshipCheckBox</w:t>
            </w:r>
            <w:proofErr w:type="spellEnd"/>
          </w:p>
          <w:p w14:paraId="784C2A6B" w14:textId="77777777" w:rsidR="00025DED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Personal Mentorship</w:t>
            </w:r>
          </w:p>
          <w:p w14:paraId="37C46344" w14:textId="1D73A34B" w:rsidR="00025DED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3E324791" w14:textId="042102AC" w:rsidR="00025DED" w:rsidRPr="005C0A55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2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025DED" w14:paraId="3DB0DB4F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037F144C" w14:textId="065E8089" w:rsidR="00025DED" w:rsidRPr="00BE7C9A" w:rsidRDefault="00025DED" w:rsidP="00025DED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025DED">
              <w:rPr>
                <w:rFonts w:ascii="Corbel" w:hAnsi="Corbel" w:cs="Fira Code"/>
                <w:sz w:val="28"/>
                <w:szCs w:val="28"/>
              </w:rPr>
              <w:t>jobPlacementCheckBox</w:t>
            </w:r>
            <w:proofErr w:type="spellEnd"/>
          </w:p>
        </w:tc>
        <w:tc>
          <w:tcPr>
            <w:tcW w:w="3640" w:type="dxa"/>
          </w:tcPr>
          <w:p w14:paraId="21FF3345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565E955D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0594EC94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65A77E54" w14:textId="3D448A6F" w:rsidR="00025DED" w:rsidRPr="005C0A55" w:rsidRDefault="00025DED" w:rsidP="00025DED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729DABD1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025DED">
              <w:rPr>
                <w:rFonts w:ascii="Corbel" w:hAnsi="Corbel" w:cs="Fira Code"/>
                <w:b/>
                <w:bCs/>
                <w:sz w:val="24"/>
                <w:szCs w:val="24"/>
              </w:rPr>
              <w:t>jobPlacementCheckBox</w:t>
            </w:r>
            <w:proofErr w:type="spellEnd"/>
          </w:p>
          <w:p w14:paraId="69A41AEA" w14:textId="3DCA1C86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Job Placement Assistance</w:t>
            </w:r>
          </w:p>
          <w:p w14:paraId="57A976B2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595C1C27" w14:textId="1B3B815A" w:rsidR="00025DED" w:rsidRPr="005C0A55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2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AD254A" w14:paraId="48E1BB96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6CD905AE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2C3FAA66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333D3608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3A441B35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32C10C8F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5D3BD4B9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0AB991EC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3D3C5BE1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44DA490E" w14:textId="512C0BB4" w:rsidR="00AD254A" w:rsidRPr="00C91948" w:rsidRDefault="000704E6" w:rsidP="00AD254A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0704E6">
              <w:rPr>
                <w:rFonts w:ascii="Corbel" w:hAnsi="Corbel" w:cs="Fira Code"/>
                <w:sz w:val="28"/>
                <w:szCs w:val="28"/>
              </w:rPr>
              <w:t>selectCourseGroupBox</w:t>
            </w:r>
            <w:proofErr w:type="spellEnd"/>
          </w:p>
        </w:tc>
        <w:tc>
          <w:tcPr>
            <w:tcW w:w="3640" w:type="dxa"/>
          </w:tcPr>
          <w:p w14:paraId="3946C9FD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3520FAF8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7D864C07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6E0C73F5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4240B17B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7294711B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5231BA2B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3212D18B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6DCFB7CE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26448455" w14:textId="77777777" w:rsidR="000704E6" w:rsidRDefault="000704E6" w:rsidP="0007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2D958B18" w14:textId="77777777" w:rsidR="000704E6" w:rsidRDefault="000704E6" w:rsidP="0007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5D05E5DE" w14:textId="77777777" w:rsidR="000704E6" w:rsidRDefault="000704E6" w:rsidP="0007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61D8C3A" w14:textId="465060CC" w:rsidR="00AD254A" w:rsidRPr="005C0A55" w:rsidRDefault="000704E6" w:rsidP="0007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17040909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47D08A16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2406E97A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4A1A9888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1BF6013A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745D3E98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38BF66BB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7CE42271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506C26E7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2AE69556" w14:textId="77777777" w:rsidR="000704E6" w:rsidRDefault="000704E6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0704E6">
              <w:rPr>
                <w:rFonts w:ascii="Corbel" w:hAnsi="Corbel" w:cs="Fira Code"/>
                <w:b/>
                <w:bCs/>
                <w:sz w:val="24"/>
                <w:szCs w:val="24"/>
              </w:rPr>
              <w:t>selectCourseGroupBox</w:t>
            </w:r>
            <w:proofErr w:type="spellEnd"/>
            <w:r w:rsidRPr="000704E6">
              <w:rPr>
                <w:rFonts w:ascii="Corbel" w:hAnsi="Corbel" w:cs="Fira Code"/>
                <w:b/>
                <w:bCs/>
                <w:sz w:val="24"/>
                <w:szCs w:val="24"/>
              </w:rPr>
              <w:t xml:space="preserve"> </w:t>
            </w:r>
          </w:p>
          <w:p w14:paraId="514318DA" w14:textId="77777777" w:rsidR="000704E6" w:rsidRDefault="000704E6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Select the course type</w:t>
            </w:r>
          </w:p>
          <w:p w14:paraId="6A841848" w14:textId="77777777" w:rsidR="000704E6" w:rsidRDefault="000704E6" w:rsidP="0007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43F92A8A" w14:textId="68A47D30" w:rsidR="00AD254A" w:rsidRPr="005C0A55" w:rsidRDefault="000704E6" w:rsidP="0007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2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AD254A" w14:paraId="5DB4025B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16E63FF6" w14:textId="4D96CAA1" w:rsidR="00AD254A" w:rsidRPr="00C91948" w:rsidRDefault="006E706F" w:rsidP="00AD254A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6E706F">
              <w:rPr>
                <w:rFonts w:ascii="Corbel" w:hAnsi="Corbel" w:cs="Fira Code"/>
                <w:sz w:val="28"/>
                <w:szCs w:val="28"/>
              </w:rPr>
              <w:lastRenderedPageBreak/>
              <w:t>webDevLabel</w:t>
            </w:r>
            <w:proofErr w:type="spellEnd"/>
          </w:p>
        </w:tc>
        <w:tc>
          <w:tcPr>
            <w:tcW w:w="3640" w:type="dxa"/>
          </w:tcPr>
          <w:p w14:paraId="0CCD7FD5" w14:textId="77777777" w:rsidR="006E706F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2ADBA83" w14:textId="77777777" w:rsidR="006E706F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1DD90CE8" w14:textId="77777777" w:rsidR="006E706F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48C6F3E8" w14:textId="2AD0E78A" w:rsidR="00AD254A" w:rsidRPr="005C0A55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31EA6851" w14:textId="3B1FEF0D" w:rsidR="006E706F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6E706F">
              <w:rPr>
                <w:rFonts w:ascii="Corbel" w:hAnsi="Corbel" w:cs="Fira Code"/>
                <w:b/>
                <w:bCs/>
                <w:sz w:val="24"/>
                <w:szCs w:val="24"/>
              </w:rPr>
              <w:t>webDevLabel</w:t>
            </w:r>
            <w:proofErr w:type="spellEnd"/>
          </w:p>
          <w:p w14:paraId="08B0C3C5" w14:textId="721AFB35" w:rsidR="006E706F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Web Development</w:t>
            </w:r>
          </w:p>
          <w:p w14:paraId="005315F7" w14:textId="77777777" w:rsidR="006E706F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2C6FF26D" w14:textId="50D66A1A" w:rsidR="00AD254A" w:rsidRPr="005C0A55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6E706F" w14:paraId="17265379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5DCB5731" w14:textId="0349BD56" w:rsidR="006E706F" w:rsidRPr="00C91948" w:rsidRDefault="006E706F" w:rsidP="006E706F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6E706F">
              <w:rPr>
                <w:rFonts w:ascii="Corbel" w:hAnsi="Corbel" w:cs="Fira Code"/>
                <w:sz w:val="28"/>
                <w:szCs w:val="28"/>
              </w:rPr>
              <w:t>reactJsRadioButton</w:t>
            </w:r>
            <w:proofErr w:type="spellEnd"/>
          </w:p>
        </w:tc>
        <w:tc>
          <w:tcPr>
            <w:tcW w:w="3640" w:type="dxa"/>
          </w:tcPr>
          <w:p w14:paraId="24756325" w14:textId="77777777" w:rsidR="006E706F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669376A" w14:textId="77777777" w:rsidR="006E706F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4D7FC775" w14:textId="77777777" w:rsidR="006E706F" w:rsidRPr="005C0A55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76D4F813" w14:textId="77777777" w:rsidR="006E706F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094D549E" w14:textId="68B8384C" w:rsidR="006E706F" w:rsidRPr="005C0A55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Checked</w:t>
            </w:r>
          </w:p>
        </w:tc>
        <w:tc>
          <w:tcPr>
            <w:tcW w:w="3640" w:type="dxa"/>
          </w:tcPr>
          <w:p w14:paraId="58687FFE" w14:textId="77777777" w:rsidR="006E706F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6E706F">
              <w:rPr>
                <w:rFonts w:ascii="Corbel" w:hAnsi="Corbel" w:cs="Fira Code"/>
                <w:b/>
                <w:bCs/>
                <w:sz w:val="24"/>
                <w:szCs w:val="24"/>
              </w:rPr>
              <w:t>reactJsRadioButton</w:t>
            </w:r>
            <w:proofErr w:type="spellEnd"/>
          </w:p>
          <w:p w14:paraId="4912ADB1" w14:textId="0315D915" w:rsidR="006E706F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React.js</w:t>
            </w:r>
          </w:p>
          <w:p w14:paraId="6C9E3F48" w14:textId="77777777" w:rsidR="006E706F" w:rsidRPr="005C0A55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0F99DB92" w14:textId="77777777" w:rsidR="006E706F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  <w:p w14:paraId="5FF362E8" w14:textId="0C5F1DDD" w:rsidR="006E706F" w:rsidRPr="005C0A55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true</w:t>
            </w:r>
          </w:p>
        </w:tc>
      </w:tr>
      <w:tr w:rsidR="00F5301C" w14:paraId="48B4509E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345CFFBB" w14:textId="2FF555C8" w:rsidR="00F5301C" w:rsidRPr="00C91948" w:rsidRDefault="00F5301C" w:rsidP="00F5301C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F5301C">
              <w:rPr>
                <w:rFonts w:ascii="Corbel" w:hAnsi="Corbel" w:cs="Fira Code"/>
                <w:sz w:val="28"/>
                <w:szCs w:val="28"/>
              </w:rPr>
              <w:t>angularRadioButton</w:t>
            </w:r>
            <w:proofErr w:type="spellEnd"/>
          </w:p>
        </w:tc>
        <w:tc>
          <w:tcPr>
            <w:tcW w:w="3640" w:type="dxa"/>
          </w:tcPr>
          <w:p w14:paraId="406C1493" w14:textId="77777777" w:rsidR="00F5301C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D5E162F" w14:textId="77777777" w:rsidR="00F5301C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6D85C730" w14:textId="77777777" w:rsidR="00F5301C" w:rsidRPr="005C0A55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A8A3616" w14:textId="44EAC0B3" w:rsidR="00F5301C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5757BDEF" w14:textId="77777777" w:rsidR="00F5301C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F5301C">
              <w:rPr>
                <w:rFonts w:ascii="Corbel" w:hAnsi="Corbel" w:cs="Fira Code"/>
                <w:b/>
                <w:bCs/>
                <w:sz w:val="24"/>
                <w:szCs w:val="24"/>
              </w:rPr>
              <w:t>angularRadioButton</w:t>
            </w:r>
            <w:proofErr w:type="spellEnd"/>
          </w:p>
          <w:p w14:paraId="269B13B1" w14:textId="264F21E7" w:rsidR="00F5301C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Angular.js</w:t>
            </w:r>
          </w:p>
          <w:p w14:paraId="1DD897F3" w14:textId="77777777" w:rsidR="00F5301C" w:rsidRPr="005C0A55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4B70FD5A" w14:textId="22C1687B" w:rsidR="00F5301C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B42EB3" w14:paraId="25A629C8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48859EF4" w14:textId="0F17E320" w:rsidR="00B42EB3" w:rsidRPr="00320FF4" w:rsidRDefault="00B42EB3" w:rsidP="00B42EB3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B42EB3">
              <w:rPr>
                <w:rFonts w:ascii="Corbel" w:hAnsi="Corbel" w:cs="Fira Code"/>
                <w:sz w:val="28"/>
                <w:szCs w:val="28"/>
              </w:rPr>
              <w:t>appDevLabel</w:t>
            </w:r>
            <w:proofErr w:type="spellEnd"/>
          </w:p>
        </w:tc>
        <w:tc>
          <w:tcPr>
            <w:tcW w:w="3640" w:type="dxa"/>
          </w:tcPr>
          <w:p w14:paraId="157034E4" w14:textId="77777777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CA9DABC" w14:textId="77777777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6B3911D8" w14:textId="77777777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7FD06CED" w14:textId="076E8A7A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64432ACD" w14:textId="77777777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B42EB3">
              <w:rPr>
                <w:rFonts w:ascii="Corbel" w:hAnsi="Corbel" w:cs="Fira Code"/>
                <w:b/>
                <w:bCs/>
                <w:sz w:val="24"/>
                <w:szCs w:val="24"/>
              </w:rPr>
              <w:t>appDevLabel</w:t>
            </w:r>
            <w:proofErr w:type="spellEnd"/>
          </w:p>
          <w:p w14:paraId="40B9BC9B" w14:textId="436CEB8F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App Development</w:t>
            </w:r>
          </w:p>
          <w:p w14:paraId="3085647F" w14:textId="77777777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4E3A178C" w14:textId="086D1BFB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1F18CF" w14:paraId="3BD1212F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729DA1EA" w14:textId="414EBCB3" w:rsidR="001F18CF" w:rsidRPr="00C91948" w:rsidRDefault="001F18CF" w:rsidP="001F18CF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1F18CF">
              <w:rPr>
                <w:rFonts w:ascii="Corbel" w:hAnsi="Corbel" w:cs="Fira Code"/>
                <w:sz w:val="28"/>
                <w:szCs w:val="28"/>
              </w:rPr>
              <w:t>androidDevRadioButton</w:t>
            </w:r>
            <w:proofErr w:type="spellEnd"/>
          </w:p>
        </w:tc>
        <w:tc>
          <w:tcPr>
            <w:tcW w:w="3640" w:type="dxa"/>
          </w:tcPr>
          <w:p w14:paraId="1E87BB4D" w14:textId="77777777" w:rsidR="001F18CF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582942ED" w14:textId="77777777" w:rsidR="001F18CF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41F962A7" w14:textId="77777777" w:rsidR="001F18CF" w:rsidRPr="005C0A55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2135A5E8" w14:textId="174A715E" w:rsidR="001F18CF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1C0899BF" w14:textId="77777777" w:rsidR="001F18CF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1F18CF">
              <w:rPr>
                <w:rFonts w:ascii="Corbel" w:hAnsi="Corbel" w:cs="Fira Code"/>
                <w:b/>
                <w:bCs/>
                <w:sz w:val="24"/>
                <w:szCs w:val="24"/>
              </w:rPr>
              <w:t>androidDevRadioButton</w:t>
            </w:r>
            <w:proofErr w:type="spellEnd"/>
          </w:p>
          <w:p w14:paraId="791EF766" w14:textId="7C8AD6F8" w:rsidR="001F18CF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Android Development</w:t>
            </w:r>
          </w:p>
          <w:p w14:paraId="3405FDF7" w14:textId="77777777" w:rsidR="001F18CF" w:rsidRPr="005C0A55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6C3802D2" w14:textId="64ECB496" w:rsidR="001F18CF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3E7892" w14:paraId="050CE355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60F2DB51" w14:textId="493FE397" w:rsidR="003E7892" w:rsidRPr="00C91948" w:rsidRDefault="003E7892" w:rsidP="003E7892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3E7892">
              <w:rPr>
                <w:rFonts w:ascii="Corbel" w:hAnsi="Corbel" w:cs="Fira Code"/>
                <w:sz w:val="28"/>
                <w:szCs w:val="28"/>
              </w:rPr>
              <w:t>iosDevRadioButton</w:t>
            </w:r>
            <w:proofErr w:type="spellEnd"/>
          </w:p>
        </w:tc>
        <w:tc>
          <w:tcPr>
            <w:tcW w:w="3640" w:type="dxa"/>
          </w:tcPr>
          <w:p w14:paraId="18EA8822" w14:textId="77777777" w:rsidR="003E7892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78753E8A" w14:textId="77777777" w:rsidR="003E7892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44ED2B32" w14:textId="77777777" w:rsidR="003E7892" w:rsidRPr="005C0A55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5FD4AB0F" w14:textId="599EE8C4" w:rsidR="003E7892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0DB667E7" w14:textId="77777777" w:rsidR="003E7892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3E7892">
              <w:rPr>
                <w:rFonts w:ascii="Corbel" w:hAnsi="Corbel" w:cs="Fira Code"/>
                <w:b/>
                <w:bCs/>
                <w:sz w:val="24"/>
                <w:szCs w:val="24"/>
              </w:rPr>
              <w:t>iosDevRadioButton</w:t>
            </w:r>
            <w:proofErr w:type="spellEnd"/>
          </w:p>
          <w:p w14:paraId="76705017" w14:textId="3B0DDE90" w:rsidR="003E7892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iOS Development</w:t>
            </w:r>
          </w:p>
          <w:p w14:paraId="4DBD8568" w14:textId="77777777" w:rsidR="003E7892" w:rsidRPr="005C0A55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7CB34938" w14:textId="7AB3B4C7" w:rsidR="003E7892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3E7892" w14:paraId="433F1746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5A79DC44" w14:textId="3C6B1662" w:rsidR="003E7892" w:rsidRPr="00C91948" w:rsidRDefault="003E7892" w:rsidP="003E7892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3E7892">
              <w:rPr>
                <w:rFonts w:ascii="Corbel" w:hAnsi="Corbel" w:cs="Fira Code"/>
                <w:sz w:val="28"/>
                <w:szCs w:val="28"/>
              </w:rPr>
              <w:t>flutterDevRadioButton</w:t>
            </w:r>
            <w:proofErr w:type="spellEnd"/>
          </w:p>
        </w:tc>
        <w:tc>
          <w:tcPr>
            <w:tcW w:w="3640" w:type="dxa"/>
          </w:tcPr>
          <w:p w14:paraId="728E3C5C" w14:textId="77777777" w:rsidR="003E7892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55AE9732" w14:textId="77777777" w:rsidR="003E7892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25EB4A15" w14:textId="77777777" w:rsidR="003E7892" w:rsidRPr="005C0A55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55D34A61" w14:textId="4E85D734" w:rsidR="003E7892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576E5C81" w14:textId="77777777" w:rsidR="003E7892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3E7892">
              <w:rPr>
                <w:rFonts w:ascii="Corbel" w:hAnsi="Corbel" w:cs="Fira Code"/>
                <w:b/>
                <w:bCs/>
                <w:sz w:val="24"/>
                <w:szCs w:val="24"/>
              </w:rPr>
              <w:t>flutterDevRadioButton</w:t>
            </w:r>
            <w:proofErr w:type="spellEnd"/>
          </w:p>
          <w:p w14:paraId="2901772B" w14:textId="6E70768B" w:rsidR="003E7892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Flutter Development</w:t>
            </w:r>
          </w:p>
          <w:p w14:paraId="3845681D" w14:textId="77777777" w:rsidR="003E7892" w:rsidRPr="005C0A55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2CFB642F" w14:textId="59B802EA" w:rsidR="003E7892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AD254A" w14:paraId="0A40C460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3557B18B" w14:textId="749189C0" w:rsidR="00AD254A" w:rsidRDefault="00B65496" w:rsidP="00AD254A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 w:rsidRPr="00B65496">
              <w:rPr>
                <w:rFonts w:ascii="Corbel" w:hAnsi="Corbel" w:cs="Fira Code"/>
                <w:sz w:val="28"/>
                <w:szCs w:val="28"/>
              </w:rPr>
              <w:t>quantityLabel</w:t>
            </w:r>
            <w:proofErr w:type="spellEnd"/>
          </w:p>
        </w:tc>
        <w:tc>
          <w:tcPr>
            <w:tcW w:w="3640" w:type="dxa"/>
          </w:tcPr>
          <w:p w14:paraId="798FCDA7" w14:textId="77777777" w:rsidR="00AD254A" w:rsidRPr="005C0A55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CD17C47" w14:textId="77777777" w:rsidR="00AD254A" w:rsidRPr="005C0A55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2B9965F8" w14:textId="77777777" w:rsidR="00AD254A" w:rsidRDefault="00AD254A" w:rsidP="00AD254A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042E77C" w14:textId="59C24418" w:rsidR="00AD254A" w:rsidRPr="005C0A55" w:rsidRDefault="00B65496" w:rsidP="00B65496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3AEF531D" w14:textId="77777777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0A545B40" w14:textId="02126C25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 w:rsidR="00B65496">
              <w:rPr>
                <w:rFonts w:ascii="Corbel" w:hAnsi="Corbel" w:cs="Fira Code"/>
                <w:b/>
                <w:bCs/>
                <w:sz w:val="24"/>
                <w:szCs w:val="24"/>
              </w:rPr>
              <w:t>2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  <w:p w14:paraId="613D6650" w14:textId="2A95778F" w:rsidR="00AD254A" w:rsidRDefault="00B65496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quantityLabel</w:t>
            </w:r>
            <w:proofErr w:type="spellEnd"/>
          </w:p>
          <w:p w14:paraId="21B72630" w14:textId="141CF930" w:rsidR="00AD254A" w:rsidRDefault="00B65496" w:rsidP="00B6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Number of Persons</w:t>
            </w:r>
          </w:p>
        </w:tc>
      </w:tr>
      <w:tr w:rsidR="00AD254A" w14:paraId="5F3B5029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39735AF1" w14:textId="38DFE93A" w:rsidR="00AD254A" w:rsidRDefault="00B94FC3" w:rsidP="00AD254A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 w:rsidRPr="00B94FC3">
              <w:rPr>
                <w:rFonts w:ascii="Corbel" w:hAnsi="Corbel" w:cs="Fira Code"/>
                <w:sz w:val="28"/>
                <w:szCs w:val="28"/>
              </w:rPr>
              <w:t>quantityTextBox</w:t>
            </w:r>
            <w:proofErr w:type="spellEnd"/>
          </w:p>
        </w:tc>
        <w:tc>
          <w:tcPr>
            <w:tcW w:w="3640" w:type="dxa"/>
          </w:tcPr>
          <w:p w14:paraId="724E1408" w14:textId="77777777" w:rsidR="00AD254A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1974965C" w14:textId="3F4E87BD" w:rsidR="00AD254A" w:rsidRPr="005C0A55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17A20B63" w14:textId="77777777" w:rsidR="00B94FC3" w:rsidRDefault="00B94FC3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B94FC3">
              <w:rPr>
                <w:rFonts w:ascii="Corbel" w:hAnsi="Corbel" w:cs="Fira Code"/>
                <w:b/>
                <w:bCs/>
                <w:sz w:val="24"/>
                <w:szCs w:val="24"/>
              </w:rPr>
              <w:t>quantityTextBox</w:t>
            </w:r>
            <w:proofErr w:type="spellEnd"/>
          </w:p>
          <w:p w14:paraId="28B913DA" w14:textId="1C6C464A" w:rsidR="00AD254A" w:rsidRDefault="00B94FC3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(Blank)</w:t>
            </w:r>
          </w:p>
        </w:tc>
      </w:tr>
      <w:tr w:rsidR="00AD254A" w14:paraId="5B7960E1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29EA7289" w14:textId="4B878461" w:rsidR="00AD254A" w:rsidRDefault="00AF1D64" w:rsidP="00AD254A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 w:rsidRPr="00AF1D64">
              <w:rPr>
                <w:rFonts w:ascii="Corbel" w:hAnsi="Corbel" w:cs="Fira Code"/>
                <w:sz w:val="28"/>
                <w:szCs w:val="28"/>
              </w:rPr>
              <w:t>itemPriceLabel</w:t>
            </w:r>
            <w:proofErr w:type="spellEnd"/>
          </w:p>
        </w:tc>
        <w:tc>
          <w:tcPr>
            <w:tcW w:w="3640" w:type="dxa"/>
          </w:tcPr>
          <w:p w14:paraId="38D6FE53" w14:textId="77777777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2AE776D1" w14:textId="77777777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0CC60067" w14:textId="77777777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2238BC2D" w14:textId="230A260B" w:rsidR="00AD254A" w:rsidRPr="005C0A55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5762376E" w14:textId="77777777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6DF56314" w14:textId="77777777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4D168708" w14:textId="77777777" w:rsidR="00AF1D64" w:rsidRDefault="00AF1D64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AF1D64">
              <w:rPr>
                <w:rFonts w:ascii="Corbel" w:hAnsi="Corbel" w:cs="Fira Code"/>
                <w:b/>
                <w:bCs/>
                <w:sz w:val="24"/>
                <w:szCs w:val="24"/>
              </w:rPr>
              <w:t>itemPriceLabel</w:t>
            </w:r>
            <w:proofErr w:type="spellEnd"/>
          </w:p>
          <w:p w14:paraId="7597CBFB" w14:textId="3886DE7A" w:rsidR="00AD254A" w:rsidRDefault="00AF1D64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Item Price</w:t>
            </w:r>
          </w:p>
        </w:tc>
      </w:tr>
      <w:tr w:rsidR="00AD254A" w14:paraId="5762DCF4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3F1FA67B" w14:textId="77777777" w:rsidR="00AD254A" w:rsidRDefault="00AD254A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5EB86554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1880F884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44C311EB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4C3CA102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1E52B6E1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095666D1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3DD3675F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32343A33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947233">
              <w:rPr>
                <w:rFonts w:ascii="Corbel" w:hAnsi="Corbel" w:cs="Fira Code"/>
                <w:sz w:val="28"/>
                <w:szCs w:val="28"/>
              </w:rPr>
              <w:t>itemPrice</w:t>
            </w:r>
            <w:r>
              <w:rPr>
                <w:rFonts w:ascii="Corbel" w:hAnsi="Corbel" w:cs="Fira Code"/>
                <w:sz w:val="28"/>
                <w:szCs w:val="28"/>
              </w:rPr>
              <w:t>TextBox</w:t>
            </w:r>
            <w:proofErr w:type="spellEnd"/>
          </w:p>
          <w:p w14:paraId="3C6D53D0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04363748" w14:textId="34C43823" w:rsidR="00947233" w:rsidRDefault="00947233" w:rsidP="00AD254A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</w:p>
        </w:tc>
        <w:tc>
          <w:tcPr>
            <w:tcW w:w="3640" w:type="dxa"/>
          </w:tcPr>
          <w:p w14:paraId="1A0BF8BD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615AF663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322C2A49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4E4D8F68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1C797348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40DCD3C4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200F5727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1D06345F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20DE63C6" w14:textId="078F3C3A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387D6482" w14:textId="77777777" w:rsidR="00AD254A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2F3542D0" w14:textId="77777777" w:rsidR="00C14398" w:rsidRDefault="00C14398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ReadOnly</w:t>
            </w:r>
            <w:proofErr w:type="spellEnd"/>
          </w:p>
          <w:p w14:paraId="2EF36A52" w14:textId="4C483505" w:rsidR="00C14398" w:rsidRPr="005C0A55" w:rsidRDefault="00C14398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TabStop</w:t>
            </w:r>
            <w:proofErr w:type="spellEnd"/>
          </w:p>
        </w:tc>
        <w:tc>
          <w:tcPr>
            <w:tcW w:w="3640" w:type="dxa"/>
          </w:tcPr>
          <w:p w14:paraId="1E031F39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19752CD1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56C38D89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1DABD492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6B695962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105E8A17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737ED2B6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6C7FBC5D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0F9A11A9" w14:textId="1E65E2DE" w:rsidR="00AD254A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itemPriceTextBox</w:t>
            </w:r>
            <w:proofErr w:type="spellEnd"/>
          </w:p>
          <w:p w14:paraId="24A42D47" w14:textId="7144447A" w:rsidR="00AD254A" w:rsidRDefault="00C14398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(Blank)</w:t>
            </w:r>
          </w:p>
          <w:p w14:paraId="27411D5D" w14:textId="4095377E" w:rsidR="00C14398" w:rsidRDefault="00C14398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true</w:t>
            </w:r>
          </w:p>
          <w:p w14:paraId="4B42A939" w14:textId="0C0AC865" w:rsidR="00AD254A" w:rsidRDefault="00C14398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false</w:t>
            </w:r>
          </w:p>
        </w:tc>
      </w:tr>
      <w:tr w:rsidR="0060606A" w14:paraId="104F6055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6208318A" w14:textId="60A851CC" w:rsidR="0060606A" w:rsidRDefault="0060606A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60606A">
              <w:rPr>
                <w:rFonts w:ascii="Corbel" w:hAnsi="Corbel" w:cs="Fira Code"/>
                <w:sz w:val="28"/>
                <w:szCs w:val="28"/>
              </w:rPr>
              <w:lastRenderedPageBreak/>
              <w:t>enrollButton</w:t>
            </w:r>
            <w:proofErr w:type="spellEnd"/>
          </w:p>
        </w:tc>
        <w:tc>
          <w:tcPr>
            <w:tcW w:w="3640" w:type="dxa"/>
          </w:tcPr>
          <w:p w14:paraId="04B91B8C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C628B59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7B88A5BA" w14:textId="7B0C61C2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6F617543" w14:textId="7C1D200A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122665AD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60606A">
              <w:rPr>
                <w:rFonts w:ascii="Corbel" w:hAnsi="Corbel" w:cs="Fira Code"/>
                <w:b/>
                <w:bCs/>
                <w:sz w:val="24"/>
                <w:szCs w:val="24"/>
              </w:rPr>
              <w:t>enrollButton</w:t>
            </w:r>
            <w:proofErr w:type="spellEnd"/>
            <w:r w:rsidRPr="0060606A">
              <w:rPr>
                <w:rFonts w:ascii="Corbel" w:hAnsi="Corbel" w:cs="Fira Code"/>
                <w:b/>
                <w:bCs/>
                <w:sz w:val="24"/>
                <w:szCs w:val="24"/>
              </w:rPr>
              <w:t xml:space="preserve"> </w:t>
            </w:r>
          </w:p>
          <w:p w14:paraId="70D4191B" w14:textId="524D527E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Enroll</w:t>
            </w:r>
          </w:p>
          <w:p w14:paraId="63A0411E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08DC8E65" w14:textId="79FEF12C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</w:tc>
      </w:tr>
      <w:tr w:rsidR="0060606A" w14:paraId="5D249ED2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2D5ACDB5" w14:textId="6DA04E91" w:rsidR="0060606A" w:rsidRDefault="0060606A" w:rsidP="0060606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60606A">
              <w:rPr>
                <w:rFonts w:ascii="Corbel" w:hAnsi="Corbel" w:cs="Fira Code"/>
                <w:sz w:val="28"/>
                <w:szCs w:val="28"/>
              </w:rPr>
              <w:t>enrollmentCompleteButton</w:t>
            </w:r>
            <w:proofErr w:type="spellEnd"/>
          </w:p>
        </w:tc>
        <w:tc>
          <w:tcPr>
            <w:tcW w:w="3640" w:type="dxa"/>
          </w:tcPr>
          <w:p w14:paraId="026B81CB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715EF6E6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6332D190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0F0A58D7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0F926B54" w14:textId="5C684224" w:rsidR="00B4296E" w:rsidRDefault="00B4296E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Enabled</w:t>
            </w:r>
          </w:p>
        </w:tc>
        <w:tc>
          <w:tcPr>
            <w:tcW w:w="3640" w:type="dxa"/>
          </w:tcPr>
          <w:p w14:paraId="7BE1680C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60606A">
              <w:rPr>
                <w:rFonts w:ascii="Corbel" w:hAnsi="Corbel" w:cs="Fira Code"/>
                <w:b/>
                <w:bCs/>
                <w:sz w:val="24"/>
                <w:szCs w:val="24"/>
              </w:rPr>
              <w:t>enrollmentCompleteButton</w:t>
            </w:r>
            <w:proofErr w:type="spellEnd"/>
          </w:p>
          <w:p w14:paraId="49D06978" w14:textId="0F86B99F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Enrollment Complete</w:t>
            </w:r>
          </w:p>
          <w:p w14:paraId="5B6AF1AA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6BBF93D9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7F2C2F6F" w14:textId="0E684AE9" w:rsidR="00B4296E" w:rsidRDefault="00B4296E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false</w:t>
            </w:r>
          </w:p>
        </w:tc>
      </w:tr>
      <w:tr w:rsidR="0060606A" w14:paraId="57A08356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50604670" w14:textId="17D81AC9" w:rsidR="0060606A" w:rsidRDefault="00B4296E" w:rsidP="0060606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B4296E">
              <w:rPr>
                <w:rFonts w:ascii="Corbel" w:hAnsi="Corbel" w:cs="Fira Code"/>
                <w:sz w:val="28"/>
                <w:szCs w:val="28"/>
              </w:rPr>
              <w:t>summaryReportButton</w:t>
            </w:r>
            <w:proofErr w:type="spellEnd"/>
          </w:p>
        </w:tc>
        <w:tc>
          <w:tcPr>
            <w:tcW w:w="3640" w:type="dxa"/>
          </w:tcPr>
          <w:p w14:paraId="0D54F183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EC1E5E4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3F9D1141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428A7E5C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187B0CC8" w14:textId="18388A78" w:rsidR="00B4296E" w:rsidRDefault="00B4296E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Enabled</w:t>
            </w:r>
          </w:p>
        </w:tc>
        <w:tc>
          <w:tcPr>
            <w:tcW w:w="3640" w:type="dxa"/>
          </w:tcPr>
          <w:p w14:paraId="0D2ABCE2" w14:textId="77777777" w:rsidR="00B4296E" w:rsidRDefault="00B4296E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B4296E">
              <w:rPr>
                <w:rFonts w:ascii="Corbel" w:hAnsi="Corbel" w:cs="Fira Code"/>
                <w:b/>
                <w:bCs/>
                <w:sz w:val="24"/>
                <w:szCs w:val="24"/>
              </w:rPr>
              <w:t>summaryReportButton</w:t>
            </w:r>
            <w:proofErr w:type="spellEnd"/>
          </w:p>
          <w:p w14:paraId="633D9D65" w14:textId="098404AC" w:rsidR="0060606A" w:rsidRDefault="00B4296E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Summary Report</w:t>
            </w:r>
          </w:p>
          <w:p w14:paraId="4DCC0EF9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19132FAC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43A6232E" w14:textId="21C2DC29" w:rsidR="00B4296E" w:rsidRDefault="00B4296E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false</w:t>
            </w:r>
          </w:p>
        </w:tc>
      </w:tr>
      <w:tr w:rsidR="0060606A" w14:paraId="57A89815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714BFE80" w14:textId="7D4FAC52" w:rsidR="0060606A" w:rsidRDefault="00B4296E" w:rsidP="0060606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B4296E">
              <w:rPr>
                <w:rFonts w:ascii="Corbel" w:hAnsi="Corbel" w:cs="Fira Code"/>
                <w:sz w:val="28"/>
                <w:szCs w:val="28"/>
              </w:rPr>
              <w:t>exitButton</w:t>
            </w:r>
            <w:proofErr w:type="spellEnd"/>
          </w:p>
        </w:tc>
        <w:tc>
          <w:tcPr>
            <w:tcW w:w="3640" w:type="dxa"/>
          </w:tcPr>
          <w:p w14:paraId="2F18B5E0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6206197B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1F0C6BFC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0B6F6199" w14:textId="3A977664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0CB7A9C0" w14:textId="77777777" w:rsidR="00B4296E" w:rsidRDefault="00B4296E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B4296E">
              <w:rPr>
                <w:rFonts w:ascii="Corbel" w:hAnsi="Corbel" w:cs="Fira Code"/>
                <w:b/>
                <w:bCs/>
                <w:sz w:val="24"/>
                <w:szCs w:val="24"/>
              </w:rPr>
              <w:t>exitButton</w:t>
            </w:r>
            <w:proofErr w:type="spellEnd"/>
          </w:p>
          <w:p w14:paraId="74763659" w14:textId="726CF295" w:rsidR="0060606A" w:rsidRDefault="00B4296E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Exit</w:t>
            </w:r>
          </w:p>
          <w:p w14:paraId="760FF14F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4AFFF00A" w14:textId="5CA96300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</w:tc>
      </w:tr>
      <w:tr w:rsidR="00A76F8D" w14:paraId="3D8E85BD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5435C264" w14:textId="4029425B" w:rsidR="00A76F8D" w:rsidRPr="00B4296E" w:rsidRDefault="00A76F8D" w:rsidP="0060606A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 w:rsidRPr="00A76F8D">
              <w:rPr>
                <w:rFonts w:ascii="Corbel" w:hAnsi="Corbel" w:cs="Fira Code"/>
                <w:sz w:val="28"/>
                <w:szCs w:val="28"/>
              </w:rPr>
              <w:t>fileToolStripMenuItem</w:t>
            </w:r>
            <w:proofErr w:type="spellEnd"/>
          </w:p>
        </w:tc>
        <w:tc>
          <w:tcPr>
            <w:tcW w:w="3640" w:type="dxa"/>
          </w:tcPr>
          <w:p w14:paraId="27D10A45" w14:textId="77777777" w:rsidR="00A76F8D" w:rsidRDefault="00A76F8D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2D6F5DCE" w14:textId="454B61C8" w:rsidR="00A76F8D" w:rsidRDefault="00A76F8D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127EC60B" w14:textId="77777777" w:rsidR="00A76F8D" w:rsidRDefault="00A76F8D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A76F8D">
              <w:rPr>
                <w:rFonts w:ascii="Corbel" w:hAnsi="Corbel" w:cs="Fira Code"/>
                <w:b/>
                <w:bCs/>
                <w:sz w:val="24"/>
                <w:szCs w:val="24"/>
              </w:rPr>
              <w:t>fileToolStripMenuItem</w:t>
            </w:r>
            <w:proofErr w:type="spellEnd"/>
          </w:p>
          <w:p w14:paraId="246E7BC2" w14:textId="4E1AC88A" w:rsidR="00A76F8D" w:rsidRPr="00B4296E" w:rsidRDefault="00A76F8D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File</w:t>
            </w:r>
          </w:p>
        </w:tc>
      </w:tr>
      <w:tr w:rsidR="00A76F8D" w14:paraId="79E37BD0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06F70CC6" w14:textId="00FEF098" w:rsidR="00A76F8D" w:rsidRPr="00B4296E" w:rsidRDefault="00A76F8D" w:rsidP="00A76F8D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 w:rsidRPr="00A76F8D">
              <w:rPr>
                <w:rFonts w:ascii="Corbel" w:hAnsi="Corbel" w:cs="Fira Code"/>
                <w:sz w:val="28"/>
                <w:szCs w:val="28"/>
              </w:rPr>
              <w:t>summaryToolStripMenuItem</w:t>
            </w:r>
            <w:proofErr w:type="spellEnd"/>
          </w:p>
        </w:tc>
        <w:tc>
          <w:tcPr>
            <w:tcW w:w="3640" w:type="dxa"/>
          </w:tcPr>
          <w:p w14:paraId="2F394F80" w14:textId="77777777" w:rsidR="00A76F8D" w:rsidRDefault="00A76F8D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EB1C78B" w14:textId="44ABBB7D" w:rsidR="00A76F8D" w:rsidRDefault="00A76F8D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414635FA" w14:textId="77777777" w:rsidR="00A76F8D" w:rsidRDefault="00A76F8D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A76F8D">
              <w:rPr>
                <w:rFonts w:ascii="Corbel" w:hAnsi="Corbel" w:cs="Fira Code"/>
                <w:b/>
                <w:bCs/>
                <w:sz w:val="24"/>
                <w:szCs w:val="24"/>
              </w:rPr>
              <w:t>summaryToolStripMenuItem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File</w:t>
            </w:r>
            <w:proofErr w:type="spellEnd"/>
          </w:p>
          <w:p w14:paraId="15410181" w14:textId="5D976961" w:rsidR="00A76F8D" w:rsidRPr="00B4296E" w:rsidRDefault="00A76F8D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Summary</w:t>
            </w:r>
          </w:p>
        </w:tc>
      </w:tr>
      <w:tr w:rsidR="00A76F8D" w14:paraId="152F5151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5CF053E6" w14:textId="5FCA51E8" w:rsidR="00A76F8D" w:rsidRPr="00B4296E" w:rsidRDefault="00A76F8D" w:rsidP="00A76F8D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e</w:t>
            </w:r>
            <w:r w:rsidR="007352FF">
              <w:rPr>
                <w:rFonts w:ascii="Corbel" w:hAnsi="Corbel" w:cs="Fira Code"/>
                <w:sz w:val="28"/>
                <w:szCs w:val="28"/>
              </w:rPr>
              <w:t>x</w:t>
            </w:r>
            <w:r>
              <w:rPr>
                <w:rFonts w:ascii="Corbel" w:hAnsi="Corbel" w:cs="Fira Code"/>
                <w:sz w:val="28"/>
                <w:szCs w:val="28"/>
              </w:rPr>
              <w:t>it</w:t>
            </w:r>
            <w:r w:rsidRPr="00A76F8D">
              <w:rPr>
                <w:rFonts w:ascii="Corbel" w:hAnsi="Corbel" w:cs="Fira Code"/>
                <w:sz w:val="28"/>
                <w:szCs w:val="28"/>
              </w:rPr>
              <w:t>ToolStripMenuItem</w:t>
            </w:r>
            <w:proofErr w:type="spellEnd"/>
          </w:p>
        </w:tc>
        <w:tc>
          <w:tcPr>
            <w:tcW w:w="3640" w:type="dxa"/>
          </w:tcPr>
          <w:p w14:paraId="38AD4A9D" w14:textId="77777777" w:rsidR="00A76F8D" w:rsidRDefault="00A76F8D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ACF90F9" w14:textId="6B14322A" w:rsidR="00A76F8D" w:rsidRDefault="00A76F8D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23CA0E85" w14:textId="10C5E6EF" w:rsidR="00A76F8D" w:rsidRDefault="00A76F8D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A76F8D">
              <w:rPr>
                <w:rFonts w:ascii="Corbel" w:hAnsi="Corbel" w:cs="Fira Code"/>
                <w:b/>
                <w:bCs/>
                <w:sz w:val="24"/>
                <w:szCs w:val="24"/>
              </w:rPr>
              <w:t>e</w:t>
            </w:r>
            <w:r w:rsidR="007352FF">
              <w:rPr>
                <w:rFonts w:ascii="Corbel" w:hAnsi="Corbel" w:cs="Fira Code"/>
                <w:b/>
                <w:bCs/>
                <w:sz w:val="24"/>
                <w:szCs w:val="24"/>
              </w:rPr>
              <w:t>x</w:t>
            </w:r>
            <w:r w:rsidRPr="00A76F8D">
              <w:rPr>
                <w:rFonts w:ascii="Corbel" w:hAnsi="Corbel" w:cs="Fira Code"/>
                <w:b/>
                <w:bCs/>
                <w:sz w:val="24"/>
                <w:szCs w:val="24"/>
              </w:rPr>
              <w:t>itToolStripMenuItem</w:t>
            </w:r>
            <w:proofErr w:type="spellEnd"/>
          </w:p>
          <w:p w14:paraId="57F961F1" w14:textId="128DC279" w:rsidR="00A76F8D" w:rsidRPr="00B4296E" w:rsidRDefault="00A76F8D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</w:t>
            </w:r>
            <w:r w:rsidR="007352FF">
              <w:rPr>
                <w:rFonts w:ascii="Corbel" w:hAnsi="Corbel" w:cs="Fira Code"/>
                <w:b/>
                <w:bCs/>
                <w:sz w:val="24"/>
                <w:szCs w:val="24"/>
              </w:rPr>
              <w:t>x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it</w:t>
            </w:r>
          </w:p>
        </w:tc>
      </w:tr>
      <w:tr w:rsidR="009E0F54" w14:paraId="78EE4F50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309C6B9C" w14:textId="5E72E4E7" w:rsidR="009E0F54" w:rsidRPr="00B4296E" w:rsidRDefault="009E0F54" w:rsidP="009E0F54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Exdit</w:t>
            </w:r>
            <w:r w:rsidRPr="00A76F8D">
              <w:rPr>
                <w:rFonts w:ascii="Corbel" w:hAnsi="Corbel" w:cs="Fira Code"/>
                <w:sz w:val="28"/>
                <w:szCs w:val="28"/>
              </w:rPr>
              <w:t>ToolStripMenuItem</w:t>
            </w:r>
            <w:proofErr w:type="spellEnd"/>
          </w:p>
        </w:tc>
        <w:tc>
          <w:tcPr>
            <w:tcW w:w="3640" w:type="dxa"/>
          </w:tcPr>
          <w:p w14:paraId="4BE83CB7" w14:textId="77777777" w:rsidR="009E0F54" w:rsidRDefault="009E0F54" w:rsidP="009E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7BD912FD" w14:textId="276E062F" w:rsidR="009E0F54" w:rsidRDefault="009E0F54" w:rsidP="009E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0B6676F9" w14:textId="685048F0" w:rsidR="009E0F54" w:rsidRDefault="009E0F54" w:rsidP="009E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A76F8D">
              <w:rPr>
                <w:rFonts w:ascii="Corbel" w:hAnsi="Corbel" w:cs="Fira Code"/>
                <w:b/>
                <w:bCs/>
                <w:sz w:val="24"/>
                <w:szCs w:val="24"/>
              </w:rPr>
              <w:t>e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d</w:t>
            </w:r>
            <w:r w:rsidRPr="00A76F8D">
              <w:rPr>
                <w:rFonts w:ascii="Corbel" w:hAnsi="Corbel" w:cs="Fira Code"/>
                <w:b/>
                <w:bCs/>
                <w:sz w:val="24"/>
                <w:szCs w:val="24"/>
              </w:rPr>
              <w:t>itToolStripMenuItem</w:t>
            </w:r>
            <w:proofErr w:type="spellEnd"/>
          </w:p>
          <w:p w14:paraId="51BA7383" w14:textId="1FCF49E8" w:rsidR="009E0F54" w:rsidRPr="00B4296E" w:rsidRDefault="009E0F54" w:rsidP="009E0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Edit</w:t>
            </w:r>
          </w:p>
        </w:tc>
      </w:tr>
      <w:tr w:rsidR="00A76F8D" w14:paraId="37DFE423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3E705DAE" w14:textId="1C6AD059" w:rsidR="00A76F8D" w:rsidRPr="00B4296E" w:rsidRDefault="00870682" w:rsidP="00A76F8D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enroll</w:t>
            </w:r>
            <w:r w:rsidR="00A76F8D" w:rsidRPr="00A76F8D">
              <w:rPr>
                <w:rFonts w:ascii="Corbel" w:hAnsi="Corbel" w:cs="Fira Code"/>
                <w:sz w:val="28"/>
                <w:szCs w:val="28"/>
              </w:rPr>
              <w:t>ToolStripMenuItem</w:t>
            </w:r>
            <w:proofErr w:type="spellEnd"/>
          </w:p>
        </w:tc>
        <w:tc>
          <w:tcPr>
            <w:tcW w:w="3640" w:type="dxa"/>
          </w:tcPr>
          <w:p w14:paraId="6CA9693A" w14:textId="77777777" w:rsidR="00A76F8D" w:rsidRDefault="00A76F8D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77C6B094" w14:textId="3A36D154" w:rsidR="00A76F8D" w:rsidRDefault="00A76F8D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1BB8208E" w14:textId="77777777" w:rsidR="00A76F8D" w:rsidRDefault="005C4789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5C4789">
              <w:rPr>
                <w:rFonts w:ascii="Corbel" w:hAnsi="Corbel" w:cs="Fira Code"/>
                <w:b/>
                <w:bCs/>
                <w:sz w:val="24"/>
                <w:szCs w:val="24"/>
              </w:rPr>
              <w:t>enrollToolStripMenuItem</w:t>
            </w:r>
            <w:proofErr w:type="spellEnd"/>
          </w:p>
          <w:p w14:paraId="1C710BD6" w14:textId="4080B6AA" w:rsidR="005C4789" w:rsidRPr="00B4296E" w:rsidRDefault="005C4789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Enroll</w:t>
            </w:r>
          </w:p>
        </w:tc>
      </w:tr>
      <w:tr w:rsidR="00A76F8D" w14:paraId="4869C109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7E54453C" w14:textId="3163B86E" w:rsidR="00A76F8D" w:rsidRPr="00B4296E" w:rsidRDefault="00870682" w:rsidP="00A76F8D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enrollmentCompleteToo</w:t>
            </w:r>
            <w:r w:rsidR="00A76F8D" w:rsidRPr="00A76F8D">
              <w:rPr>
                <w:rFonts w:ascii="Corbel" w:hAnsi="Corbel" w:cs="Fira Code"/>
                <w:sz w:val="28"/>
                <w:szCs w:val="28"/>
              </w:rPr>
              <w:t>olS</w:t>
            </w:r>
            <w:proofErr w:type="spellEnd"/>
            <w:r>
              <w:rPr>
                <w:rFonts w:ascii="Corbel" w:hAnsi="Corbel" w:cs="Fira Code"/>
                <w:sz w:val="28"/>
                <w:szCs w:val="28"/>
              </w:rPr>
              <w:t>…</w:t>
            </w:r>
          </w:p>
        </w:tc>
        <w:tc>
          <w:tcPr>
            <w:tcW w:w="3640" w:type="dxa"/>
          </w:tcPr>
          <w:p w14:paraId="48F1D77A" w14:textId="77777777" w:rsidR="00A76F8D" w:rsidRDefault="00A76F8D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1F10470" w14:textId="00E431B3" w:rsidR="00A76F8D" w:rsidRDefault="00A76F8D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578791D4" w14:textId="77777777" w:rsidR="00A76F8D" w:rsidRDefault="005C4789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18"/>
                <w:szCs w:val="18"/>
              </w:rPr>
            </w:pPr>
            <w:proofErr w:type="spellStart"/>
            <w:r w:rsidRPr="005C4789">
              <w:rPr>
                <w:rFonts w:ascii="Corbel" w:hAnsi="Corbel" w:cs="Fira Code"/>
                <w:b/>
                <w:bCs/>
                <w:sz w:val="18"/>
                <w:szCs w:val="18"/>
              </w:rPr>
              <w:t>enrollmentCompleteTooolStripMenuItem</w:t>
            </w:r>
            <w:proofErr w:type="spellEnd"/>
          </w:p>
          <w:p w14:paraId="1643F70F" w14:textId="4C770734" w:rsidR="005C4789" w:rsidRPr="00B4296E" w:rsidRDefault="005C4789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Enrollment Complete</w:t>
            </w:r>
          </w:p>
        </w:tc>
      </w:tr>
      <w:tr w:rsidR="005C4789" w14:paraId="6B8A3274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1039C87B" w14:textId="3D46469C" w:rsidR="00A76F8D" w:rsidRPr="00B4296E" w:rsidRDefault="00870682" w:rsidP="005C4789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font</w:t>
            </w:r>
            <w:r w:rsidR="00A76F8D" w:rsidRPr="00A76F8D">
              <w:rPr>
                <w:rFonts w:ascii="Corbel" w:hAnsi="Corbel" w:cs="Fira Code"/>
                <w:sz w:val="28"/>
                <w:szCs w:val="28"/>
              </w:rPr>
              <w:t>ToolStripMenuItem</w:t>
            </w:r>
            <w:proofErr w:type="spellEnd"/>
          </w:p>
        </w:tc>
        <w:tc>
          <w:tcPr>
            <w:tcW w:w="3640" w:type="dxa"/>
          </w:tcPr>
          <w:p w14:paraId="069991D8" w14:textId="77777777" w:rsidR="00A76F8D" w:rsidRDefault="00A76F8D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13CCCCA3" w14:textId="4C7CD0ED" w:rsidR="00A76F8D" w:rsidRDefault="00A76F8D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3482622F" w14:textId="77777777" w:rsidR="00A76F8D" w:rsidRDefault="005C4789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5C4789">
              <w:rPr>
                <w:rFonts w:ascii="Corbel" w:hAnsi="Corbel" w:cs="Fira Code"/>
                <w:b/>
                <w:bCs/>
                <w:sz w:val="24"/>
                <w:szCs w:val="24"/>
              </w:rPr>
              <w:t>fontToolStripMenuItem</w:t>
            </w:r>
            <w:proofErr w:type="spellEnd"/>
          </w:p>
          <w:p w14:paraId="32D3344D" w14:textId="35C53FB9" w:rsidR="005C4789" w:rsidRPr="00B4296E" w:rsidRDefault="005C4789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Font</w:t>
            </w:r>
          </w:p>
        </w:tc>
      </w:tr>
      <w:tr w:rsidR="005C4789" w14:paraId="2037AFA9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146893F9" w14:textId="33C670D0" w:rsidR="00A76F8D" w:rsidRPr="00B4296E" w:rsidRDefault="00870682" w:rsidP="00A76F8D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color</w:t>
            </w:r>
            <w:r w:rsidR="00A76F8D" w:rsidRPr="00A76F8D">
              <w:rPr>
                <w:rFonts w:ascii="Corbel" w:hAnsi="Corbel" w:cs="Fira Code"/>
                <w:sz w:val="28"/>
                <w:szCs w:val="28"/>
              </w:rPr>
              <w:t>ToolStripMenuItem</w:t>
            </w:r>
            <w:proofErr w:type="spellEnd"/>
          </w:p>
        </w:tc>
        <w:tc>
          <w:tcPr>
            <w:tcW w:w="3640" w:type="dxa"/>
          </w:tcPr>
          <w:p w14:paraId="1ACB3711" w14:textId="77777777" w:rsidR="00A76F8D" w:rsidRDefault="00A76F8D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B0179EC" w14:textId="010C58B4" w:rsidR="00A76F8D" w:rsidRDefault="00A76F8D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24EEB3A4" w14:textId="2733C764" w:rsidR="00A76F8D" w:rsidRDefault="005C4789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color</w:t>
            </w:r>
            <w:r w:rsidR="00A76F8D" w:rsidRPr="00A76F8D">
              <w:rPr>
                <w:rFonts w:ascii="Corbel" w:hAnsi="Corbel" w:cs="Fira Code"/>
                <w:b/>
                <w:bCs/>
                <w:sz w:val="24"/>
                <w:szCs w:val="24"/>
              </w:rPr>
              <w:t>ToolStripMenuItem</w:t>
            </w:r>
            <w:r w:rsidR="00A76F8D">
              <w:rPr>
                <w:rFonts w:ascii="Corbel" w:hAnsi="Corbel" w:cs="Fira Code"/>
                <w:b/>
                <w:bCs/>
                <w:sz w:val="24"/>
                <w:szCs w:val="24"/>
              </w:rPr>
              <w:t>File</w:t>
            </w:r>
            <w:proofErr w:type="spellEnd"/>
          </w:p>
          <w:p w14:paraId="52AF0AA1" w14:textId="14C01008" w:rsidR="005C4789" w:rsidRPr="00B4296E" w:rsidRDefault="005C4789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Color</w:t>
            </w:r>
          </w:p>
        </w:tc>
      </w:tr>
      <w:tr w:rsidR="00870682" w14:paraId="63DE15C2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6CC4437F" w14:textId="61484AA1" w:rsidR="00A76F8D" w:rsidRPr="00B4296E" w:rsidRDefault="00870682" w:rsidP="00A76F8D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help</w:t>
            </w:r>
            <w:r w:rsidR="00A76F8D" w:rsidRPr="00A76F8D">
              <w:rPr>
                <w:rFonts w:ascii="Corbel" w:hAnsi="Corbel" w:cs="Fira Code"/>
                <w:sz w:val="28"/>
                <w:szCs w:val="28"/>
              </w:rPr>
              <w:t>ToolStripMenuItem</w:t>
            </w:r>
            <w:proofErr w:type="spellEnd"/>
          </w:p>
        </w:tc>
        <w:tc>
          <w:tcPr>
            <w:tcW w:w="3640" w:type="dxa"/>
          </w:tcPr>
          <w:p w14:paraId="3F6B85A3" w14:textId="77777777" w:rsidR="00A76F8D" w:rsidRDefault="00A76F8D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05E44D1" w14:textId="1AF2895F" w:rsidR="00A76F8D" w:rsidRDefault="00A76F8D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785F96DB" w14:textId="77777777" w:rsidR="00A76F8D" w:rsidRDefault="005C4789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help</w:t>
            </w:r>
            <w:r w:rsidR="00A76F8D" w:rsidRPr="00A76F8D">
              <w:rPr>
                <w:rFonts w:ascii="Corbel" w:hAnsi="Corbel" w:cs="Fira Code"/>
                <w:b/>
                <w:bCs/>
                <w:sz w:val="24"/>
                <w:szCs w:val="24"/>
              </w:rPr>
              <w:t>ToolStripMenuItem</w:t>
            </w:r>
            <w:r w:rsidR="00A76F8D">
              <w:rPr>
                <w:rFonts w:ascii="Corbel" w:hAnsi="Corbel" w:cs="Fira Code"/>
                <w:b/>
                <w:bCs/>
                <w:sz w:val="24"/>
                <w:szCs w:val="24"/>
              </w:rPr>
              <w:t>File</w:t>
            </w:r>
            <w:proofErr w:type="spellEnd"/>
          </w:p>
          <w:p w14:paraId="7B82CC21" w14:textId="652F4856" w:rsidR="005C4789" w:rsidRPr="00B4296E" w:rsidRDefault="005C4789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Help</w:t>
            </w:r>
          </w:p>
        </w:tc>
      </w:tr>
      <w:tr w:rsidR="00870682" w14:paraId="18741FF1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77EC688E" w14:textId="1DC0D7DF" w:rsidR="00A76F8D" w:rsidRPr="00B4296E" w:rsidRDefault="00870682" w:rsidP="00A76F8D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about</w:t>
            </w:r>
            <w:r w:rsidR="00A76F8D" w:rsidRPr="00A76F8D">
              <w:rPr>
                <w:rFonts w:ascii="Corbel" w:hAnsi="Corbel" w:cs="Fira Code"/>
                <w:sz w:val="28"/>
                <w:szCs w:val="28"/>
              </w:rPr>
              <w:t>ToolStripMenuItem</w:t>
            </w:r>
            <w:proofErr w:type="spellEnd"/>
          </w:p>
        </w:tc>
        <w:tc>
          <w:tcPr>
            <w:tcW w:w="3640" w:type="dxa"/>
          </w:tcPr>
          <w:p w14:paraId="58D1BC21" w14:textId="77777777" w:rsidR="00A76F8D" w:rsidRDefault="00A76F8D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373F5F0" w14:textId="012B2FCF" w:rsidR="00A76F8D" w:rsidRDefault="00A76F8D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13AC6C60" w14:textId="77777777" w:rsidR="00A76F8D" w:rsidRDefault="005C4789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about</w:t>
            </w:r>
            <w:r w:rsidR="00A76F8D" w:rsidRPr="00A76F8D">
              <w:rPr>
                <w:rFonts w:ascii="Corbel" w:hAnsi="Corbel" w:cs="Fira Code"/>
                <w:b/>
                <w:bCs/>
                <w:sz w:val="24"/>
                <w:szCs w:val="24"/>
              </w:rPr>
              <w:t>ToolStripMenuItem</w:t>
            </w:r>
            <w:r w:rsidR="00A76F8D">
              <w:rPr>
                <w:rFonts w:ascii="Corbel" w:hAnsi="Corbel" w:cs="Fira Code"/>
                <w:b/>
                <w:bCs/>
                <w:sz w:val="24"/>
                <w:szCs w:val="24"/>
              </w:rPr>
              <w:t>File</w:t>
            </w:r>
            <w:proofErr w:type="spellEnd"/>
          </w:p>
          <w:p w14:paraId="52AED6D2" w14:textId="1E5845CA" w:rsidR="005C4789" w:rsidRPr="00B4296E" w:rsidRDefault="005C4789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About</w:t>
            </w:r>
          </w:p>
        </w:tc>
      </w:tr>
      <w:tr w:rsidR="00870682" w14:paraId="79BD77BB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7CBE4000" w14:textId="6AD3DE88" w:rsidR="00870682" w:rsidRDefault="00870682" w:rsidP="00A76F8D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r>
              <w:rPr>
                <w:rFonts w:ascii="Corbel" w:hAnsi="Corbel" w:cs="Fira Code"/>
                <w:sz w:val="28"/>
                <w:szCs w:val="28"/>
              </w:rPr>
              <w:t>colorDialog1</w:t>
            </w:r>
          </w:p>
        </w:tc>
        <w:tc>
          <w:tcPr>
            <w:tcW w:w="3640" w:type="dxa"/>
          </w:tcPr>
          <w:p w14:paraId="29AA350A" w14:textId="70901B76" w:rsidR="00870682" w:rsidRDefault="00870682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</w:tc>
        <w:tc>
          <w:tcPr>
            <w:tcW w:w="3640" w:type="dxa"/>
          </w:tcPr>
          <w:p w14:paraId="01C18FFC" w14:textId="3120C71E" w:rsidR="00870682" w:rsidRPr="00A76F8D" w:rsidRDefault="00870682" w:rsidP="00A7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colorDialog1</w:t>
            </w:r>
          </w:p>
        </w:tc>
      </w:tr>
      <w:tr w:rsidR="00870682" w14:paraId="44A96A79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08CE186E" w14:textId="37FF6059" w:rsidR="00870682" w:rsidRDefault="00870682" w:rsidP="00A76F8D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r>
              <w:rPr>
                <w:rFonts w:ascii="Corbel" w:hAnsi="Corbel" w:cs="Fira Code"/>
                <w:sz w:val="28"/>
                <w:szCs w:val="28"/>
              </w:rPr>
              <w:t>fontDialog1</w:t>
            </w:r>
          </w:p>
        </w:tc>
        <w:tc>
          <w:tcPr>
            <w:tcW w:w="3640" w:type="dxa"/>
          </w:tcPr>
          <w:p w14:paraId="658BF093" w14:textId="1BF57F8C" w:rsidR="00870682" w:rsidRDefault="00870682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</w:tc>
        <w:tc>
          <w:tcPr>
            <w:tcW w:w="3640" w:type="dxa"/>
          </w:tcPr>
          <w:p w14:paraId="44993595" w14:textId="37089D81" w:rsidR="00870682" w:rsidRPr="00A76F8D" w:rsidRDefault="00870682" w:rsidP="00A7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fontDialog1</w:t>
            </w:r>
          </w:p>
        </w:tc>
      </w:tr>
    </w:tbl>
    <w:p w14:paraId="25EC35C5" w14:textId="77777777" w:rsidR="007E5B86" w:rsidRDefault="007E5B86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73DD635" w14:textId="77777777" w:rsidR="00E7649B" w:rsidRDefault="00E7649B" w:rsidP="00203187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58DCEF3" w14:textId="77777777" w:rsidR="00E7649B" w:rsidRDefault="00E7649B" w:rsidP="00203187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6E13799" w14:textId="77777777" w:rsidR="00E7649B" w:rsidRDefault="00E7649B" w:rsidP="00203187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683BB0E" w14:textId="77777777" w:rsidR="00E7649B" w:rsidRDefault="00E7649B" w:rsidP="00203187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4084924" w14:textId="291E9D42" w:rsidR="00203187" w:rsidRDefault="00203187" w:rsidP="00203187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  <w:r>
        <w:rPr>
          <w:rFonts w:ascii="Corbel" w:hAnsi="Corbel" w:cs="Fira Code"/>
          <w:b/>
          <w:bCs/>
          <w:sz w:val="40"/>
          <w:szCs w:val="40"/>
          <w:u w:val="single"/>
        </w:rPr>
        <w:t>CODE</w:t>
      </w:r>
    </w:p>
    <w:p w14:paraId="387A4240" w14:textId="77777777" w:rsidR="00203187" w:rsidRDefault="00203187" w:rsidP="00203187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058F48C" w14:textId="1B75E1E6" w:rsidR="00203187" w:rsidRPr="00203187" w:rsidRDefault="00203187" w:rsidP="002031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203187">
        <w:rPr>
          <w:rFonts w:ascii="Consolas" w:hAnsi="Consolas" w:cs="Consolas"/>
          <w:color w:val="000000" w:themeColor="text1"/>
        </w:rPr>
        <w:t>/*</w:t>
      </w:r>
      <w:r w:rsidR="003B7A92">
        <w:rPr>
          <w:rFonts w:ascii="Consolas" w:hAnsi="Consolas" w:cs="Consolas"/>
          <w:color w:val="000000" w:themeColor="text1"/>
        </w:rPr>
        <w:t xml:space="preserve"> </w:t>
      </w:r>
      <w:r w:rsidRPr="00203187">
        <w:rPr>
          <w:rFonts w:ascii="Consolas" w:hAnsi="Consolas" w:cs="Consolas"/>
          <w:color w:val="000000" w:themeColor="text1"/>
        </w:rPr>
        <w:t>Project: Sales Form</w:t>
      </w:r>
    </w:p>
    <w:p w14:paraId="6FAA49F1" w14:textId="4A6EE5E2" w:rsidR="00203187" w:rsidRDefault="00203187" w:rsidP="002031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203187">
        <w:rPr>
          <w:rFonts w:ascii="Consolas" w:hAnsi="Consolas" w:cs="Consolas"/>
          <w:color w:val="000000" w:themeColor="text1"/>
        </w:rPr>
        <w:t xml:space="preserve"> *</w:t>
      </w:r>
      <w:r w:rsidR="003B7A92">
        <w:rPr>
          <w:rFonts w:ascii="Consolas" w:hAnsi="Consolas" w:cs="Consolas"/>
          <w:color w:val="000000" w:themeColor="text1"/>
        </w:rPr>
        <w:t xml:space="preserve"> </w:t>
      </w:r>
      <w:r w:rsidRPr="00203187">
        <w:rPr>
          <w:rFonts w:ascii="Consolas" w:hAnsi="Consolas" w:cs="Consolas"/>
          <w:color w:val="000000" w:themeColor="text1"/>
        </w:rPr>
        <w:t xml:space="preserve">Programmer: </w:t>
      </w:r>
      <w:proofErr w:type="spellStart"/>
      <w:r w:rsidRPr="00203187">
        <w:rPr>
          <w:rFonts w:ascii="Consolas" w:hAnsi="Consolas" w:cs="Consolas"/>
          <w:color w:val="000000" w:themeColor="text1"/>
        </w:rPr>
        <w:t>Labheshwar</w:t>
      </w:r>
      <w:proofErr w:type="spellEnd"/>
    </w:p>
    <w:p w14:paraId="1F6A6664" w14:textId="335B2388" w:rsidR="00203187" w:rsidRPr="00203187" w:rsidRDefault="00203187" w:rsidP="002031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*</w:t>
      </w:r>
      <w:r w:rsidR="003B7A92">
        <w:rPr>
          <w:rFonts w:ascii="Consolas" w:hAnsi="Consolas" w:cs="Consolas"/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</w:rPr>
        <w:t>Roll Number: (2K20/CSM/50)</w:t>
      </w:r>
    </w:p>
    <w:p w14:paraId="72E38D66" w14:textId="3F4D9B7E" w:rsidR="00203187" w:rsidRPr="00203187" w:rsidRDefault="00203187" w:rsidP="00A30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203187">
        <w:rPr>
          <w:rFonts w:ascii="Consolas" w:hAnsi="Consolas" w:cs="Consolas"/>
          <w:color w:val="000000" w:themeColor="text1"/>
        </w:rPr>
        <w:t xml:space="preserve"> *</w:t>
      </w:r>
      <w:r w:rsidR="003B7A92">
        <w:rPr>
          <w:rFonts w:ascii="Consolas" w:hAnsi="Consolas" w:cs="Consolas"/>
          <w:color w:val="000000" w:themeColor="text1"/>
        </w:rPr>
        <w:t xml:space="preserve"> </w:t>
      </w:r>
      <w:r w:rsidRPr="00203187">
        <w:rPr>
          <w:rFonts w:ascii="Consolas" w:hAnsi="Consolas" w:cs="Consolas"/>
          <w:color w:val="000000" w:themeColor="text1"/>
        </w:rPr>
        <w:t xml:space="preserve">Description: This project </w:t>
      </w:r>
      <w:r w:rsidR="00A30D15">
        <w:rPr>
          <w:rFonts w:ascii="Consolas" w:hAnsi="Consolas" w:cs="Consolas"/>
          <w:color w:val="000000" w:themeColor="text1"/>
        </w:rPr>
        <w:t>generated summary report for orders and enrollments.</w:t>
      </w:r>
    </w:p>
    <w:p w14:paraId="25B63276" w14:textId="1C247FF5" w:rsidR="00203187" w:rsidRDefault="00203187" w:rsidP="00A30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203187">
        <w:rPr>
          <w:rFonts w:ascii="Consolas" w:hAnsi="Consolas" w:cs="Consolas"/>
          <w:color w:val="000000" w:themeColor="text1"/>
        </w:rPr>
        <w:t xml:space="preserve"> </w:t>
      </w:r>
      <w:r w:rsidR="00A30D15">
        <w:rPr>
          <w:rFonts w:ascii="Consolas" w:hAnsi="Consolas" w:cs="Consolas"/>
          <w:color w:val="000000" w:themeColor="text1"/>
        </w:rPr>
        <w:t>*</w:t>
      </w:r>
      <w:r w:rsidR="003B7A92">
        <w:rPr>
          <w:rFonts w:ascii="Consolas" w:hAnsi="Consolas" w:cs="Consolas"/>
          <w:color w:val="000000" w:themeColor="text1"/>
        </w:rPr>
        <w:t xml:space="preserve"> </w:t>
      </w:r>
      <w:r w:rsidR="00A30D15" w:rsidRPr="00A30D15">
        <w:rPr>
          <w:rFonts w:ascii="Consolas" w:hAnsi="Consolas" w:cs="Consolas"/>
          <w:color w:val="000000" w:themeColor="text1"/>
        </w:rPr>
        <w:t>This project calculates the amount due</w:t>
      </w:r>
      <w:r w:rsidR="00A30D15">
        <w:rPr>
          <w:rFonts w:ascii="Consolas" w:hAnsi="Consolas" w:cs="Consolas"/>
          <w:color w:val="000000" w:themeColor="text1"/>
        </w:rPr>
        <w:t xml:space="preserve"> </w:t>
      </w:r>
      <w:r w:rsidR="00A30D15" w:rsidRPr="00A30D15">
        <w:rPr>
          <w:rFonts w:ascii="Consolas" w:hAnsi="Consolas" w:cs="Consolas"/>
          <w:color w:val="000000" w:themeColor="text1"/>
        </w:rPr>
        <w:t xml:space="preserve">based on the customer selection and </w:t>
      </w:r>
    </w:p>
    <w:p w14:paraId="558141A5" w14:textId="05049714" w:rsidR="00A30D15" w:rsidRPr="00203187" w:rsidRDefault="00A30D15" w:rsidP="00A30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*</w:t>
      </w:r>
      <w:r w:rsidR="003B7A92">
        <w:rPr>
          <w:rFonts w:ascii="Consolas" w:hAnsi="Consolas" w:cs="Consolas"/>
          <w:color w:val="000000" w:themeColor="text1"/>
        </w:rPr>
        <w:t xml:space="preserve"> </w:t>
      </w:r>
      <w:r w:rsidRPr="00A30D15">
        <w:rPr>
          <w:rFonts w:ascii="Consolas" w:hAnsi="Consolas" w:cs="Consolas"/>
          <w:color w:val="000000" w:themeColor="text1"/>
        </w:rPr>
        <w:t>accumulates summary data for the day</w:t>
      </w:r>
      <w:r w:rsidR="00751FA6">
        <w:rPr>
          <w:rFonts w:ascii="Consolas" w:hAnsi="Consolas" w:cs="Consolas"/>
          <w:color w:val="000000" w:themeColor="text1"/>
        </w:rPr>
        <w:t>.</w:t>
      </w:r>
    </w:p>
    <w:p w14:paraId="59BAA1EC" w14:textId="77777777" w:rsidR="00203187" w:rsidRPr="00203187" w:rsidRDefault="00203187" w:rsidP="002031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203187">
        <w:rPr>
          <w:rFonts w:ascii="Consolas" w:hAnsi="Consolas" w:cs="Consolas"/>
          <w:color w:val="000000" w:themeColor="text1"/>
        </w:rPr>
        <w:t xml:space="preserve"> * Includes error trapping and summary calculations.</w:t>
      </w:r>
    </w:p>
    <w:p w14:paraId="67E2B865" w14:textId="77777777" w:rsidR="00203187" w:rsidRPr="00203187" w:rsidRDefault="00203187" w:rsidP="002031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203187">
        <w:rPr>
          <w:rFonts w:ascii="Consolas" w:hAnsi="Consolas" w:cs="Consolas"/>
          <w:color w:val="000000" w:themeColor="text1"/>
        </w:rPr>
        <w:t xml:space="preserve"> */</w:t>
      </w:r>
    </w:p>
    <w:p w14:paraId="7FC8D67A" w14:textId="77777777" w:rsidR="00203187" w:rsidRPr="00203187" w:rsidRDefault="00203187" w:rsidP="002031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</w:p>
    <w:p w14:paraId="276AB18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FF"/>
          <w:highlight w:val="white"/>
        </w:rPr>
        <w:t>using</w:t>
      </w:r>
      <w:r w:rsidRPr="00691597">
        <w:rPr>
          <w:rFonts w:ascii="Consolas" w:hAnsi="Consolas" w:cs="Consolas"/>
          <w:color w:val="000000"/>
          <w:highlight w:val="white"/>
        </w:rPr>
        <w:t xml:space="preserve"> System;</w:t>
      </w:r>
    </w:p>
    <w:p w14:paraId="432A949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FF"/>
          <w:highlight w:val="white"/>
        </w:rPr>
        <w:t>using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System.Collections.Generic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53923B7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FF"/>
          <w:highlight w:val="white"/>
        </w:rPr>
        <w:t>using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System.ComponentModel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2BFF43C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FF"/>
          <w:highlight w:val="white"/>
        </w:rPr>
        <w:t>using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System.Data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7AD902E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FF"/>
          <w:highlight w:val="white"/>
        </w:rPr>
        <w:t>using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System.Drawing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7252878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FF"/>
          <w:highlight w:val="white"/>
        </w:rPr>
        <w:t>using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System.Linq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6325434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FF"/>
          <w:highlight w:val="white"/>
        </w:rPr>
        <w:t>using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System.Text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27936F9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FF"/>
          <w:highlight w:val="white"/>
        </w:rPr>
        <w:t>using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System.Threading.Tasks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5E2C911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FF"/>
          <w:highlight w:val="white"/>
        </w:rPr>
        <w:t>using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System.Windows.Forms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6EC67FF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027D61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FF"/>
          <w:highlight w:val="white"/>
        </w:rPr>
        <w:t>namespace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OrdersAndSummaryReport</w:t>
      </w:r>
      <w:proofErr w:type="spellEnd"/>
    </w:p>
    <w:p w14:paraId="234CDC0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>{</w:t>
      </w:r>
    </w:p>
    <w:p w14:paraId="56A2418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</w:t>
      </w:r>
      <w:r w:rsidRPr="00691597">
        <w:rPr>
          <w:rFonts w:ascii="Consolas" w:hAnsi="Consolas" w:cs="Consolas"/>
          <w:color w:val="0000FF"/>
          <w:highlight w:val="white"/>
        </w:rPr>
        <w:t>public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partial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class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OrderAndSummaryReportForm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: </w:t>
      </w:r>
      <w:r w:rsidRPr="00691597">
        <w:rPr>
          <w:rFonts w:ascii="Consolas" w:hAnsi="Consolas" w:cs="Consolas"/>
          <w:color w:val="2B91AF"/>
          <w:highlight w:val="white"/>
        </w:rPr>
        <w:t>Form</w:t>
      </w:r>
    </w:p>
    <w:p w14:paraId="29B7AB7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{</w:t>
      </w:r>
    </w:p>
    <w:p w14:paraId="063A81A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8000"/>
          <w:highlight w:val="white"/>
        </w:rPr>
        <w:t>// Declare Class Variables</w:t>
      </w:r>
    </w:p>
    <w:p w14:paraId="16CF6A05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decimal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coursePriceDecimal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totalOrderDecimal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totalSalesDecimal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, </w:t>
      </w:r>
    </w:p>
    <w:p w14:paraId="0D8D8438" w14:textId="31E0C41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highlight w:val="white"/>
        </w:rPr>
      </w:pPr>
      <w:proofErr w:type="spellStart"/>
      <w:r w:rsidRPr="00691597">
        <w:rPr>
          <w:rFonts w:ascii="Consolas" w:hAnsi="Consolas" w:cs="Consolas"/>
          <w:color w:val="000000"/>
          <w:highlight w:val="white"/>
        </w:rPr>
        <w:t>courseDecimal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09161EE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int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coursesInteger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ordersInteger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30AD47F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02AF58E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public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OrderAndSummaryReportForm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</w:t>
      </w:r>
    </w:p>
    <w:p w14:paraId="1BF16A6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178BFA3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InitializeComponent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();</w:t>
      </w:r>
    </w:p>
    <w:p w14:paraId="700BDA9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11CCAF7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4732F8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enrollButton_Click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01F3581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6F8627C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enroll();</w:t>
      </w:r>
    </w:p>
    <w:p w14:paraId="08B06EC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7395F04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A2EB70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enrollmentCompleteButton_Click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4D30FB2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6B1F34E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enrollmentComplete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(sender, e);</w:t>
      </w:r>
    </w:p>
    <w:p w14:paraId="273D247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6FAC92A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A836EC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summaryReportButton_Click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2F3CCAA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4A36B7F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summaryReport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();</w:t>
      </w:r>
    </w:p>
    <w:p w14:paraId="303C5606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4B37FFEF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BA66BCD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9E5B45E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42DCDB9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67A81BC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618A995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977AFD6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29E7F00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68B2095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CA570A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5BCEF1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0C2DD13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exitButton_Click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54C05F8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731EC15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FF"/>
          <w:highlight w:val="white"/>
        </w:rPr>
        <w:t>this</w:t>
      </w:r>
      <w:r w:rsidRPr="00691597">
        <w:rPr>
          <w:rFonts w:ascii="Consolas" w:hAnsi="Consolas" w:cs="Consolas"/>
          <w:color w:val="000000"/>
          <w:highlight w:val="white"/>
        </w:rPr>
        <w:t>.Close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();</w:t>
      </w:r>
    </w:p>
    <w:p w14:paraId="7DEC495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6CC6C94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123881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enrollToolStripMenuItem_Click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6B28031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790A658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enroll();</w:t>
      </w:r>
    </w:p>
    <w:p w14:paraId="1EE71CC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2346F10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0E48AE80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enrollmentCompleteToolStripMenuItem_Click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</w:p>
    <w:p w14:paraId="739A70DD" w14:textId="2E22F61E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8640"/>
        <w:rPr>
          <w:rFonts w:ascii="Consolas" w:hAnsi="Consolas" w:cs="Consolas"/>
          <w:color w:val="000000"/>
          <w:highlight w:val="white"/>
        </w:rPr>
      </w:pP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06E8B2C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281ED30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enrollmentComplete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(sender, e);</w:t>
      </w:r>
    </w:p>
    <w:p w14:paraId="4191CA5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110C6AE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46E376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summaryToolStripMenuItem_Click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33510EB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47AE4C3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summaryReport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();</w:t>
      </w:r>
    </w:p>
    <w:p w14:paraId="04AE834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35EEA4C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F33BD9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aboutToolStripMenuItem_Click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1EFDCB5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096D740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Display information in a message box.</w:t>
      </w:r>
    </w:p>
    <w:p w14:paraId="47094B0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A90D3A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00FF"/>
          <w:highlight w:val="white"/>
        </w:rPr>
        <w:t>string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aboutString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A31515"/>
          <w:highlight w:val="white"/>
        </w:rPr>
        <w:t xml:space="preserve">"Programmed by </w:t>
      </w:r>
      <w:proofErr w:type="spellStart"/>
      <w:r w:rsidRPr="00691597">
        <w:rPr>
          <w:rFonts w:ascii="Consolas" w:hAnsi="Consolas" w:cs="Consolas"/>
          <w:color w:val="A31515"/>
          <w:highlight w:val="white"/>
        </w:rPr>
        <w:t>Labheshwar</w:t>
      </w:r>
      <w:proofErr w:type="spellEnd"/>
      <w:r w:rsidRPr="00691597">
        <w:rPr>
          <w:rFonts w:ascii="Consolas" w:hAnsi="Consolas" w:cs="Consolas"/>
          <w:color w:val="A31515"/>
          <w:highlight w:val="white"/>
        </w:rPr>
        <w:t>\</w:t>
      </w:r>
      <w:proofErr w:type="spellStart"/>
      <w:r w:rsidRPr="00691597">
        <w:rPr>
          <w:rFonts w:ascii="Consolas" w:hAnsi="Consolas" w:cs="Consolas"/>
          <w:color w:val="A31515"/>
          <w:highlight w:val="white"/>
        </w:rPr>
        <w:t>nVersion</w:t>
      </w:r>
      <w:proofErr w:type="spellEnd"/>
      <w:r w:rsidRPr="00691597">
        <w:rPr>
          <w:rFonts w:ascii="Consolas" w:hAnsi="Consolas" w:cs="Consolas"/>
          <w:color w:val="A31515"/>
          <w:highlight w:val="white"/>
        </w:rPr>
        <w:t xml:space="preserve"> 1.1"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3115057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00FF"/>
          <w:highlight w:val="white"/>
        </w:rPr>
        <w:t>string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captionString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</w:t>
      </w:r>
    </w:p>
    <w:p w14:paraId="0E7F5E8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A31515"/>
          <w:highlight w:val="white"/>
        </w:rPr>
        <w:t xml:space="preserve">"About </w:t>
      </w:r>
      <w:proofErr w:type="spellStart"/>
      <w:r w:rsidRPr="00691597">
        <w:rPr>
          <w:rFonts w:ascii="Consolas" w:hAnsi="Consolas" w:cs="Consolas"/>
          <w:color w:val="A31515"/>
          <w:highlight w:val="white"/>
        </w:rPr>
        <w:t>CodeLab</w:t>
      </w:r>
      <w:proofErr w:type="spellEnd"/>
      <w:r w:rsidRPr="00691597">
        <w:rPr>
          <w:rFonts w:ascii="Consolas" w:hAnsi="Consolas" w:cs="Consolas"/>
          <w:color w:val="A31515"/>
          <w:highlight w:val="white"/>
        </w:rPr>
        <w:t xml:space="preserve"> By Labesh Courses Enrollment"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47593E2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MessageBox</w:t>
      </w:r>
      <w:r w:rsidRPr="00691597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aboutString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captionString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);</w:t>
      </w:r>
    </w:p>
    <w:p w14:paraId="45B215F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5C02711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4BA361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fontToolStripMenuItem_Click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56B9A79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2B5EE4C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Change the label’s font.</w:t>
      </w:r>
    </w:p>
    <w:p w14:paraId="727C9F5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1F95A5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Initialize the dialog box.</w:t>
      </w:r>
    </w:p>
    <w:p w14:paraId="460AB88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fontDialog1.Font =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headerLabel.Font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2457055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974A7B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Display the dialog box.</w:t>
      </w:r>
    </w:p>
    <w:p w14:paraId="4B52A11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fontDialog1.ShowDialog();</w:t>
      </w:r>
    </w:p>
    <w:p w14:paraId="3BFA12F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03B68F5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Assign the new font.</w:t>
      </w:r>
    </w:p>
    <w:p w14:paraId="0DA6790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headerLabel.Font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fontDialog1.Font;</w:t>
      </w:r>
    </w:p>
    <w:p w14:paraId="467E4C7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7647AD1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6C953D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colorToolStripMenuItem_Click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64A1D6A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2FB4174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 xml:space="preserve">// Change the form’s </w:t>
      </w:r>
      <w:proofErr w:type="spellStart"/>
      <w:r w:rsidRPr="00691597">
        <w:rPr>
          <w:rFonts w:ascii="Consolas" w:hAnsi="Consolas" w:cs="Consolas"/>
          <w:color w:val="008000"/>
          <w:highlight w:val="white"/>
        </w:rPr>
        <w:t>ForeColor</w:t>
      </w:r>
      <w:proofErr w:type="spellEnd"/>
      <w:r w:rsidRPr="00691597">
        <w:rPr>
          <w:rFonts w:ascii="Consolas" w:hAnsi="Consolas" w:cs="Consolas"/>
          <w:color w:val="008000"/>
          <w:highlight w:val="white"/>
        </w:rPr>
        <w:t>.</w:t>
      </w:r>
    </w:p>
    <w:p w14:paraId="2AED3C5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A305E4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Applies to all controls on the form that haven’t had their</w:t>
      </w:r>
    </w:p>
    <w:p w14:paraId="5C9E662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 xml:space="preserve">// </w:t>
      </w:r>
      <w:proofErr w:type="spellStart"/>
      <w:r w:rsidRPr="00691597">
        <w:rPr>
          <w:rFonts w:ascii="Consolas" w:hAnsi="Consolas" w:cs="Consolas"/>
          <w:color w:val="008000"/>
          <w:highlight w:val="white"/>
        </w:rPr>
        <w:t>ForeColor</w:t>
      </w:r>
      <w:proofErr w:type="spellEnd"/>
      <w:r w:rsidRPr="00691597">
        <w:rPr>
          <w:rFonts w:ascii="Consolas" w:hAnsi="Consolas" w:cs="Consolas"/>
          <w:color w:val="008000"/>
          <w:highlight w:val="white"/>
        </w:rPr>
        <w:t xml:space="preserve"> explicitly modified.</w:t>
      </w:r>
    </w:p>
    <w:p w14:paraId="43C17FCB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197104B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03AFF69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EAFBF95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A0BBBBB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979A996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021B2FF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B495C37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C1868B8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74E128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1506D3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Initialize the dialog box.</w:t>
      </w:r>
    </w:p>
    <w:p w14:paraId="357B4C2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colorDialog1.Color = </w:t>
      </w:r>
      <w:proofErr w:type="spellStart"/>
      <w:r w:rsidRPr="00691597">
        <w:rPr>
          <w:rFonts w:ascii="Consolas" w:hAnsi="Consolas" w:cs="Consolas"/>
          <w:color w:val="0000FF"/>
          <w:highlight w:val="white"/>
        </w:rPr>
        <w:t>this</w:t>
      </w:r>
      <w:r w:rsidRPr="00691597">
        <w:rPr>
          <w:rFonts w:ascii="Consolas" w:hAnsi="Consolas" w:cs="Consolas"/>
          <w:color w:val="000000"/>
          <w:highlight w:val="white"/>
        </w:rPr>
        <w:t>.ForeColor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56250DD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691E31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Display the dialog box.</w:t>
      </w:r>
    </w:p>
    <w:p w14:paraId="05C2340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colorDialog1.ShowDialog();</w:t>
      </w:r>
    </w:p>
    <w:p w14:paraId="0653241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E9BA87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Assign the new color.</w:t>
      </w:r>
    </w:p>
    <w:p w14:paraId="749AECF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FF"/>
          <w:highlight w:val="white"/>
        </w:rPr>
        <w:t>this</w:t>
      </w:r>
      <w:r w:rsidRPr="00691597">
        <w:rPr>
          <w:rFonts w:ascii="Consolas" w:hAnsi="Consolas" w:cs="Consolas"/>
          <w:color w:val="000000"/>
          <w:highlight w:val="white"/>
        </w:rPr>
        <w:t>.ForeColor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colorDialog1.Color;</w:t>
      </w:r>
    </w:p>
    <w:p w14:paraId="7680C23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44A7FB7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B6700A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exitToolStripMenuItem_Click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39922E7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380D4C7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FF"/>
          <w:highlight w:val="white"/>
        </w:rPr>
        <w:t>this</w:t>
      </w:r>
      <w:r w:rsidRPr="00691597">
        <w:rPr>
          <w:rFonts w:ascii="Consolas" w:hAnsi="Consolas" w:cs="Consolas"/>
          <w:color w:val="000000"/>
          <w:highlight w:val="white"/>
        </w:rPr>
        <w:t>.Close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();</w:t>
      </w:r>
    </w:p>
    <w:p w14:paraId="713C5FA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342D85D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175828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webDevRadioButton_CheckedChanged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241CFF3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07786F4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findAndUpdateTextBox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(sender);</w:t>
      </w:r>
    </w:p>
    <w:p w14:paraId="3250A48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5AC54E7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E6059F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appDevRadioButton_CheckedChanged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316822B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0307782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findAndUpdateTextBox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(sender);</w:t>
      </w:r>
    </w:p>
    <w:p w14:paraId="50985AA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7FDBDD7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0CC12A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mlRadioButton_CheckedChanged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1FF50E7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173833F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findAndUpdateTextBox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(sender);</w:t>
      </w:r>
    </w:p>
    <w:p w14:paraId="622D2FB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7A8C5BC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90F8809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codingResourcesCheckBox_CheckedChanged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</w:p>
    <w:p w14:paraId="75AA4C31" w14:textId="3929F101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7920" w:firstLine="720"/>
        <w:rPr>
          <w:rFonts w:ascii="Consolas" w:hAnsi="Consolas" w:cs="Consolas"/>
          <w:color w:val="000000"/>
          <w:highlight w:val="white"/>
        </w:rPr>
      </w:pP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2139DEB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442240D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updateItemTextPrice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();</w:t>
      </w:r>
    </w:p>
    <w:p w14:paraId="711E459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316037E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34E4DF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mentorshipCheckBox_CheckedChanged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7E1313B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3CE92D4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updateItemTextPrice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();</w:t>
      </w:r>
    </w:p>
    <w:p w14:paraId="587ABAC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775B86A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79032FA" w14:textId="77777777" w:rsidR="00FC263B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jobPlacementCheckBox_CheckedChanged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</w:p>
    <w:p w14:paraId="0D48CCBF" w14:textId="607E47AA" w:rsidR="00691597" w:rsidRPr="00691597" w:rsidRDefault="00691597" w:rsidP="00FC263B">
      <w:pPr>
        <w:autoSpaceDE w:val="0"/>
        <w:autoSpaceDN w:val="0"/>
        <w:adjustRightInd w:val="0"/>
        <w:spacing w:after="0" w:line="240" w:lineRule="auto"/>
        <w:ind w:left="7920" w:firstLine="720"/>
        <w:rPr>
          <w:rFonts w:ascii="Consolas" w:hAnsi="Consolas" w:cs="Consolas"/>
          <w:color w:val="000000"/>
          <w:highlight w:val="white"/>
        </w:rPr>
      </w:pP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3CE3716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7C82A18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updateItemTextPrice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();</w:t>
      </w:r>
    </w:p>
    <w:p w14:paraId="3A7CD1A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6184B4E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B1C368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enroll()</w:t>
      </w:r>
    </w:p>
    <w:p w14:paraId="4465305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78FB414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Add the current item price and quantity to the order.</w:t>
      </w:r>
    </w:p>
    <w:p w14:paraId="605BA20A" w14:textId="77777777" w:rsidR="00D125E5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</w:p>
    <w:p w14:paraId="3F845EB2" w14:textId="77777777" w:rsidR="00D125E5" w:rsidRDefault="00D125E5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0F7770C4" w14:textId="77777777" w:rsidR="00D125E5" w:rsidRDefault="00D125E5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972EBD1" w14:textId="77777777" w:rsidR="00D125E5" w:rsidRDefault="00D125E5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ECA6477" w14:textId="77777777" w:rsidR="00D125E5" w:rsidRDefault="00D125E5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59B75DA" w14:textId="77777777" w:rsidR="00D125E5" w:rsidRDefault="00D125E5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471D12E" w14:textId="77777777" w:rsidR="00D125E5" w:rsidRDefault="00D125E5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650EDC2" w14:textId="77777777" w:rsidR="00D125E5" w:rsidRDefault="00D125E5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A65E004" w14:textId="77777777" w:rsidR="00D125E5" w:rsidRDefault="00D125E5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3D057B6" w14:textId="77777777" w:rsidR="00D125E5" w:rsidRDefault="00D125E5" w:rsidP="00D125E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highlight w:val="white"/>
        </w:rPr>
      </w:pPr>
    </w:p>
    <w:p w14:paraId="0702A599" w14:textId="77777777" w:rsidR="00D125E5" w:rsidRDefault="00D125E5" w:rsidP="00D125E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highlight w:val="white"/>
        </w:rPr>
      </w:pPr>
    </w:p>
    <w:p w14:paraId="5A04474A" w14:textId="4AC1C72B" w:rsidR="00691597" w:rsidRPr="00691597" w:rsidRDefault="00691597" w:rsidP="00D125E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FF"/>
          <w:highlight w:val="white"/>
        </w:rPr>
        <w:t>if</w:t>
      </w:r>
      <w:r w:rsidRPr="00691597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noCourseRadioButton.Checked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)</w:t>
      </w:r>
    </w:p>
    <w:p w14:paraId="712FBD8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538B5B6F" w14:textId="77777777" w:rsidR="00D125E5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MessageBox</w:t>
      </w:r>
      <w:r w:rsidRPr="00691597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A31515"/>
          <w:highlight w:val="white"/>
        </w:rPr>
        <w:t>"You must select a course."</w:t>
      </w:r>
      <w:r w:rsidRPr="00691597">
        <w:rPr>
          <w:rFonts w:ascii="Consolas" w:hAnsi="Consolas" w:cs="Consolas"/>
          <w:color w:val="000000"/>
          <w:highlight w:val="white"/>
        </w:rPr>
        <w:t xml:space="preserve">, </w:t>
      </w:r>
    </w:p>
    <w:p w14:paraId="4F8676C6" w14:textId="0B97A46B" w:rsidR="00691597" w:rsidRPr="00691597" w:rsidRDefault="00691597" w:rsidP="00D125E5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A31515"/>
          <w:highlight w:val="white"/>
        </w:rPr>
        <w:t>"Missing Required Entry"</w:t>
      </w:r>
      <w:r w:rsidRPr="00691597">
        <w:rPr>
          <w:rFonts w:ascii="Consolas" w:hAnsi="Consolas" w:cs="Consolas"/>
          <w:color w:val="000000"/>
          <w:highlight w:val="white"/>
        </w:rPr>
        <w:t>);</w:t>
      </w:r>
    </w:p>
    <w:p w14:paraId="748773A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0B6CB2D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00FF"/>
          <w:highlight w:val="white"/>
        </w:rPr>
        <w:t>else</w:t>
      </w:r>
    </w:p>
    <w:p w14:paraId="6415048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155B412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691597">
        <w:rPr>
          <w:rFonts w:ascii="Consolas" w:hAnsi="Consolas" w:cs="Consolas"/>
          <w:color w:val="0000FF"/>
          <w:highlight w:val="white"/>
        </w:rPr>
        <w:t>try</w:t>
      </w:r>
    </w:p>
    <w:p w14:paraId="68E0338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{</w:t>
      </w:r>
    </w:p>
    <w:p w14:paraId="7C2606F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691597">
        <w:rPr>
          <w:rFonts w:ascii="Consolas" w:hAnsi="Consolas" w:cs="Consolas"/>
          <w:color w:val="0000FF"/>
          <w:highlight w:val="white"/>
        </w:rPr>
        <w:t>int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quantityInteger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691597">
        <w:rPr>
          <w:rFonts w:ascii="Consolas" w:hAnsi="Consolas" w:cs="Consolas"/>
          <w:color w:val="0000FF"/>
          <w:highlight w:val="white"/>
        </w:rPr>
        <w:t>int</w:t>
      </w:r>
      <w:r w:rsidRPr="00691597">
        <w:rPr>
          <w:rFonts w:ascii="Consolas" w:hAnsi="Consolas" w:cs="Consolas"/>
          <w:color w:val="000000"/>
          <w:highlight w:val="white"/>
        </w:rPr>
        <w:t>.Parse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quantityTextBox.Text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);</w:t>
      </w:r>
    </w:p>
    <w:p w14:paraId="59E5A5F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691597">
        <w:rPr>
          <w:rFonts w:ascii="Consolas" w:hAnsi="Consolas" w:cs="Consolas"/>
          <w:color w:val="0000FF"/>
          <w:highlight w:val="white"/>
        </w:rPr>
        <w:t>if</w:t>
      </w:r>
      <w:r w:rsidRPr="00691597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quantityInteger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&gt; 0)</w:t>
      </w:r>
    </w:p>
    <w:p w14:paraId="5A1CE12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{</w:t>
      </w:r>
    </w:p>
    <w:p w14:paraId="20F668A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coursesInteger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+=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quantityInteger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28191C6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totalOrderDecimal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+=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*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quantityInteger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666306B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clearForNextItem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();</w:t>
      </w:r>
    </w:p>
    <w:p w14:paraId="0006556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enrollmentCompleteButton.Enabled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0000FF"/>
          <w:highlight w:val="white"/>
        </w:rPr>
        <w:t>true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0E073AF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}</w:t>
      </w:r>
    </w:p>
    <w:p w14:paraId="466DFAC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691597">
        <w:rPr>
          <w:rFonts w:ascii="Consolas" w:hAnsi="Consolas" w:cs="Consolas"/>
          <w:color w:val="0000FF"/>
          <w:highlight w:val="white"/>
        </w:rPr>
        <w:t>else</w:t>
      </w:r>
    </w:p>
    <w:p w14:paraId="043BBFF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{</w:t>
      </w:r>
    </w:p>
    <w:p w14:paraId="04B93454" w14:textId="77777777" w:rsidR="000014F3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MessageBox</w:t>
      </w:r>
      <w:r w:rsidRPr="00691597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A31515"/>
          <w:highlight w:val="white"/>
        </w:rPr>
        <w:t>"Please enter a quantity."</w:t>
      </w:r>
      <w:r w:rsidRPr="00691597">
        <w:rPr>
          <w:rFonts w:ascii="Consolas" w:hAnsi="Consolas" w:cs="Consolas"/>
          <w:color w:val="000000"/>
          <w:highlight w:val="white"/>
        </w:rPr>
        <w:t xml:space="preserve">, </w:t>
      </w:r>
    </w:p>
    <w:p w14:paraId="03405C86" w14:textId="57F247CC" w:rsidR="00691597" w:rsidRPr="00691597" w:rsidRDefault="00691597" w:rsidP="000014F3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A31515"/>
          <w:highlight w:val="white"/>
        </w:rPr>
        <w:t>"Missing Required Entry"</w:t>
      </w:r>
      <w:r w:rsidRPr="00691597">
        <w:rPr>
          <w:rFonts w:ascii="Consolas" w:hAnsi="Consolas" w:cs="Consolas"/>
          <w:color w:val="000000"/>
          <w:highlight w:val="white"/>
        </w:rPr>
        <w:t>);</w:t>
      </w:r>
    </w:p>
    <w:p w14:paraId="572A227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}</w:t>
      </w:r>
    </w:p>
    <w:p w14:paraId="067952B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}</w:t>
      </w:r>
    </w:p>
    <w:p w14:paraId="7767811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691597">
        <w:rPr>
          <w:rFonts w:ascii="Consolas" w:hAnsi="Consolas" w:cs="Consolas"/>
          <w:color w:val="0000FF"/>
          <w:highlight w:val="white"/>
        </w:rPr>
        <w:t>catch</w:t>
      </w:r>
      <w:r w:rsidRPr="00691597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FormatException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)</w:t>
      </w:r>
    </w:p>
    <w:p w14:paraId="58D008D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{</w:t>
      </w:r>
    </w:p>
    <w:p w14:paraId="3FEF6CC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MessageBox</w:t>
      </w:r>
      <w:r w:rsidRPr="00691597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A31515"/>
          <w:highlight w:val="white"/>
        </w:rPr>
        <w:t>"Invalid Quantity."</w:t>
      </w:r>
      <w:r w:rsidRPr="00691597">
        <w:rPr>
          <w:rFonts w:ascii="Consolas" w:hAnsi="Consolas" w:cs="Consolas"/>
          <w:color w:val="000000"/>
          <w:highlight w:val="white"/>
        </w:rPr>
        <w:t xml:space="preserve">, </w:t>
      </w:r>
      <w:r w:rsidRPr="00691597">
        <w:rPr>
          <w:rFonts w:ascii="Consolas" w:hAnsi="Consolas" w:cs="Consolas"/>
          <w:color w:val="A31515"/>
          <w:highlight w:val="white"/>
        </w:rPr>
        <w:t>"Data Entry Error"</w:t>
      </w:r>
      <w:r w:rsidRPr="00691597">
        <w:rPr>
          <w:rFonts w:ascii="Consolas" w:hAnsi="Consolas" w:cs="Consolas"/>
          <w:color w:val="000000"/>
          <w:highlight w:val="white"/>
        </w:rPr>
        <w:t>);</w:t>
      </w:r>
    </w:p>
    <w:p w14:paraId="5F2CFE3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quantityTextBox.Focus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();</w:t>
      </w:r>
    </w:p>
    <w:p w14:paraId="5C222BD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quantityTextBox.SelectAll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();</w:t>
      </w:r>
    </w:p>
    <w:p w14:paraId="25F9EF5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}</w:t>
      </w:r>
    </w:p>
    <w:p w14:paraId="005EC01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4DFBAE4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4B5AEDE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A64CF8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enrollmentComplete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e)</w:t>
      </w:r>
    </w:p>
    <w:p w14:paraId="0879E1A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46D3AB4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 xml:space="preserve">// Enrollment is complete, add to </w:t>
      </w:r>
      <w:proofErr w:type="spellStart"/>
      <w:r w:rsidRPr="00691597">
        <w:rPr>
          <w:rFonts w:ascii="Consolas" w:hAnsi="Consolas" w:cs="Consolas"/>
          <w:color w:val="008000"/>
          <w:highlight w:val="white"/>
        </w:rPr>
        <w:t>summay</w:t>
      </w:r>
      <w:proofErr w:type="spellEnd"/>
      <w:r w:rsidRPr="00691597">
        <w:rPr>
          <w:rFonts w:ascii="Consolas" w:hAnsi="Consolas" w:cs="Consolas"/>
          <w:color w:val="008000"/>
          <w:highlight w:val="white"/>
        </w:rPr>
        <w:t xml:space="preserve"> and clear order.</w:t>
      </w:r>
    </w:p>
    <w:p w14:paraId="415D845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Check if the last enrollment was added to the total</w:t>
      </w:r>
    </w:p>
    <w:p w14:paraId="3BAA485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00FF"/>
          <w:highlight w:val="white"/>
        </w:rPr>
        <w:t>if</w:t>
      </w:r>
      <w:r w:rsidRPr="00691597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itemPriceTextBox.Text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!= </w:t>
      </w:r>
      <w:r w:rsidRPr="00691597">
        <w:rPr>
          <w:rFonts w:ascii="Consolas" w:hAnsi="Consolas" w:cs="Consolas"/>
          <w:color w:val="A31515"/>
          <w:highlight w:val="white"/>
        </w:rPr>
        <w:t>""</w:t>
      </w:r>
      <w:r w:rsidRPr="00691597">
        <w:rPr>
          <w:rFonts w:ascii="Consolas" w:hAnsi="Consolas" w:cs="Consolas"/>
          <w:color w:val="000000"/>
          <w:highlight w:val="white"/>
        </w:rPr>
        <w:t>)</w:t>
      </w:r>
    </w:p>
    <w:p w14:paraId="0EA5B91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06BAD43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DialogResult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responseDialogResult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486C1D8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691597">
        <w:rPr>
          <w:rFonts w:ascii="Consolas" w:hAnsi="Consolas" w:cs="Consolas"/>
          <w:color w:val="0000FF"/>
          <w:highlight w:val="white"/>
        </w:rPr>
        <w:t>string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messageString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A31515"/>
          <w:highlight w:val="white"/>
        </w:rPr>
        <w:t>"Current Item not recorded. Enroll first!"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737E9E7E" w14:textId="77777777" w:rsidR="000014F3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responseDialogResult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MessageBox</w:t>
      </w:r>
      <w:r w:rsidRPr="00691597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messageString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, </w:t>
      </w:r>
    </w:p>
    <w:p w14:paraId="38887E3F" w14:textId="77777777" w:rsidR="000014F3" w:rsidRDefault="00691597" w:rsidP="000014F3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A31515"/>
          <w:highlight w:val="white"/>
        </w:rPr>
        <w:t>"Verify Last Enrollment"</w:t>
      </w:r>
      <w:r w:rsidRPr="00691597">
        <w:rPr>
          <w:rFonts w:ascii="Consolas" w:hAnsi="Consolas" w:cs="Consolas"/>
          <w:color w:val="000000"/>
          <w:highlight w:val="white"/>
        </w:rPr>
        <w:t xml:space="preserve">, </w:t>
      </w:r>
    </w:p>
    <w:p w14:paraId="693DFA75" w14:textId="77777777" w:rsidR="000014F3" w:rsidRDefault="00691597" w:rsidP="000014F3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0000"/>
          <w:highlight w:val="white"/>
        </w:rPr>
      </w:pPr>
      <w:proofErr w:type="spellStart"/>
      <w:r w:rsidRPr="00691597">
        <w:rPr>
          <w:rFonts w:ascii="Consolas" w:hAnsi="Consolas" w:cs="Consolas"/>
          <w:color w:val="2B91AF"/>
          <w:highlight w:val="white"/>
        </w:rPr>
        <w:t>MessageBoxButtons</w:t>
      </w:r>
      <w:r w:rsidRPr="00691597">
        <w:rPr>
          <w:rFonts w:ascii="Consolas" w:hAnsi="Consolas" w:cs="Consolas"/>
          <w:color w:val="000000"/>
          <w:highlight w:val="white"/>
        </w:rPr>
        <w:t>.YesNo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, </w:t>
      </w:r>
    </w:p>
    <w:p w14:paraId="76B635FC" w14:textId="6760021D" w:rsidR="00691597" w:rsidRDefault="00691597" w:rsidP="000014F3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0000"/>
          <w:highlight w:val="white"/>
        </w:rPr>
      </w:pPr>
      <w:proofErr w:type="spellStart"/>
      <w:r w:rsidRPr="00691597">
        <w:rPr>
          <w:rFonts w:ascii="Consolas" w:hAnsi="Consolas" w:cs="Consolas"/>
          <w:color w:val="2B91AF"/>
          <w:highlight w:val="white"/>
        </w:rPr>
        <w:t>MessageBoxIcon</w:t>
      </w:r>
      <w:r w:rsidRPr="00691597">
        <w:rPr>
          <w:rFonts w:ascii="Consolas" w:hAnsi="Consolas" w:cs="Consolas"/>
          <w:color w:val="000000"/>
          <w:highlight w:val="white"/>
        </w:rPr>
        <w:t>.Question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);</w:t>
      </w:r>
    </w:p>
    <w:p w14:paraId="664BC7B1" w14:textId="77777777" w:rsidR="000014F3" w:rsidRPr="00691597" w:rsidRDefault="000014F3" w:rsidP="000014F3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0000"/>
          <w:highlight w:val="white"/>
        </w:rPr>
      </w:pPr>
    </w:p>
    <w:p w14:paraId="4741F23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691597">
        <w:rPr>
          <w:rFonts w:ascii="Consolas" w:hAnsi="Consolas" w:cs="Consolas"/>
          <w:color w:val="0000FF"/>
          <w:highlight w:val="white"/>
        </w:rPr>
        <w:t>if</w:t>
      </w:r>
      <w:r w:rsidRPr="00691597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responseDialogResult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==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DialogResult</w:t>
      </w:r>
      <w:r w:rsidRPr="00691597">
        <w:rPr>
          <w:rFonts w:ascii="Consolas" w:hAnsi="Consolas" w:cs="Consolas"/>
          <w:color w:val="000000"/>
          <w:highlight w:val="white"/>
        </w:rPr>
        <w:t>.Yes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)</w:t>
      </w:r>
    </w:p>
    <w:p w14:paraId="47F70B5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{</w:t>
      </w:r>
    </w:p>
    <w:p w14:paraId="6B7BDCA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enrollButton_Click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(sender, e);</w:t>
      </w:r>
    </w:p>
    <w:p w14:paraId="09CBF14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}</w:t>
      </w:r>
    </w:p>
    <w:p w14:paraId="6FF3A361" w14:textId="77777777" w:rsid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101B1272" w14:textId="77777777" w:rsidR="000014F3" w:rsidRDefault="000014F3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40A3AA8" w14:textId="77777777" w:rsidR="000014F3" w:rsidRDefault="000014F3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0F090EBD" w14:textId="77777777" w:rsidR="000014F3" w:rsidRDefault="000014F3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02B07577" w14:textId="77777777" w:rsidR="000014F3" w:rsidRDefault="000014F3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95F6D52" w14:textId="77777777" w:rsidR="000014F3" w:rsidRDefault="000014F3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E93D88A" w14:textId="77777777" w:rsidR="000014F3" w:rsidRDefault="000014F3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626C975" w14:textId="77777777" w:rsidR="000014F3" w:rsidRDefault="000014F3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2E4EB08" w14:textId="77777777" w:rsidR="000014F3" w:rsidRDefault="000014F3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29D60D2" w14:textId="77777777" w:rsidR="000014F3" w:rsidRDefault="000014F3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94CAA3D" w14:textId="77777777" w:rsidR="000014F3" w:rsidRPr="00691597" w:rsidRDefault="000014F3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0CFACB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A2282B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 xml:space="preserve">// Display </w:t>
      </w:r>
      <w:proofErr w:type="spellStart"/>
      <w:r w:rsidRPr="00691597">
        <w:rPr>
          <w:rFonts w:ascii="Consolas" w:hAnsi="Consolas" w:cs="Consolas"/>
          <w:color w:val="008000"/>
          <w:highlight w:val="white"/>
        </w:rPr>
        <w:t>amound</w:t>
      </w:r>
      <w:proofErr w:type="spellEnd"/>
      <w:r w:rsidRPr="00691597">
        <w:rPr>
          <w:rFonts w:ascii="Consolas" w:hAnsi="Consolas" w:cs="Consolas"/>
          <w:color w:val="008000"/>
          <w:highlight w:val="white"/>
        </w:rPr>
        <w:t xml:space="preserve"> due</w:t>
      </w:r>
    </w:p>
    <w:p w14:paraId="48FE496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00FF"/>
          <w:highlight w:val="white"/>
        </w:rPr>
        <w:t>string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dueString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A31515"/>
          <w:highlight w:val="white"/>
        </w:rPr>
        <w:t>"Amount Due "</w:t>
      </w:r>
      <w:r w:rsidRPr="00691597">
        <w:rPr>
          <w:rFonts w:ascii="Consolas" w:hAnsi="Consolas" w:cs="Consolas"/>
          <w:color w:val="000000"/>
          <w:highlight w:val="white"/>
        </w:rPr>
        <w:t xml:space="preserve"> +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totalOrderDecimal.ToString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A31515"/>
          <w:highlight w:val="white"/>
        </w:rPr>
        <w:t>"C"</w:t>
      </w:r>
      <w:r w:rsidRPr="00691597">
        <w:rPr>
          <w:rFonts w:ascii="Consolas" w:hAnsi="Consolas" w:cs="Consolas"/>
          <w:color w:val="000000"/>
          <w:highlight w:val="white"/>
        </w:rPr>
        <w:t>);</w:t>
      </w:r>
    </w:p>
    <w:p w14:paraId="5E53C05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MessageBox</w:t>
      </w:r>
      <w:r w:rsidRPr="00691597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dueString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, </w:t>
      </w:r>
      <w:r w:rsidRPr="00691597">
        <w:rPr>
          <w:rFonts w:ascii="Consolas" w:hAnsi="Consolas" w:cs="Consolas"/>
          <w:color w:val="A31515"/>
          <w:highlight w:val="white"/>
        </w:rPr>
        <w:t>"Enrollment Complete"</w:t>
      </w:r>
      <w:r w:rsidRPr="00691597">
        <w:rPr>
          <w:rFonts w:ascii="Consolas" w:hAnsi="Consolas" w:cs="Consolas"/>
          <w:color w:val="000000"/>
          <w:highlight w:val="white"/>
        </w:rPr>
        <w:t>);</w:t>
      </w:r>
    </w:p>
    <w:p w14:paraId="4E0709C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F0FAD6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Add to summary totals.</w:t>
      </w:r>
    </w:p>
    <w:p w14:paraId="177D120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ordersInteger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++;</w:t>
      </w:r>
    </w:p>
    <w:p w14:paraId="342971E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totalSalesDecimal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+=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totalOrderDecimal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3502AEB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2F469A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Reset buttons and total for new order.</w:t>
      </w:r>
    </w:p>
    <w:p w14:paraId="3585419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summaryReportButton.Enabled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0000FF"/>
          <w:highlight w:val="white"/>
        </w:rPr>
        <w:t>true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5431501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summaryToolStripMenuItem.Enabled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0000FF"/>
          <w:highlight w:val="white"/>
        </w:rPr>
        <w:t>true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02DA31D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enrollmentCompleteButton.Enabled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0000FF"/>
          <w:highlight w:val="white"/>
        </w:rPr>
        <w:t>false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07B7A4E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enrollmentCompleteToolStripMenuItem.Enabled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0000FF"/>
          <w:highlight w:val="white"/>
        </w:rPr>
        <w:t>false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2B3E25E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totalOrderDecimal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0m;</w:t>
      </w:r>
    </w:p>
    <w:p w14:paraId="0A412D0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01687A5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02AE85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summaryReport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</w:t>
      </w:r>
    </w:p>
    <w:p w14:paraId="2920035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4C2C46D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Display the summary information in a message box.</w:t>
      </w:r>
    </w:p>
    <w:p w14:paraId="59A68F1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5CBDE7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00FF"/>
          <w:highlight w:val="white"/>
        </w:rPr>
        <w:t>string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summaryString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A31515"/>
          <w:highlight w:val="white"/>
        </w:rPr>
        <w:t>"Courses sold:   "</w:t>
      </w:r>
    </w:p>
    <w:p w14:paraId="592239C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+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coursesInteger.ToString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</w:t>
      </w:r>
    </w:p>
    <w:p w14:paraId="1110144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+ </w:t>
      </w:r>
      <w:r w:rsidRPr="00691597">
        <w:rPr>
          <w:rFonts w:ascii="Consolas" w:hAnsi="Consolas" w:cs="Consolas"/>
          <w:color w:val="A31515"/>
          <w:highlight w:val="white"/>
        </w:rPr>
        <w:t>"\n\n"</w:t>
      </w:r>
      <w:r w:rsidRPr="00691597">
        <w:rPr>
          <w:rFonts w:ascii="Consolas" w:hAnsi="Consolas" w:cs="Consolas"/>
          <w:color w:val="000000"/>
          <w:highlight w:val="white"/>
        </w:rPr>
        <w:t xml:space="preserve"> + </w:t>
      </w:r>
      <w:r w:rsidRPr="00691597">
        <w:rPr>
          <w:rFonts w:ascii="Consolas" w:hAnsi="Consolas" w:cs="Consolas"/>
          <w:color w:val="A31515"/>
          <w:highlight w:val="white"/>
        </w:rPr>
        <w:t>"Number of Orders:   "</w:t>
      </w:r>
    </w:p>
    <w:p w14:paraId="30E711C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+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ordersInteger.ToString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</w:t>
      </w:r>
    </w:p>
    <w:p w14:paraId="2BA2EB2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+ </w:t>
      </w:r>
      <w:r w:rsidRPr="00691597">
        <w:rPr>
          <w:rFonts w:ascii="Consolas" w:hAnsi="Consolas" w:cs="Consolas"/>
          <w:color w:val="A31515"/>
          <w:highlight w:val="white"/>
        </w:rPr>
        <w:t>"\n\n"</w:t>
      </w:r>
      <w:r w:rsidRPr="00691597">
        <w:rPr>
          <w:rFonts w:ascii="Consolas" w:hAnsi="Consolas" w:cs="Consolas"/>
          <w:color w:val="000000"/>
          <w:highlight w:val="white"/>
        </w:rPr>
        <w:t xml:space="preserve"> + </w:t>
      </w:r>
      <w:r w:rsidRPr="00691597">
        <w:rPr>
          <w:rFonts w:ascii="Consolas" w:hAnsi="Consolas" w:cs="Consolas"/>
          <w:color w:val="A31515"/>
          <w:highlight w:val="white"/>
        </w:rPr>
        <w:t>"Total Sales:    "</w:t>
      </w:r>
    </w:p>
    <w:p w14:paraId="2423C61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+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totalSalesDecimal.ToString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A31515"/>
          <w:highlight w:val="white"/>
        </w:rPr>
        <w:t>"C"</w:t>
      </w:r>
      <w:r w:rsidRPr="00691597">
        <w:rPr>
          <w:rFonts w:ascii="Consolas" w:hAnsi="Consolas" w:cs="Consolas"/>
          <w:color w:val="000000"/>
          <w:highlight w:val="white"/>
        </w:rPr>
        <w:t>);</w:t>
      </w:r>
    </w:p>
    <w:p w14:paraId="66A1C16E" w14:textId="77777777" w:rsidR="000014F3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MessageBox</w:t>
      </w:r>
      <w:r w:rsidRPr="00691597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summaryString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, </w:t>
      </w:r>
    </w:p>
    <w:p w14:paraId="5438D73B" w14:textId="77777777" w:rsidR="000014F3" w:rsidRDefault="00691597" w:rsidP="000014F3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A31515"/>
          <w:highlight w:val="white"/>
        </w:rPr>
        <w:t>"</w:t>
      </w:r>
      <w:proofErr w:type="spellStart"/>
      <w:r w:rsidRPr="00691597">
        <w:rPr>
          <w:rFonts w:ascii="Consolas" w:hAnsi="Consolas" w:cs="Consolas"/>
          <w:color w:val="A31515"/>
          <w:highlight w:val="white"/>
        </w:rPr>
        <w:t>CodeLab</w:t>
      </w:r>
      <w:proofErr w:type="spellEnd"/>
      <w:r w:rsidRPr="00691597">
        <w:rPr>
          <w:rFonts w:ascii="Consolas" w:hAnsi="Consolas" w:cs="Consolas"/>
          <w:color w:val="A31515"/>
          <w:highlight w:val="white"/>
        </w:rPr>
        <w:t xml:space="preserve"> Courses Sold Summary Report"</w:t>
      </w:r>
      <w:r w:rsidRPr="00691597">
        <w:rPr>
          <w:rFonts w:ascii="Consolas" w:hAnsi="Consolas" w:cs="Consolas"/>
          <w:color w:val="000000"/>
          <w:highlight w:val="white"/>
        </w:rPr>
        <w:t xml:space="preserve">, </w:t>
      </w:r>
    </w:p>
    <w:p w14:paraId="2CDC311C" w14:textId="77777777" w:rsidR="000014F3" w:rsidRDefault="00691597" w:rsidP="000014F3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highlight w:val="white"/>
        </w:rPr>
      </w:pPr>
      <w:proofErr w:type="spellStart"/>
      <w:r w:rsidRPr="00691597">
        <w:rPr>
          <w:rFonts w:ascii="Consolas" w:hAnsi="Consolas" w:cs="Consolas"/>
          <w:color w:val="2B91AF"/>
          <w:highlight w:val="white"/>
        </w:rPr>
        <w:t>MessageBoxButtons</w:t>
      </w:r>
      <w:r w:rsidRPr="00691597">
        <w:rPr>
          <w:rFonts w:ascii="Consolas" w:hAnsi="Consolas" w:cs="Consolas"/>
          <w:color w:val="000000"/>
          <w:highlight w:val="white"/>
        </w:rPr>
        <w:t>.OK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, </w:t>
      </w:r>
    </w:p>
    <w:p w14:paraId="0B72CCBA" w14:textId="23A5DB56" w:rsidR="00691597" w:rsidRPr="00691597" w:rsidRDefault="00691597" w:rsidP="000014F3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highlight w:val="white"/>
        </w:rPr>
      </w:pPr>
      <w:proofErr w:type="spellStart"/>
      <w:r w:rsidRPr="00691597">
        <w:rPr>
          <w:rFonts w:ascii="Consolas" w:hAnsi="Consolas" w:cs="Consolas"/>
          <w:color w:val="2B91AF"/>
          <w:highlight w:val="white"/>
        </w:rPr>
        <w:t>MessageBoxIcon</w:t>
      </w:r>
      <w:r w:rsidRPr="00691597">
        <w:rPr>
          <w:rFonts w:ascii="Consolas" w:hAnsi="Consolas" w:cs="Consolas"/>
          <w:color w:val="000000"/>
          <w:highlight w:val="white"/>
        </w:rPr>
        <w:t>.Information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);</w:t>
      </w:r>
    </w:p>
    <w:p w14:paraId="4E24BEC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72B7D5D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194B65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clearForNextItem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</w:t>
      </w:r>
    </w:p>
    <w:p w14:paraId="1123D17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262896D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Clear radio buttons, check boxes, text boxes.</w:t>
      </w:r>
    </w:p>
    <w:p w14:paraId="7E301F5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72FD10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noCourseRadioButton.Checked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0000FF"/>
          <w:highlight w:val="white"/>
        </w:rPr>
        <w:t>true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2073EE9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reactJsRadioButton.Checked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0000FF"/>
          <w:highlight w:val="white"/>
        </w:rPr>
        <w:t>true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1A95BF6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codingResourcesCheckBox.Checked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0000FF"/>
          <w:highlight w:val="white"/>
        </w:rPr>
        <w:t>false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7DDD698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jobPlacementCheckBox.Checked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0000FF"/>
          <w:highlight w:val="white"/>
        </w:rPr>
        <w:t>false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32262AF9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mentorshipCheckBox.Checked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0000FF"/>
          <w:highlight w:val="white"/>
        </w:rPr>
        <w:t>false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7D4B5E8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itemPriceTextBox.Clear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();</w:t>
      </w:r>
    </w:p>
    <w:p w14:paraId="4F75891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quantityTextBox.Text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r w:rsidRPr="00691597">
        <w:rPr>
          <w:rFonts w:ascii="Consolas" w:hAnsi="Consolas" w:cs="Consolas"/>
          <w:color w:val="A31515"/>
          <w:highlight w:val="white"/>
        </w:rPr>
        <w:t>"1"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6B1894D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2911D38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BEC54C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decimal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findExtrasPrice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</w:t>
      </w:r>
    </w:p>
    <w:p w14:paraId="247D50B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768EC1C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Find price for additives.</w:t>
      </w:r>
    </w:p>
    <w:p w14:paraId="5DAC600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00FF"/>
          <w:highlight w:val="white"/>
        </w:rPr>
        <w:t>decimal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extrasDecimal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0;</w:t>
      </w:r>
    </w:p>
    <w:p w14:paraId="5CF1B9CF" w14:textId="77777777" w:rsidR="00BB68A4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</w:p>
    <w:p w14:paraId="776B67C7" w14:textId="77777777" w:rsidR="00BB68A4" w:rsidRDefault="00BB68A4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D3BB73F" w14:textId="77777777" w:rsidR="00BB68A4" w:rsidRDefault="00BB68A4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1612317" w14:textId="77777777" w:rsidR="00BB68A4" w:rsidRDefault="00BB68A4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5F5D4CE" w14:textId="77777777" w:rsidR="00BB68A4" w:rsidRDefault="00BB68A4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FA0A1DA" w14:textId="77777777" w:rsidR="00BB68A4" w:rsidRDefault="00BB68A4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BDD1091" w14:textId="77777777" w:rsidR="00BB68A4" w:rsidRDefault="00BB68A4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B102FE6" w14:textId="77777777" w:rsidR="00BB68A4" w:rsidRDefault="00BB68A4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1984C72" w14:textId="77777777" w:rsidR="00BB68A4" w:rsidRDefault="00BB68A4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AE3B101" w14:textId="77777777" w:rsidR="00BB68A4" w:rsidRDefault="00BB68A4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DE8279D" w14:textId="77777777" w:rsidR="00BB68A4" w:rsidRDefault="00BB68A4" w:rsidP="00BB68A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highlight w:val="white"/>
        </w:rPr>
      </w:pPr>
    </w:p>
    <w:p w14:paraId="38EC0478" w14:textId="2C0A3035" w:rsidR="00691597" w:rsidRPr="00691597" w:rsidRDefault="00691597" w:rsidP="00BB68A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FF"/>
          <w:highlight w:val="white"/>
        </w:rPr>
        <w:t>if</w:t>
      </w:r>
      <w:r w:rsidRPr="00691597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jobPlacementCheckBox.Checked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)</w:t>
      </w:r>
    </w:p>
    <w:p w14:paraId="51743DF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737A2CC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extrasDecimal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+= 9.99m;</w:t>
      </w:r>
    </w:p>
    <w:p w14:paraId="3114DEC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08B273C0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00FF"/>
          <w:highlight w:val="white"/>
        </w:rPr>
        <w:t>if</w:t>
      </w:r>
      <w:r w:rsidRPr="00691597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mentorshipCheckBox.Checked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)</w:t>
      </w:r>
    </w:p>
    <w:p w14:paraId="410F33D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7F45781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extrasDecimal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+= 9.99m;</w:t>
      </w:r>
    </w:p>
    <w:p w14:paraId="271C8C7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0D451B4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00FF"/>
          <w:highlight w:val="white"/>
        </w:rPr>
        <w:t>if</w:t>
      </w:r>
      <w:r w:rsidRPr="00691597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jobPlacementCheckBox.Checked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)</w:t>
      </w:r>
    </w:p>
    <w:p w14:paraId="2F34442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0327E32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extrasDecimal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+= 9.99m;</w:t>
      </w:r>
    </w:p>
    <w:p w14:paraId="2C41946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6AE7E3D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00FF"/>
          <w:highlight w:val="white"/>
        </w:rPr>
        <w:t>return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extrasDecimal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5D1D134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3F78CEE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8A72EE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findAndUpdateTextBox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0000FF"/>
          <w:highlight w:val="white"/>
        </w:rPr>
        <w:t>object</w:t>
      </w:r>
      <w:r w:rsidRPr="00691597">
        <w:rPr>
          <w:rFonts w:ascii="Consolas" w:hAnsi="Consolas" w:cs="Consolas"/>
          <w:color w:val="000000"/>
          <w:highlight w:val="white"/>
        </w:rPr>
        <w:t xml:space="preserve"> sender)</w:t>
      </w:r>
    </w:p>
    <w:p w14:paraId="60BFB88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3616CDA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Calculate and display the price for the selected item.</w:t>
      </w:r>
    </w:p>
    <w:p w14:paraId="23DBC1B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Handles all check boxes and radio buttons.</w:t>
      </w:r>
    </w:p>
    <w:p w14:paraId="40A2E7E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4A7C776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 xml:space="preserve">// Cast the sender to a </w:t>
      </w:r>
      <w:proofErr w:type="spellStart"/>
      <w:r w:rsidRPr="00691597">
        <w:rPr>
          <w:rFonts w:ascii="Consolas" w:hAnsi="Consolas" w:cs="Consolas"/>
          <w:color w:val="008000"/>
          <w:highlight w:val="white"/>
        </w:rPr>
        <w:t>RadioButton</w:t>
      </w:r>
      <w:proofErr w:type="spellEnd"/>
      <w:r w:rsidRPr="00691597">
        <w:rPr>
          <w:rFonts w:ascii="Consolas" w:hAnsi="Consolas" w:cs="Consolas"/>
          <w:color w:val="008000"/>
          <w:highlight w:val="white"/>
        </w:rPr>
        <w:t xml:space="preserve"> type.</w:t>
      </w:r>
    </w:p>
    <w:p w14:paraId="739BD05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RadioButton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selectedCourseRadioBUtton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(</w:t>
      </w:r>
      <w:proofErr w:type="spellStart"/>
      <w:r w:rsidRPr="00691597">
        <w:rPr>
          <w:rFonts w:ascii="Consolas" w:hAnsi="Consolas" w:cs="Consolas"/>
          <w:color w:val="2B91AF"/>
          <w:highlight w:val="white"/>
        </w:rPr>
        <w:t>RadioButton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)sender;</w:t>
      </w:r>
    </w:p>
    <w:p w14:paraId="3B943E3F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00FF"/>
          <w:highlight w:val="white"/>
        </w:rPr>
        <w:t>switch</w:t>
      </w:r>
      <w:r w:rsidRPr="00691597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selectedCourseRadioBUtton.Name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)</w:t>
      </w:r>
    </w:p>
    <w:p w14:paraId="4124C9F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3B658CE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691597">
        <w:rPr>
          <w:rFonts w:ascii="Consolas" w:hAnsi="Consolas" w:cs="Consolas"/>
          <w:color w:val="0000FF"/>
          <w:highlight w:val="white"/>
        </w:rPr>
        <w:t>case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A31515"/>
          <w:highlight w:val="white"/>
        </w:rPr>
        <w:t>"</w:t>
      </w:r>
      <w:proofErr w:type="spellStart"/>
      <w:r w:rsidRPr="00691597">
        <w:rPr>
          <w:rFonts w:ascii="Consolas" w:hAnsi="Consolas" w:cs="Consolas"/>
          <w:color w:val="A31515"/>
          <w:highlight w:val="white"/>
        </w:rPr>
        <w:t>webDevRadioButton</w:t>
      </w:r>
      <w:proofErr w:type="spellEnd"/>
      <w:r w:rsidRPr="00691597">
        <w:rPr>
          <w:rFonts w:ascii="Consolas" w:hAnsi="Consolas" w:cs="Consolas"/>
          <w:color w:val="A31515"/>
          <w:highlight w:val="white"/>
        </w:rPr>
        <w:t>"</w:t>
      </w:r>
      <w:r w:rsidRPr="00691597">
        <w:rPr>
          <w:rFonts w:ascii="Consolas" w:hAnsi="Consolas" w:cs="Consolas"/>
          <w:color w:val="000000"/>
          <w:highlight w:val="white"/>
        </w:rPr>
        <w:t>:</w:t>
      </w:r>
    </w:p>
    <w:p w14:paraId="41DA86C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coursePriceDecimal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79.99m;</w:t>
      </w:r>
    </w:p>
    <w:p w14:paraId="77706CF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691597">
        <w:rPr>
          <w:rFonts w:ascii="Consolas" w:hAnsi="Consolas" w:cs="Consolas"/>
          <w:color w:val="0000FF"/>
          <w:highlight w:val="white"/>
        </w:rPr>
        <w:t>break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2F11D557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691597">
        <w:rPr>
          <w:rFonts w:ascii="Consolas" w:hAnsi="Consolas" w:cs="Consolas"/>
          <w:color w:val="0000FF"/>
          <w:highlight w:val="white"/>
        </w:rPr>
        <w:t>case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A31515"/>
          <w:highlight w:val="white"/>
        </w:rPr>
        <w:t>"</w:t>
      </w:r>
      <w:proofErr w:type="spellStart"/>
      <w:r w:rsidRPr="00691597">
        <w:rPr>
          <w:rFonts w:ascii="Consolas" w:hAnsi="Consolas" w:cs="Consolas"/>
          <w:color w:val="A31515"/>
          <w:highlight w:val="white"/>
        </w:rPr>
        <w:t>appDevRadioButton</w:t>
      </w:r>
      <w:proofErr w:type="spellEnd"/>
      <w:r w:rsidRPr="00691597">
        <w:rPr>
          <w:rFonts w:ascii="Consolas" w:hAnsi="Consolas" w:cs="Consolas"/>
          <w:color w:val="A31515"/>
          <w:highlight w:val="white"/>
        </w:rPr>
        <w:t>"</w:t>
      </w:r>
      <w:r w:rsidRPr="00691597">
        <w:rPr>
          <w:rFonts w:ascii="Consolas" w:hAnsi="Consolas" w:cs="Consolas"/>
          <w:color w:val="000000"/>
          <w:highlight w:val="white"/>
        </w:rPr>
        <w:t>:</w:t>
      </w:r>
    </w:p>
    <w:p w14:paraId="5A3243B2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coursePriceDecimal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89.99m;</w:t>
      </w:r>
    </w:p>
    <w:p w14:paraId="555BDC61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691597">
        <w:rPr>
          <w:rFonts w:ascii="Consolas" w:hAnsi="Consolas" w:cs="Consolas"/>
          <w:color w:val="0000FF"/>
          <w:highlight w:val="white"/>
        </w:rPr>
        <w:t>break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4022517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691597">
        <w:rPr>
          <w:rFonts w:ascii="Consolas" w:hAnsi="Consolas" w:cs="Consolas"/>
          <w:color w:val="0000FF"/>
          <w:highlight w:val="white"/>
        </w:rPr>
        <w:t>case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A31515"/>
          <w:highlight w:val="white"/>
        </w:rPr>
        <w:t>"</w:t>
      </w:r>
      <w:proofErr w:type="spellStart"/>
      <w:r w:rsidRPr="00691597">
        <w:rPr>
          <w:rFonts w:ascii="Consolas" w:hAnsi="Consolas" w:cs="Consolas"/>
          <w:color w:val="A31515"/>
          <w:highlight w:val="white"/>
        </w:rPr>
        <w:t>mlRadioButton</w:t>
      </w:r>
      <w:proofErr w:type="spellEnd"/>
      <w:r w:rsidRPr="00691597">
        <w:rPr>
          <w:rFonts w:ascii="Consolas" w:hAnsi="Consolas" w:cs="Consolas"/>
          <w:color w:val="A31515"/>
          <w:highlight w:val="white"/>
        </w:rPr>
        <w:t>"</w:t>
      </w:r>
      <w:r w:rsidRPr="00691597">
        <w:rPr>
          <w:rFonts w:ascii="Consolas" w:hAnsi="Consolas" w:cs="Consolas"/>
          <w:color w:val="000000"/>
          <w:highlight w:val="white"/>
        </w:rPr>
        <w:t>:</w:t>
      </w:r>
    </w:p>
    <w:p w14:paraId="7F9C7FCC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coursePriceDecimal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99.99m;</w:t>
      </w:r>
    </w:p>
    <w:p w14:paraId="31DFA41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691597">
        <w:rPr>
          <w:rFonts w:ascii="Consolas" w:hAnsi="Consolas" w:cs="Consolas"/>
          <w:color w:val="0000FF"/>
          <w:highlight w:val="white"/>
        </w:rPr>
        <w:t>break</w:t>
      </w:r>
      <w:r w:rsidRPr="00691597">
        <w:rPr>
          <w:rFonts w:ascii="Consolas" w:hAnsi="Consolas" w:cs="Consolas"/>
          <w:color w:val="000000"/>
          <w:highlight w:val="white"/>
        </w:rPr>
        <w:t>;</w:t>
      </w:r>
    </w:p>
    <w:p w14:paraId="6BA66D8D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6AC5B5B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coursePriceDecimal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+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findExtrasPrice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();</w:t>
      </w:r>
    </w:p>
    <w:p w14:paraId="3DD8A16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itemPriceTextBox.Text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courseDecimal.ToString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A31515"/>
          <w:highlight w:val="white"/>
        </w:rPr>
        <w:t>"C"</w:t>
      </w:r>
      <w:r w:rsidRPr="00691597">
        <w:rPr>
          <w:rFonts w:ascii="Consolas" w:hAnsi="Consolas" w:cs="Consolas"/>
          <w:color w:val="000000"/>
          <w:highlight w:val="white"/>
        </w:rPr>
        <w:t>);</w:t>
      </w:r>
    </w:p>
    <w:p w14:paraId="3AB5566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59C12AD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294C65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</w:t>
      </w:r>
      <w:r w:rsidRPr="00691597">
        <w:rPr>
          <w:rFonts w:ascii="Consolas" w:hAnsi="Consolas" w:cs="Consolas"/>
          <w:color w:val="0000FF"/>
          <w:highlight w:val="white"/>
        </w:rPr>
        <w:t>private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r w:rsidRPr="00691597">
        <w:rPr>
          <w:rFonts w:ascii="Consolas" w:hAnsi="Consolas" w:cs="Consolas"/>
          <w:color w:val="0000FF"/>
          <w:highlight w:val="white"/>
        </w:rPr>
        <w:t>void</w:t>
      </w:r>
      <w:r w:rsidRPr="00691597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updateItemTextPrice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()</w:t>
      </w:r>
    </w:p>
    <w:p w14:paraId="00897104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33C15A8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Check price of additives and display current price.</w:t>
      </w:r>
    </w:p>
    <w:p w14:paraId="1BBAD01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r w:rsidRPr="00691597">
        <w:rPr>
          <w:rFonts w:ascii="Consolas" w:hAnsi="Consolas" w:cs="Consolas"/>
          <w:color w:val="008000"/>
          <w:highlight w:val="white"/>
        </w:rPr>
        <w:t>// Handles all three check boxes.</w:t>
      </w:r>
    </w:p>
    <w:p w14:paraId="68CE395E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A7BAB05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courseDecimal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+ 9.99m;</w:t>
      </w:r>
    </w:p>
    <w:p w14:paraId="055CB523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itemPriceTextBox.Text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691597">
        <w:rPr>
          <w:rFonts w:ascii="Consolas" w:hAnsi="Consolas" w:cs="Consolas"/>
          <w:color w:val="000000"/>
          <w:highlight w:val="white"/>
        </w:rPr>
        <w:t>courseDecimal.ToString</w:t>
      </w:r>
      <w:proofErr w:type="spellEnd"/>
      <w:r w:rsidRPr="00691597">
        <w:rPr>
          <w:rFonts w:ascii="Consolas" w:hAnsi="Consolas" w:cs="Consolas"/>
          <w:color w:val="000000"/>
          <w:highlight w:val="white"/>
        </w:rPr>
        <w:t>(</w:t>
      </w:r>
      <w:r w:rsidRPr="00691597">
        <w:rPr>
          <w:rFonts w:ascii="Consolas" w:hAnsi="Consolas" w:cs="Consolas"/>
          <w:color w:val="A31515"/>
          <w:highlight w:val="white"/>
        </w:rPr>
        <w:t>"C"</w:t>
      </w:r>
      <w:r w:rsidRPr="00691597">
        <w:rPr>
          <w:rFonts w:ascii="Consolas" w:hAnsi="Consolas" w:cs="Consolas"/>
          <w:color w:val="000000"/>
          <w:highlight w:val="white"/>
        </w:rPr>
        <w:t>);</w:t>
      </w:r>
    </w:p>
    <w:p w14:paraId="509DBCC8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4E601FEB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 xml:space="preserve">    }</w:t>
      </w:r>
    </w:p>
    <w:p w14:paraId="58B55D5A" w14:textId="77777777" w:rsidR="00691597" w:rsidRPr="00691597" w:rsidRDefault="00691597" w:rsidP="006915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691597">
        <w:rPr>
          <w:rFonts w:ascii="Consolas" w:hAnsi="Consolas" w:cs="Consolas"/>
          <w:color w:val="000000"/>
          <w:highlight w:val="white"/>
        </w:rPr>
        <w:t>}</w:t>
      </w:r>
    </w:p>
    <w:p w14:paraId="43FD6139" w14:textId="77777777" w:rsidR="00C92CC8" w:rsidRDefault="00C92CC8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D17D98B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34E0D4E6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175E122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A2898AD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CD0B68F" w14:textId="77777777" w:rsidR="00187428" w:rsidRDefault="00187428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209235E" w14:textId="3D4F085C" w:rsidR="001B09DB" w:rsidRPr="005B14D6" w:rsidRDefault="001B09DB" w:rsidP="00EC6FB4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  <w:r w:rsidRPr="005B14D6">
        <w:rPr>
          <w:rFonts w:ascii="Corbel" w:hAnsi="Corbel" w:cs="Fira Code"/>
          <w:b/>
          <w:bCs/>
          <w:sz w:val="40"/>
          <w:szCs w:val="40"/>
          <w:u w:val="single"/>
        </w:rPr>
        <w:t>Graphical User Interface</w:t>
      </w:r>
    </w:p>
    <w:p w14:paraId="78071F41" w14:textId="451846C2" w:rsidR="00392FA9" w:rsidRDefault="00EC6FB4" w:rsidP="001B09DB">
      <w:pPr>
        <w:rPr>
          <w:noProof/>
        </w:rPr>
      </w:pPr>
      <w:r>
        <w:rPr>
          <w:noProof/>
        </w:rPr>
        <w:t xml:space="preserve">        </w:t>
      </w:r>
    </w:p>
    <w:p w14:paraId="73321F0A" w14:textId="6BF811A4" w:rsidR="00EC6FB4" w:rsidRDefault="00EC6FB4" w:rsidP="001B09DB">
      <w:pPr>
        <w:rPr>
          <w:noProof/>
        </w:rPr>
      </w:pPr>
    </w:p>
    <w:p w14:paraId="30972D5E" w14:textId="6C5ACA9B" w:rsidR="00EC6FB4" w:rsidRPr="005904A6" w:rsidRDefault="005904A6" w:rsidP="005904A6">
      <w:pPr>
        <w:ind w:firstLine="720"/>
        <w:rPr>
          <w:b/>
          <w:bCs/>
          <w:noProof/>
          <w:sz w:val="32"/>
          <w:szCs w:val="32"/>
        </w:rPr>
      </w:pPr>
      <w:r w:rsidRPr="005904A6">
        <w:rPr>
          <w:b/>
          <w:bCs/>
          <w:noProof/>
          <w:sz w:val="32"/>
          <w:szCs w:val="32"/>
        </w:rPr>
        <w:t>Font:</w:t>
      </w:r>
    </w:p>
    <w:p w14:paraId="47E294C8" w14:textId="26C9BE29" w:rsidR="00EC6FB4" w:rsidRDefault="005904A6" w:rsidP="001B09D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E71CE1C" wp14:editId="579039B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6671310" cy="3390265"/>
            <wp:effectExtent l="0" t="0" r="0" b="635"/>
            <wp:wrapThrough wrapText="bothSides">
              <wp:wrapPolygon edited="0">
                <wp:start x="0" y="0"/>
                <wp:lineTo x="0" y="21483"/>
                <wp:lineTo x="21526" y="21483"/>
                <wp:lineTo x="21526" y="0"/>
                <wp:lineTo x="0" y="0"/>
              </wp:wrapPolygon>
            </wp:wrapThrough>
            <wp:docPr id="107356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634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9A592" w14:textId="69A0352B" w:rsidR="00EC6FB4" w:rsidRDefault="00EC6FB4" w:rsidP="001B09DB">
      <w:pPr>
        <w:rPr>
          <w:noProof/>
        </w:rPr>
      </w:pPr>
    </w:p>
    <w:p w14:paraId="6FB290D1" w14:textId="4ED0D0F9" w:rsidR="00EC6FB4" w:rsidRDefault="00EC6FB4" w:rsidP="001B09DB">
      <w:pPr>
        <w:rPr>
          <w:noProof/>
        </w:rPr>
      </w:pPr>
    </w:p>
    <w:p w14:paraId="062B1A1E" w14:textId="1518E935" w:rsidR="00EC6FB4" w:rsidRDefault="00EC6FB4" w:rsidP="001B09DB">
      <w:pPr>
        <w:rPr>
          <w:noProof/>
        </w:rPr>
      </w:pPr>
    </w:p>
    <w:p w14:paraId="0EBE5DD1" w14:textId="77777777" w:rsidR="00EC6FB4" w:rsidRDefault="00EC6FB4" w:rsidP="001B09DB">
      <w:pPr>
        <w:rPr>
          <w:noProof/>
        </w:rPr>
      </w:pPr>
    </w:p>
    <w:p w14:paraId="0462724F" w14:textId="77777777" w:rsidR="00EC6FB4" w:rsidRDefault="00EC6FB4" w:rsidP="001B09DB">
      <w:pPr>
        <w:rPr>
          <w:noProof/>
        </w:rPr>
      </w:pPr>
    </w:p>
    <w:p w14:paraId="4503531D" w14:textId="77777777" w:rsidR="00EC6FB4" w:rsidRDefault="00EC6FB4" w:rsidP="001B09DB">
      <w:pPr>
        <w:rPr>
          <w:noProof/>
        </w:rPr>
      </w:pPr>
    </w:p>
    <w:p w14:paraId="100559E7" w14:textId="77777777" w:rsidR="00EC6FB4" w:rsidRDefault="00EC6FB4" w:rsidP="001B09DB">
      <w:pPr>
        <w:rPr>
          <w:noProof/>
        </w:rPr>
      </w:pPr>
    </w:p>
    <w:p w14:paraId="6F2BE302" w14:textId="77777777" w:rsidR="00EC6FB4" w:rsidRDefault="00EC6FB4" w:rsidP="001B09DB">
      <w:pPr>
        <w:rPr>
          <w:noProof/>
        </w:rPr>
      </w:pPr>
    </w:p>
    <w:p w14:paraId="729ED28E" w14:textId="77777777" w:rsidR="00EC6FB4" w:rsidRDefault="00EC6FB4" w:rsidP="001B09DB">
      <w:pPr>
        <w:rPr>
          <w:noProof/>
        </w:rPr>
      </w:pPr>
    </w:p>
    <w:p w14:paraId="7B6CF50D" w14:textId="77777777" w:rsidR="00EC6FB4" w:rsidRDefault="00EC6FB4" w:rsidP="001B09DB">
      <w:pPr>
        <w:rPr>
          <w:noProof/>
        </w:rPr>
      </w:pPr>
    </w:p>
    <w:p w14:paraId="4B4E0466" w14:textId="77777777" w:rsidR="00EC6FB4" w:rsidRDefault="00EC6FB4" w:rsidP="001B09DB">
      <w:pPr>
        <w:rPr>
          <w:noProof/>
        </w:rPr>
      </w:pPr>
    </w:p>
    <w:p w14:paraId="5CD167EF" w14:textId="77777777" w:rsidR="00EC6FB4" w:rsidRDefault="00EC6FB4" w:rsidP="001B09DB">
      <w:pPr>
        <w:rPr>
          <w:noProof/>
        </w:rPr>
      </w:pPr>
    </w:p>
    <w:p w14:paraId="09427863" w14:textId="515F892B" w:rsidR="00EC6FB4" w:rsidRDefault="00EC6FB4" w:rsidP="001B09DB">
      <w:pPr>
        <w:rPr>
          <w:noProof/>
        </w:rPr>
      </w:pPr>
    </w:p>
    <w:p w14:paraId="6C2E0759" w14:textId="1EB3FDBA" w:rsidR="00EC6FB4" w:rsidRPr="005904A6" w:rsidRDefault="005904A6" w:rsidP="001B09DB">
      <w:pPr>
        <w:rPr>
          <w:b/>
          <w:bCs/>
          <w:noProof/>
          <w:sz w:val="32"/>
          <w:szCs w:val="32"/>
        </w:rPr>
      </w:pPr>
      <w:r w:rsidRPr="005904A6">
        <w:rPr>
          <w:b/>
          <w:bCs/>
          <w:noProof/>
          <w:sz w:val="32"/>
          <w:szCs w:val="32"/>
        </w:rPr>
        <w:tab/>
        <w:t>Color:</w:t>
      </w:r>
    </w:p>
    <w:p w14:paraId="7D585E08" w14:textId="7A19808A" w:rsidR="00EC6FB4" w:rsidRDefault="005904A6" w:rsidP="001B09D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4A12C9C" wp14:editId="3F652246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689090" cy="3388360"/>
            <wp:effectExtent l="0" t="0" r="0" b="2540"/>
            <wp:wrapThrough wrapText="bothSides">
              <wp:wrapPolygon edited="0">
                <wp:start x="0" y="0"/>
                <wp:lineTo x="0" y="21495"/>
                <wp:lineTo x="21530" y="21495"/>
                <wp:lineTo x="21530" y="0"/>
                <wp:lineTo x="0" y="0"/>
              </wp:wrapPolygon>
            </wp:wrapThrough>
            <wp:docPr id="121604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472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09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ab/>
      </w:r>
    </w:p>
    <w:p w14:paraId="553CF15D" w14:textId="77777777" w:rsidR="00EC6FB4" w:rsidRDefault="00EC6FB4" w:rsidP="001B09DB">
      <w:pPr>
        <w:rPr>
          <w:noProof/>
        </w:rPr>
      </w:pPr>
    </w:p>
    <w:p w14:paraId="279028E5" w14:textId="77777777" w:rsidR="00EC6FB4" w:rsidRDefault="00EC6FB4" w:rsidP="001B09DB">
      <w:pPr>
        <w:rPr>
          <w:noProof/>
        </w:rPr>
      </w:pPr>
    </w:p>
    <w:p w14:paraId="4CE61E25" w14:textId="77777777" w:rsidR="00EC6FB4" w:rsidRDefault="00EC6FB4" w:rsidP="001B09DB">
      <w:pPr>
        <w:rPr>
          <w:noProof/>
        </w:rPr>
      </w:pPr>
    </w:p>
    <w:p w14:paraId="52897B79" w14:textId="77777777" w:rsidR="00EC6FB4" w:rsidRDefault="00EC6FB4" w:rsidP="001B09DB">
      <w:pPr>
        <w:rPr>
          <w:noProof/>
        </w:rPr>
      </w:pPr>
    </w:p>
    <w:p w14:paraId="247462FF" w14:textId="77777777" w:rsidR="00EC6FB4" w:rsidRDefault="00EC6FB4" w:rsidP="001B09DB">
      <w:pPr>
        <w:rPr>
          <w:noProof/>
        </w:rPr>
      </w:pPr>
    </w:p>
    <w:p w14:paraId="35911800" w14:textId="77777777" w:rsidR="00EC6FB4" w:rsidRDefault="00EC6FB4" w:rsidP="001B09DB">
      <w:pPr>
        <w:rPr>
          <w:noProof/>
        </w:rPr>
      </w:pPr>
    </w:p>
    <w:p w14:paraId="6BBA81E6" w14:textId="77777777" w:rsidR="00EC6FB4" w:rsidRDefault="00EC6FB4" w:rsidP="001B09DB">
      <w:pPr>
        <w:rPr>
          <w:noProof/>
        </w:rPr>
      </w:pPr>
    </w:p>
    <w:p w14:paraId="084C1B71" w14:textId="77777777" w:rsidR="00EC6FB4" w:rsidRDefault="00EC6FB4" w:rsidP="001B09DB">
      <w:pPr>
        <w:rPr>
          <w:noProof/>
        </w:rPr>
      </w:pPr>
    </w:p>
    <w:p w14:paraId="31F7ACDB" w14:textId="77777777" w:rsidR="00EC6FB4" w:rsidRDefault="00EC6FB4" w:rsidP="001B09DB">
      <w:pPr>
        <w:rPr>
          <w:noProof/>
        </w:rPr>
      </w:pPr>
    </w:p>
    <w:p w14:paraId="2AE64CF8" w14:textId="77777777" w:rsidR="00EC6FB4" w:rsidRDefault="00EC6FB4" w:rsidP="001B09DB">
      <w:pPr>
        <w:rPr>
          <w:noProof/>
        </w:rPr>
      </w:pPr>
    </w:p>
    <w:p w14:paraId="51C1253D" w14:textId="77777777" w:rsidR="00EC6FB4" w:rsidRDefault="00EC6FB4" w:rsidP="001B09DB">
      <w:pPr>
        <w:rPr>
          <w:noProof/>
        </w:rPr>
      </w:pPr>
    </w:p>
    <w:p w14:paraId="57DB92C0" w14:textId="77777777" w:rsidR="00EC6FB4" w:rsidRDefault="00EC6FB4" w:rsidP="001B09DB">
      <w:pPr>
        <w:rPr>
          <w:noProof/>
        </w:rPr>
      </w:pPr>
    </w:p>
    <w:p w14:paraId="2C50A8EA" w14:textId="40646FFF" w:rsidR="00EC6FB4" w:rsidRDefault="00EC6FB4" w:rsidP="001B09DB">
      <w:pPr>
        <w:rPr>
          <w:noProof/>
        </w:rPr>
      </w:pPr>
    </w:p>
    <w:p w14:paraId="1AC7CFEE" w14:textId="356293BE" w:rsidR="00EC6FB4" w:rsidRDefault="00EC6FB4" w:rsidP="001B09DB">
      <w:pPr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5ADF194C" w14:textId="77777777" w:rsidR="005904A6" w:rsidRDefault="005904A6" w:rsidP="001B09DB">
      <w:pPr>
        <w:rPr>
          <w:b/>
          <w:bCs/>
          <w:noProof/>
          <w:sz w:val="32"/>
          <w:szCs w:val="32"/>
        </w:rPr>
      </w:pPr>
    </w:p>
    <w:p w14:paraId="78C4EAE7" w14:textId="273C1B09" w:rsidR="005904A6" w:rsidRPr="005904A6" w:rsidRDefault="005904A6" w:rsidP="001B09DB">
      <w:pPr>
        <w:rPr>
          <w:noProof/>
        </w:rPr>
      </w:pPr>
      <w:r w:rsidRPr="005904A6">
        <w:rPr>
          <w:b/>
          <w:bCs/>
          <w:noProof/>
          <w:sz w:val="32"/>
          <w:szCs w:val="32"/>
        </w:rPr>
        <w:tab/>
        <w:t>Font and Color Applied:</w:t>
      </w:r>
      <w:r w:rsidRPr="005904A6">
        <w:rPr>
          <w:noProof/>
        </w:rPr>
        <w:tab/>
      </w:r>
    </w:p>
    <w:p w14:paraId="2747A1B6" w14:textId="37D83824" w:rsidR="00EC6FB4" w:rsidRDefault="00EC6FB4" w:rsidP="001B09DB">
      <w:pPr>
        <w:rPr>
          <w:noProof/>
        </w:rPr>
      </w:pPr>
    </w:p>
    <w:p w14:paraId="441A8474" w14:textId="47E5E244" w:rsidR="00EC6FB4" w:rsidRDefault="00E2061E" w:rsidP="001B09D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AA2D2CD" wp14:editId="0DC9686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6713855" cy="3404235"/>
            <wp:effectExtent l="0" t="0" r="0" b="5715"/>
            <wp:wrapThrough wrapText="bothSides">
              <wp:wrapPolygon edited="0">
                <wp:start x="0" y="0"/>
                <wp:lineTo x="0" y="21515"/>
                <wp:lineTo x="21512" y="21515"/>
                <wp:lineTo x="21512" y="0"/>
                <wp:lineTo x="0" y="0"/>
              </wp:wrapPolygon>
            </wp:wrapThrough>
            <wp:docPr id="183175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531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85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F92A6" w14:textId="77777777" w:rsidR="00EC6FB4" w:rsidRDefault="00EC6FB4" w:rsidP="001B09DB">
      <w:pPr>
        <w:rPr>
          <w:noProof/>
        </w:rPr>
      </w:pPr>
    </w:p>
    <w:p w14:paraId="520349AB" w14:textId="77777777" w:rsidR="00EC6FB4" w:rsidRDefault="00EC6FB4" w:rsidP="001B09DB">
      <w:pPr>
        <w:rPr>
          <w:noProof/>
        </w:rPr>
      </w:pPr>
    </w:p>
    <w:p w14:paraId="77E5862A" w14:textId="77777777" w:rsidR="00EC6FB4" w:rsidRDefault="00EC6FB4" w:rsidP="001B09DB">
      <w:pPr>
        <w:rPr>
          <w:noProof/>
        </w:rPr>
      </w:pPr>
    </w:p>
    <w:p w14:paraId="5D4D6DB9" w14:textId="6771A1C3" w:rsidR="00EC6FB4" w:rsidRDefault="00E2061E" w:rsidP="001B09DB">
      <w:pPr>
        <w:rPr>
          <w:noProof/>
        </w:rPr>
      </w:pPr>
      <w:r>
        <w:rPr>
          <w:noProof/>
        </w:rPr>
        <w:tab/>
      </w:r>
    </w:p>
    <w:p w14:paraId="3D51B4FD" w14:textId="77777777" w:rsidR="00EC6FB4" w:rsidRDefault="00EC6FB4" w:rsidP="001B09DB">
      <w:pPr>
        <w:rPr>
          <w:noProof/>
        </w:rPr>
      </w:pPr>
    </w:p>
    <w:p w14:paraId="47718F9D" w14:textId="77777777" w:rsidR="00EC6FB4" w:rsidRDefault="00EC6FB4" w:rsidP="001B09DB">
      <w:pPr>
        <w:rPr>
          <w:noProof/>
        </w:rPr>
      </w:pPr>
    </w:p>
    <w:p w14:paraId="7D1124AB" w14:textId="77777777" w:rsidR="00EC6FB4" w:rsidRDefault="00EC6FB4" w:rsidP="001B09DB">
      <w:pPr>
        <w:rPr>
          <w:noProof/>
        </w:rPr>
      </w:pPr>
    </w:p>
    <w:p w14:paraId="688915BB" w14:textId="77777777" w:rsidR="00EC6FB4" w:rsidRDefault="00EC6FB4" w:rsidP="001B09DB">
      <w:pPr>
        <w:rPr>
          <w:noProof/>
        </w:rPr>
      </w:pPr>
    </w:p>
    <w:p w14:paraId="7E681047" w14:textId="77777777" w:rsidR="00EC6FB4" w:rsidRDefault="00EC6FB4" w:rsidP="001B09DB">
      <w:pPr>
        <w:rPr>
          <w:noProof/>
        </w:rPr>
      </w:pPr>
    </w:p>
    <w:p w14:paraId="7812944B" w14:textId="77777777" w:rsidR="00EC6FB4" w:rsidRDefault="00EC6FB4" w:rsidP="001B09DB">
      <w:pPr>
        <w:rPr>
          <w:noProof/>
        </w:rPr>
      </w:pPr>
    </w:p>
    <w:p w14:paraId="774A19B5" w14:textId="77777777" w:rsidR="00EC6FB4" w:rsidRDefault="00EC6FB4" w:rsidP="001B09DB"/>
    <w:p w14:paraId="30FB7E81" w14:textId="77777777" w:rsidR="00EC6FB4" w:rsidRDefault="00EC6FB4" w:rsidP="001B09DB"/>
    <w:p w14:paraId="09FF12BE" w14:textId="77777777" w:rsidR="00EC6FB4" w:rsidRDefault="00EC6FB4" w:rsidP="001B09DB"/>
    <w:p w14:paraId="2D265E6F" w14:textId="77777777" w:rsidR="00EC6FB4" w:rsidRDefault="00EC6FB4" w:rsidP="001B09DB"/>
    <w:p w14:paraId="39222BB2" w14:textId="77777777" w:rsidR="00EC6FB4" w:rsidRDefault="00EC6FB4" w:rsidP="001B09DB"/>
    <w:p w14:paraId="7FE463B0" w14:textId="77777777" w:rsidR="00EC6FB4" w:rsidRDefault="00EC6FB4" w:rsidP="001B09DB"/>
    <w:p w14:paraId="35874C23" w14:textId="77777777" w:rsidR="00EC6FB4" w:rsidRDefault="00EC6FB4" w:rsidP="001B09DB"/>
    <w:p w14:paraId="3B6B21FD" w14:textId="77777777" w:rsidR="00EC6FB4" w:rsidRDefault="00EC6FB4" w:rsidP="001B09DB"/>
    <w:p w14:paraId="6020B8C9" w14:textId="77777777" w:rsidR="00EC6FB4" w:rsidRDefault="00EC6FB4" w:rsidP="001B09DB"/>
    <w:p w14:paraId="482D2B09" w14:textId="77777777" w:rsidR="00EC6FB4" w:rsidRDefault="00EC6FB4" w:rsidP="001B09DB"/>
    <w:p w14:paraId="25D2F8E5" w14:textId="77777777" w:rsidR="00EC6FB4" w:rsidRDefault="00EC6FB4" w:rsidP="001B09DB"/>
    <w:p w14:paraId="404D5508" w14:textId="0AB155FC" w:rsidR="00EC6FB4" w:rsidRDefault="00EC6FB4" w:rsidP="001B09DB"/>
    <w:sectPr w:rsidR="00EC6FB4" w:rsidSect="00C9194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DB"/>
    <w:rsid w:val="000014F3"/>
    <w:rsid w:val="00021C04"/>
    <w:rsid w:val="00025DED"/>
    <w:rsid w:val="00027FF0"/>
    <w:rsid w:val="000704E6"/>
    <w:rsid w:val="00085408"/>
    <w:rsid w:val="000B4502"/>
    <w:rsid w:val="000C305F"/>
    <w:rsid w:val="000E2EF5"/>
    <w:rsid w:val="0010329A"/>
    <w:rsid w:val="00104080"/>
    <w:rsid w:val="00187428"/>
    <w:rsid w:val="001B09DB"/>
    <w:rsid w:val="001C39FF"/>
    <w:rsid w:val="001E3113"/>
    <w:rsid w:val="001F18CF"/>
    <w:rsid w:val="001F3016"/>
    <w:rsid w:val="00203187"/>
    <w:rsid w:val="00205F06"/>
    <w:rsid w:val="00206940"/>
    <w:rsid w:val="002111D8"/>
    <w:rsid w:val="002406D3"/>
    <w:rsid w:val="0025746E"/>
    <w:rsid w:val="002F0D63"/>
    <w:rsid w:val="00320FF4"/>
    <w:rsid w:val="003447DB"/>
    <w:rsid w:val="003513D7"/>
    <w:rsid w:val="00392FA9"/>
    <w:rsid w:val="00394E7B"/>
    <w:rsid w:val="003B5030"/>
    <w:rsid w:val="003B7113"/>
    <w:rsid w:val="003B7A92"/>
    <w:rsid w:val="003D7539"/>
    <w:rsid w:val="003E3540"/>
    <w:rsid w:val="003E7892"/>
    <w:rsid w:val="00404C76"/>
    <w:rsid w:val="00416E47"/>
    <w:rsid w:val="00471FDE"/>
    <w:rsid w:val="004F6612"/>
    <w:rsid w:val="00515218"/>
    <w:rsid w:val="0052331B"/>
    <w:rsid w:val="00574C7B"/>
    <w:rsid w:val="005904A6"/>
    <w:rsid w:val="00597126"/>
    <w:rsid w:val="005A417A"/>
    <w:rsid w:val="005C0A55"/>
    <w:rsid w:val="005C4789"/>
    <w:rsid w:val="0060606A"/>
    <w:rsid w:val="00665CFA"/>
    <w:rsid w:val="00691597"/>
    <w:rsid w:val="006E706F"/>
    <w:rsid w:val="00714AA5"/>
    <w:rsid w:val="007352FF"/>
    <w:rsid w:val="00745C53"/>
    <w:rsid w:val="00751FA6"/>
    <w:rsid w:val="007E5B86"/>
    <w:rsid w:val="007F2CCF"/>
    <w:rsid w:val="008164EC"/>
    <w:rsid w:val="0083600B"/>
    <w:rsid w:val="00870682"/>
    <w:rsid w:val="008B17E6"/>
    <w:rsid w:val="008B673D"/>
    <w:rsid w:val="008C4EB8"/>
    <w:rsid w:val="00947233"/>
    <w:rsid w:val="009B3908"/>
    <w:rsid w:val="009E0F54"/>
    <w:rsid w:val="00A02A07"/>
    <w:rsid w:val="00A1111B"/>
    <w:rsid w:val="00A30D15"/>
    <w:rsid w:val="00A33785"/>
    <w:rsid w:val="00A76F8D"/>
    <w:rsid w:val="00A90D34"/>
    <w:rsid w:val="00AD254A"/>
    <w:rsid w:val="00AF1D64"/>
    <w:rsid w:val="00B24B15"/>
    <w:rsid w:val="00B4296E"/>
    <w:rsid w:val="00B42EB3"/>
    <w:rsid w:val="00B50CE7"/>
    <w:rsid w:val="00B65496"/>
    <w:rsid w:val="00B84CA4"/>
    <w:rsid w:val="00B8788E"/>
    <w:rsid w:val="00B94FC3"/>
    <w:rsid w:val="00BB13BB"/>
    <w:rsid w:val="00BB68A4"/>
    <w:rsid w:val="00BC087A"/>
    <w:rsid w:val="00BC3415"/>
    <w:rsid w:val="00BE7C9A"/>
    <w:rsid w:val="00C127CD"/>
    <w:rsid w:val="00C14398"/>
    <w:rsid w:val="00C37317"/>
    <w:rsid w:val="00C441EA"/>
    <w:rsid w:val="00C51812"/>
    <w:rsid w:val="00C91948"/>
    <w:rsid w:val="00C92CC8"/>
    <w:rsid w:val="00CA4DB5"/>
    <w:rsid w:val="00CC2CDA"/>
    <w:rsid w:val="00D125E5"/>
    <w:rsid w:val="00D72E35"/>
    <w:rsid w:val="00D76AB2"/>
    <w:rsid w:val="00D81FD0"/>
    <w:rsid w:val="00D87D34"/>
    <w:rsid w:val="00DA04F8"/>
    <w:rsid w:val="00DD3104"/>
    <w:rsid w:val="00E04FDC"/>
    <w:rsid w:val="00E2061E"/>
    <w:rsid w:val="00E6040C"/>
    <w:rsid w:val="00E6158B"/>
    <w:rsid w:val="00E62F5F"/>
    <w:rsid w:val="00E7649B"/>
    <w:rsid w:val="00EC6FB4"/>
    <w:rsid w:val="00F5301C"/>
    <w:rsid w:val="00F54399"/>
    <w:rsid w:val="00F550E4"/>
    <w:rsid w:val="00F66E6D"/>
    <w:rsid w:val="00F82A7D"/>
    <w:rsid w:val="00FC263B"/>
    <w:rsid w:val="00FE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1482"/>
  <w15:chartTrackingRefBased/>
  <w15:docId w15:val="{A7C4AAEC-6C23-4B4B-B296-67F87DA1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6A"/>
  </w:style>
  <w:style w:type="paragraph" w:styleId="Heading1">
    <w:name w:val="heading 1"/>
    <w:basedOn w:val="Normal"/>
    <w:next w:val="Normal"/>
    <w:link w:val="Heading1Char"/>
    <w:uiPriority w:val="9"/>
    <w:qFormat/>
    <w:rsid w:val="0010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080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80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104080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080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NoSpacing">
    <w:name w:val="No Spacing"/>
    <w:uiPriority w:val="1"/>
    <w:qFormat/>
    <w:rsid w:val="000B450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040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C3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3">
    <w:name w:val="List Table 7 Colorful Accent 3"/>
    <w:basedOn w:val="TableNormal"/>
    <w:uiPriority w:val="52"/>
    <w:rsid w:val="00C3731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3731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1F301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91948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919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C919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919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919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027F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port%20(Urban%20the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Franklin Gothic Heavy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2F207-15B8-4346-AC32-AFDF24D7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229</TotalTime>
  <Pages>12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Labesh Sharma</dc:creator>
  <cp:keywords/>
  <dc:description/>
  <cp:lastModifiedBy>Labesh Sharma</cp:lastModifiedBy>
  <cp:revision>81</cp:revision>
  <cp:lastPrinted>2023-03-09T16:19:00Z</cp:lastPrinted>
  <dcterms:created xsi:type="dcterms:W3CDTF">2023-03-09T16:19:00Z</dcterms:created>
  <dcterms:modified xsi:type="dcterms:W3CDTF">2023-05-22T18:50:00Z</dcterms:modified>
</cp:coreProperties>
</file>